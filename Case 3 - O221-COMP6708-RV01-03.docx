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585E81" w14:paraId="4239C282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61C5D" w14:textId="77777777" w:rsidR="00811C48" w:rsidRPr="005B4A11" w:rsidRDefault="0061637B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5B4A11">
              <w:rPr>
                <w:rFonts w:ascii="Arial" w:hAnsi="Arial" w:cs="Arial"/>
                <w:b/>
                <w:sz w:val="32"/>
              </w:rPr>
              <w:t>Practicum</w:t>
            </w:r>
            <w:r w:rsidR="001E7852" w:rsidRPr="005B4A11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5B4A11">
              <w:rPr>
                <w:rFonts w:ascii="Arial" w:hAnsi="Arial" w:cs="Arial"/>
                <w:b/>
                <w:sz w:val="32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A5B0E20" w14:textId="77777777" w:rsidR="00E0375C" w:rsidRPr="005B4A11" w:rsidRDefault="0061637B" w:rsidP="005B66A9">
            <w:pPr>
              <w:jc w:val="center"/>
              <w:rPr>
                <w:rFonts w:ascii="Tahoma" w:hAnsi="Tahoma" w:cs="Tahoma"/>
                <w:sz w:val="18"/>
              </w:rPr>
            </w:pPr>
            <w:r w:rsidRPr="005B4A11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A72AA14" wp14:editId="7BF3B986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588238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E81" w14:paraId="2D52508A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7C9BF" w14:textId="560B2ECE" w:rsidR="00A75B2A" w:rsidRPr="005B4A11" w:rsidRDefault="006D3C70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COMP6708</w:t>
            </w:r>
          </w:p>
          <w:p w14:paraId="23337A08" w14:textId="2CCEC795" w:rsidR="00235C36" w:rsidRPr="005B4A11" w:rsidRDefault="0061637B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5B4A11">
              <w:rPr>
                <w:rFonts w:ascii="Arial Narrow" w:hAnsi="Arial Narrow" w:cs="Tahoma"/>
                <w:sz w:val="36"/>
              </w:rPr>
              <w:t>Object</w:t>
            </w:r>
            <w:r w:rsidR="00FF50DB">
              <w:rPr>
                <w:rFonts w:ascii="Arial Narrow" w:hAnsi="Arial Narrow" w:cs="Tahoma"/>
                <w:sz w:val="36"/>
              </w:rPr>
              <w:t xml:space="preserve"> </w:t>
            </w:r>
            <w:r w:rsidRPr="005B4A11">
              <w:rPr>
                <w:rFonts w:ascii="Arial Narrow" w:hAnsi="Arial Narrow" w:cs="Tahoma"/>
                <w:sz w:val="36"/>
              </w:rPr>
              <w:t xml:space="preserve">Oriented </w:t>
            </w:r>
            <w:r w:rsidR="00A75B2A" w:rsidRPr="005B4A11">
              <w:rPr>
                <w:rFonts w:ascii="Arial Narrow" w:hAnsi="Arial Narrow" w:cs="Tahoma"/>
                <w:sz w:val="36"/>
              </w:rPr>
              <w:t>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8DD4FFD" w14:textId="77777777" w:rsidR="00E0375C" w:rsidRPr="005B4A11" w:rsidRDefault="00E0375C" w:rsidP="00422134">
            <w:pPr>
              <w:jc w:val="right"/>
              <w:rPr>
                <w:rFonts w:ascii="Tahoma" w:hAnsi="Tahoma" w:cs="Tahoma"/>
                <w:b/>
                <w:sz w:val="18"/>
              </w:rPr>
            </w:pPr>
          </w:p>
        </w:tc>
      </w:tr>
      <w:tr w:rsidR="00585E81" w14:paraId="73C7C5F0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87761" w14:textId="77777777" w:rsidR="00F80742" w:rsidRPr="005B4A11" w:rsidRDefault="0061637B" w:rsidP="00127F6B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5B4A11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6389562" w14:textId="53FDC674" w:rsidR="000732DF" w:rsidRPr="005B4A11" w:rsidRDefault="005C3717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5C3717">
              <w:rPr>
                <w:rFonts w:ascii="Arial" w:hAnsi="Arial" w:cs="Arial"/>
                <w:b/>
                <w:sz w:val="20"/>
              </w:rPr>
              <w:t>O221-COMP6708-RV01-03</w:t>
            </w:r>
          </w:p>
        </w:tc>
      </w:tr>
      <w:tr w:rsidR="00585E81" w14:paraId="745585DF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017369" w14:textId="5EE96E32" w:rsidR="00535DA7" w:rsidRPr="005B4A11" w:rsidRDefault="0061637B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5B4A11">
              <w:rPr>
                <w:rFonts w:ascii="Arial" w:hAnsi="Arial" w:cs="Arial"/>
                <w:b/>
                <w:i/>
                <w:sz w:val="18"/>
                <w:szCs w:val="18"/>
              </w:rPr>
              <w:t>Valid on</w:t>
            </w:r>
            <w:r w:rsidR="00EF17AC" w:rsidRPr="005B4A1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Odd </w:t>
            </w:r>
            <w:r w:rsidR="004074A1" w:rsidRPr="005B4A11">
              <w:rPr>
                <w:rFonts w:ascii="Arial" w:hAnsi="Arial" w:cs="Arial"/>
                <w:i/>
                <w:sz w:val="18"/>
                <w:szCs w:val="18"/>
              </w:rPr>
              <w:t>Semester</w:t>
            </w:r>
            <w:r w:rsidR="001E4042" w:rsidRPr="005B4A11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5B4A11">
              <w:rPr>
                <w:rFonts w:ascii="Arial" w:hAnsi="Arial" w:cs="Arial"/>
                <w:i/>
                <w:sz w:val="18"/>
                <w:szCs w:val="18"/>
              </w:rPr>
              <w:t xml:space="preserve">Year </w:t>
            </w:r>
            <w:r w:rsidR="003C56F2" w:rsidRPr="005B4A11">
              <w:rPr>
                <w:rFonts w:ascii="Arial" w:hAnsi="Arial" w:cs="Arial"/>
                <w:i/>
                <w:sz w:val="18"/>
                <w:szCs w:val="18"/>
              </w:rPr>
              <w:t>20</w:t>
            </w:r>
            <w:r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731856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B4A11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385E52" w:rsidRPr="005B4A11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731856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CB55A4A" w14:textId="77777777" w:rsidR="00D37E0D" w:rsidRPr="005B4A11" w:rsidRDefault="0061637B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5B4A11">
              <w:rPr>
                <w:rFonts w:ascii="Arial" w:hAnsi="Arial" w:cs="Arial"/>
                <w:i/>
                <w:sz w:val="16"/>
              </w:rPr>
              <w:tab/>
            </w:r>
            <w:r w:rsidRPr="005B4A11">
              <w:rPr>
                <w:rFonts w:ascii="Arial" w:hAnsi="Arial" w:cs="Arial"/>
                <w:b/>
                <w:sz w:val="18"/>
              </w:rPr>
              <w:t>Revision</w:t>
            </w:r>
            <w:r w:rsidR="00A552D5" w:rsidRPr="005B4A11">
              <w:rPr>
                <w:rFonts w:ascii="Arial" w:hAnsi="Arial" w:cs="Arial"/>
                <w:b/>
                <w:sz w:val="18"/>
              </w:rPr>
              <w:t xml:space="preserve"> </w:t>
            </w:r>
            <w:r w:rsidR="00B13729" w:rsidRPr="005B4A11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FFDB6AC" w14:textId="77777777" w:rsidR="00643F75" w:rsidRPr="005B4A11" w:rsidRDefault="0061637B" w:rsidP="005B66A9">
      <w:r w:rsidRPr="005B4A11">
        <w:tab/>
      </w:r>
    </w:p>
    <w:p w14:paraId="1355A54D" w14:textId="77777777" w:rsidR="00E40648" w:rsidRPr="005B4A11" w:rsidRDefault="0061637B" w:rsidP="00E40648">
      <w:pPr>
        <w:pStyle w:val="Heading2"/>
        <w:spacing w:before="0"/>
        <w:rPr>
          <w:rFonts w:ascii="Times New Roman" w:hAnsi="Times New Roman"/>
          <w:color w:val="00000A"/>
          <w:sz w:val="24"/>
          <w:szCs w:val="24"/>
        </w:rPr>
      </w:pPr>
      <w:r w:rsidRPr="005B4A11"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57B33305" w14:textId="77777777" w:rsidR="00B64E96" w:rsidRPr="005B4A11" w:rsidRDefault="0061637B" w:rsidP="00B64E96">
      <w:pPr>
        <w:pStyle w:val="ListParagraph"/>
        <w:numPr>
          <w:ilvl w:val="0"/>
          <w:numId w:val="19"/>
        </w:numPr>
        <w:suppressAutoHyphens/>
      </w:pPr>
      <w:r w:rsidRPr="005B4A11">
        <w:t>The main features of OOP</w:t>
      </w:r>
    </w:p>
    <w:p w14:paraId="10B91B90" w14:textId="77777777" w:rsidR="00E40648" w:rsidRPr="005B4A11" w:rsidRDefault="0061637B" w:rsidP="00B64E96">
      <w:pPr>
        <w:pStyle w:val="ListParagraph"/>
        <w:numPr>
          <w:ilvl w:val="0"/>
          <w:numId w:val="19"/>
        </w:numPr>
        <w:suppressAutoHyphens/>
        <w:contextualSpacing w:val="0"/>
      </w:pPr>
      <w:r w:rsidRPr="005B4A11">
        <w:t>A program using additional features of OOP</w:t>
      </w:r>
    </w:p>
    <w:p w14:paraId="28632780" w14:textId="77777777" w:rsidR="00E40648" w:rsidRPr="005B4A11" w:rsidRDefault="0061637B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 w:rsidRPr="005B4A11">
        <w:rPr>
          <w:rFonts w:ascii="Times New Roman" w:hAnsi="Times New Roman"/>
          <w:color w:val="00000A"/>
          <w:sz w:val="24"/>
          <w:szCs w:val="24"/>
        </w:rPr>
        <w:t>Topic</w:t>
      </w:r>
    </w:p>
    <w:p w14:paraId="7EEF1836" w14:textId="77777777" w:rsidR="00E40648" w:rsidRPr="005B4A11" w:rsidRDefault="0061637B" w:rsidP="00E40648">
      <w:pPr>
        <w:numPr>
          <w:ilvl w:val="0"/>
          <w:numId w:val="20"/>
        </w:numPr>
        <w:suppressAutoHyphens/>
        <w:ind w:left="360"/>
        <w:jc w:val="both"/>
      </w:pPr>
      <w:r w:rsidRPr="005B4A11">
        <w:t>Java Collection</w:t>
      </w:r>
    </w:p>
    <w:p w14:paraId="3580D118" w14:textId="77777777" w:rsidR="00E40648" w:rsidRPr="005B4A11" w:rsidRDefault="0061637B" w:rsidP="00E40648">
      <w:pPr>
        <w:pStyle w:val="Heading2"/>
        <w:rPr>
          <w:rFonts w:ascii="Times New Roman" w:hAnsi="Times New Roman"/>
          <w:color w:val="00000A"/>
          <w:sz w:val="24"/>
          <w:szCs w:val="24"/>
        </w:rPr>
      </w:pPr>
      <w:r w:rsidRPr="005B4A11">
        <w:rPr>
          <w:rFonts w:ascii="Times New Roman" w:hAnsi="Times New Roman"/>
          <w:color w:val="00000A"/>
          <w:sz w:val="24"/>
          <w:szCs w:val="24"/>
        </w:rPr>
        <w:t>Subtopics</w:t>
      </w:r>
    </w:p>
    <w:p w14:paraId="29E25AC4" w14:textId="77777777" w:rsidR="00143319" w:rsidRPr="005B4A11" w:rsidRDefault="0061637B" w:rsidP="00143319">
      <w:pPr>
        <w:numPr>
          <w:ilvl w:val="0"/>
          <w:numId w:val="21"/>
        </w:numPr>
        <w:suppressAutoHyphens/>
        <w:jc w:val="both"/>
      </w:pPr>
      <w:r w:rsidRPr="005B4A11">
        <w:t>Static Array</w:t>
      </w:r>
    </w:p>
    <w:p w14:paraId="6BC0CAE5" w14:textId="77777777" w:rsidR="00143319" w:rsidRPr="005B4A11" w:rsidRDefault="0061637B" w:rsidP="00143319">
      <w:pPr>
        <w:numPr>
          <w:ilvl w:val="0"/>
          <w:numId w:val="21"/>
        </w:numPr>
        <w:suppressAutoHyphens/>
        <w:jc w:val="both"/>
      </w:pPr>
      <w:r w:rsidRPr="005B4A11">
        <w:t>Collection</w:t>
      </w:r>
    </w:p>
    <w:p w14:paraId="5E34AE26" w14:textId="77777777" w:rsidR="00143319" w:rsidRPr="005B4A11" w:rsidRDefault="0061637B" w:rsidP="00143319">
      <w:pPr>
        <w:numPr>
          <w:ilvl w:val="0"/>
          <w:numId w:val="21"/>
        </w:numPr>
        <w:suppressAutoHyphens/>
        <w:jc w:val="both"/>
      </w:pPr>
      <w:r w:rsidRPr="005B4A11">
        <w:t>List / ArrayList / Vector</w:t>
      </w:r>
    </w:p>
    <w:p w14:paraId="5FC3E3B2" w14:textId="71D046FC" w:rsidR="00B22025" w:rsidRDefault="0061637B" w:rsidP="00C17510">
      <w:pPr>
        <w:numPr>
          <w:ilvl w:val="0"/>
          <w:numId w:val="21"/>
        </w:numPr>
        <w:suppressAutoHyphens/>
        <w:jc w:val="both"/>
      </w:pPr>
      <w:r w:rsidRPr="005B4A11">
        <w:t>HashMap</w:t>
      </w:r>
    </w:p>
    <w:p w14:paraId="5E402336" w14:textId="77777777" w:rsidR="00C17510" w:rsidRPr="00C17510" w:rsidRDefault="00C17510" w:rsidP="00C17510">
      <w:pPr>
        <w:suppressAutoHyphens/>
        <w:ind w:left="360"/>
        <w:jc w:val="both"/>
      </w:pPr>
    </w:p>
    <w:p w14:paraId="79032044" w14:textId="77777777" w:rsidR="00643F75" w:rsidRPr="005B4A11" w:rsidRDefault="0061637B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5B4A11">
        <w:rPr>
          <w:rFonts w:ascii="Times New Roman" w:hAnsi="Times New Roman" w:cs="Times New Roman"/>
          <w:color w:val="auto"/>
          <w:sz w:val="24"/>
          <w:szCs w:val="24"/>
        </w:rPr>
        <w:t>Soal</w:t>
      </w:r>
    </w:p>
    <w:p w14:paraId="07F9D388" w14:textId="77777777" w:rsidR="004B47B5" w:rsidRPr="005B4A11" w:rsidRDefault="0061637B" w:rsidP="004B47B5">
      <w:pPr>
        <w:rPr>
          <w:i/>
          <w:sz w:val="16"/>
        </w:rPr>
      </w:pPr>
      <w:r w:rsidRPr="005B4A11">
        <w:rPr>
          <w:i/>
          <w:sz w:val="16"/>
        </w:rPr>
        <w:t>Case</w:t>
      </w:r>
    </w:p>
    <w:p w14:paraId="1634C194" w14:textId="77777777" w:rsidR="0003524C" w:rsidRPr="005B4A11" w:rsidRDefault="0061637B" w:rsidP="0003524C">
      <w:pPr>
        <w:spacing w:line="360" w:lineRule="auto"/>
        <w:jc w:val="center"/>
      </w:pPr>
      <w:r w:rsidRPr="005B4A11">
        <w:rPr>
          <w:b/>
          <w:sz w:val="40"/>
        </w:rPr>
        <w:t>BlueJack Share</w:t>
      </w:r>
    </w:p>
    <w:p w14:paraId="00F314F3" w14:textId="77777777" w:rsidR="002758C5" w:rsidRPr="005B4A11" w:rsidRDefault="0061637B" w:rsidP="003B6580">
      <w:pPr>
        <w:spacing w:line="360" w:lineRule="auto"/>
        <w:ind w:firstLine="360"/>
        <w:jc w:val="both"/>
      </w:pPr>
      <w:r w:rsidRPr="003B6580">
        <w:rPr>
          <w:b/>
          <w:bCs/>
        </w:rPr>
        <w:t>Blu</w:t>
      </w:r>
      <w:r w:rsidR="00DA0A4C" w:rsidRPr="003B6580">
        <w:rPr>
          <w:b/>
          <w:bCs/>
        </w:rPr>
        <w:t>e</w:t>
      </w:r>
      <w:r w:rsidRPr="003B6580">
        <w:rPr>
          <w:b/>
          <w:bCs/>
        </w:rPr>
        <w:t>Jack Share</w:t>
      </w:r>
      <w:r w:rsidRPr="005B4A11">
        <w:t xml:space="preserve"> is a wonderful charity event that lets people get something based on each other’s charity number. </w:t>
      </w:r>
      <w:r w:rsidR="00673420" w:rsidRPr="005B4A11">
        <w:t xml:space="preserve">Alice is the </w:t>
      </w:r>
      <w:r w:rsidRPr="005B4A11">
        <w:t>person who held the event</w:t>
      </w:r>
      <w:r w:rsidR="0012227D" w:rsidRPr="005B4A11">
        <w:t>, therefore</w:t>
      </w:r>
      <w:r w:rsidR="00906CE2" w:rsidRPr="005B4A11">
        <w:t xml:space="preserve"> </w:t>
      </w:r>
      <w:r w:rsidR="0012227D" w:rsidRPr="005B4A11">
        <w:t xml:space="preserve">she </w:t>
      </w:r>
      <w:r w:rsidRPr="005B4A11">
        <w:t xml:space="preserve">asked you to make a simple program </w:t>
      </w:r>
      <w:r w:rsidR="007225BA" w:rsidRPr="005B4A11">
        <w:t xml:space="preserve">using </w:t>
      </w:r>
      <w:r w:rsidR="007225BA" w:rsidRPr="003B6580">
        <w:rPr>
          <w:b/>
          <w:bCs/>
        </w:rPr>
        <w:t>Java Programming Language</w:t>
      </w:r>
      <w:r w:rsidR="007225BA" w:rsidRPr="005B4A11">
        <w:t xml:space="preserve"> </w:t>
      </w:r>
      <w:r w:rsidR="00573197" w:rsidRPr="005B4A11">
        <w:t xml:space="preserve">to help </w:t>
      </w:r>
      <w:r w:rsidR="0025295D" w:rsidRPr="005B4A11">
        <w:t xml:space="preserve">her </w:t>
      </w:r>
      <w:r w:rsidR="00573197" w:rsidRPr="005B4A11">
        <w:t>note down the participants of BlueJack Share.</w:t>
      </w:r>
    </w:p>
    <w:p w14:paraId="08775B03" w14:textId="77777777" w:rsidR="008721E8" w:rsidRPr="00B62100" w:rsidRDefault="0061637B" w:rsidP="008721E8">
      <w:pPr>
        <w:pStyle w:val="ListParagraph"/>
        <w:numPr>
          <w:ilvl w:val="0"/>
          <w:numId w:val="27"/>
        </w:numPr>
        <w:spacing w:before="240" w:line="360" w:lineRule="auto"/>
        <w:jc w:val="both"/>
      </w:pPr>
      <w:r w:rsidRPr="005B4A11">
        <w:t xml:space="preserve">In the beginning, the program will </w:t>
      </w:r>
      <w:r w:rsidRPr="002C62D0">
        <w:rPr>
          <w:bCs/>
        </w:rPr>
        <w:t>show the title</w:t>
      </w:r>
    </w:p>
    <w:p w14:paraId="65EB466C" w14:textId="77777777" w:rsidR="001329B1" w:rsidRDefault="0061637B" w:rsidP="001329B1">
      <w:pPr>
        <w:pStyle w:val="ListParagraph"/>
        <w:keepNext/>
        <w:spacing w:before="240" w:line="360" w:lineRule="auto"/>
        <w:ind w:left="360"/>
        <w:jc w:val="center"/>
      </w:pPr>
      <w:r>
        <w:rPr>
          <w:noProof/>
        </w:rPr>
        <w:drawing>
          <wp:inline distT="0" distB="0" distL="0" distR="0" wp14:anchorId="502137F9" wp14:editId="256D33AF">
            <wp:extent cx="6217920" cy="1023433"/>
            <wp:effectExtent l="19050" t="19050" r="1143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36669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02343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99BC1" w14:textId="77777777" w:rsidR="00E1567F" w:rsidRPr="005B4A11" w:rsidRDefault="0061637B" w:rsidP="00E1567F">
      <w:pPr>
        <w:pStyle w:val="ListParagraph"/>
        <w:numPr>
          <w:ilvl w:val="0"/>
          <w:numId w:val="27"/>
        </w:numPr>
        <w:spacing w:before="240" w:line="360" w:lineRule="auto"/>
        <w:jc w:val="both"/>
      </w:pPr>
      <w:r w:rsidRPr="005B4A11">
        <w:t xml:space="preserve">The program will consist of </w:t>
      </w:r>
      <w:r w:rsidR="001329B1" w:rsidRPr="002C62D0">
        <w:rPr>
          <w:bCs/>
        </w:rPr>
        <w:t>4</w:t>
      </w:r>
      <w:r w:rsidRPr="002C62D0">
        <w:rPr>
          <w:bCs/>
        </w:rPr>
        <w:t xml:space="preserve"> menus</w:t>
      </w:r>
      <w:r w:rsidRPr="005B4A11">
        <w:t>:</w:t>
      </w:r>
    </w:p>
    <w:p w14:paraId="3BD8F64F" w14:textId="77777777" w:rsidR="00E1567F" w:rsidRPr="005B4A11" w:rsidRDefault="0061637B" w:rsidP="00E1567F">
      <w:pPr>
        <w:pStyle w:val="ListParagraph"/>
        <w:numPr>
          <w:ilvl w:val="0"/>
          <w:numId w:val="28"/>
        </w:numPr>
        <w:spacing w:before="240" w:line="360" w:lineRule="auto"/>
        <w:jc w:val="both"/>
      </w:pPr>
      <w:r w:rsidRPr="005B4A11">
        <w:t>Start Sharing</w:t>
      </w:r>
    </w:p>
    <w:p w14:paraId="0D6DFB36" w14:textId="77777777" w:rsidR="00E1567F" w:rsidRPr="005B4A11" w:rsidRDefault="0061637B" w:rsidP="00E1567F">
      <w:pPr>
        <w:pStyle w:val="ListParagraph"/>
        <w:numPr>
          <w:ilvl w:val="0"/>
          <w:numId w:val="28"/>
        </w:numPr>
        <w:spacing w:before="240" w:line="360" w:lineRule="auto"/>
        <w:jc w:val="both"/>
      </w:pPr>
      <w:r w:rsidRPr="005B4A11">
        <w:t>Update Participant</w:t>
      </w:r>
    </w:p>
    <w:p w14:paraId="4F4AF72C" w14:textId="77777777" w:rsidR="00E1567F" w:rsidRPr="005B4A11" w:rsidRDefault="0061637B" w:rsidP="00E1567F">
      <w:pPr>
        <w:pStyle w:val="ListParagraph"/>
        <w:numPr>
          <w:ilvl w:val="0"/>
          <w:numId w:val="28"/>
        </w:numPr>
        <w:spacing w:before="240" w:line="360" w:lineRule="auto"/>
        <w:jc w:val="both"/>
      </w:pPr>
      <w:r w:rsidRPr="005B4A11">
        <w:t>Delete Participant</w:t>
      </w:r>
    </w:p>
    <w:p w14:paraId="09F92170" w14:textId="77777777" w:rsidR="00E1567F" w:rsidRPr="005B4A11" w:rsidRDefault="0061637B" w:rsidP="00E1567F">
      <w:pPr>
        <w:pStyle w:val="ListParagraph"/>
        <w:numPr>
          <w:ilvl w:val="0"/>
          <w:numId w:val="28"/>
        </w:numPr>
        <w:spacing w:before="240" w:line="360" w:lineRule="auto"/>
        <w:jc w:val="both"/>
      </w:pPr>
      <w:r w:rsidRPr="005B4A11">
        <w:t>Close App</w:t>
      </w:r>
    </w:p>
    <w:p w14:paraId="35847FFC" w14:textId="77777777" w:rsidR="00E1567F" w:rsidRPr="003E28F9" w:rsidRDefault="0061637B" w:rsidP="00E1567F">
      <w:pPr>
        <w:pStyle w:val="ListParagraph"/>
        <w:numPr>
          <w:ilvl w:val="0"/>
          <w:numId w:val="29"/>
        </w:numPr>
        <w:spacing w:before="240" w:line="360" w:lineRule="auto"/>
        <w:jc w:val="both"/>
      </w:pPr>
      <w:r w:rsidRPr="005B4A11">
        <w:t xml:space="preserve">The program will ask the user to </w:t>
      </w:r>
      <w:r w:rsidRPr="002C62D0">
        <w:rPr>
          <w:bCs/>
        </w:rPr>
        <w:t>input choose menu</w:t>
      </w:r>
      <w:r w:rsidRPr="005B4A11">
        <w:t xml:space="preserve"> which must be </w:t>
      </w:r>
      <w:r w:rsidR="00202987" w:rsidRPr="005B4A11">
        <w:rPr>
          <w:b/>
          <w:bCs/>
        </w:rPr>
        <w:t xml:space="preserve">between </w:t>
      </w:r>
      <w:r w:rsidRPr="005B4A11">
        <w:rPr>
          <w:b/>
          <w:bCs/>
        </w:rPr>
        <w:t>1</w:t>
      </w:r>
      <w:r w:rsidRPr="005B4A11">
        <w:t xml:space="preserve"> </w:t>
      </w:r>
      <w:r w:rsidR="00202987" w:rsidRPr="005B4A11">
        <w:t xml:space="preserve">and </w:t>
      </w:r>
      <w:r w:rsidR="00202987" w:rsidRPr="005B4A11">
        <w:rPr>
          <w:b/>
          <w:bCs/>
        </w:rPr>
        <w:t>4</w:t>
      </w:r>
    </w:p>
    <w:p w14:paraId="372EA629" w14:textId="77777777" w:rsidR="003E28F9" w:rsidRPr="005B4A11" w:rsidRDefault="0061637B" w:rsidP="003E28F9">
      <w:pPr>
        <w:pStyle w:val="ListParagraph"/>
        <w:spacing w:before="240"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69648D73" wp14:editId="51935C8D">
            <wp:extent cx="6217920" cy="1289978"/>
            <wp:effectExtent l="19050" t="19050" r="11430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32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28997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954E7" w14:textId="77777777" w:rsidR="00C6424D" w:rsidRPr="005B4A11" w:rsidRDefault="0061637B" w:rsidP="00E1567F">
      <w:pPr>
        <w:pStyle w:val="ListParagraph"/>
        <w:numPr>
          <w:ilvl w:val="0"/>
          <w:numId w:val="29"/>
        </w:numPr>
        <w:spacing w:before="240" w:line="360" w:lineRule="auto"/>
        <w:jc w:val="both"/>
      </w:pPr>
      <w:r w:rsidRPr="005B4A11">
        <w:t>If the user chooses menu 1, then:</w:t>
      </w:r>
    </w:p>
    <w:p w14:paraId="622AEBDF" w14:textId="58C5E7FC" w:rsidR="00413464" w:rsidRPr="005B4A11" w:rsidRDefault="0061637B" w:rsidP="00413464">
      <w:pPr>
        <w:pStyle w:val="ListParagraph"/>
        <w:numPr>
          <w:ilvl w:val="0"/>
          <w:numId w:val="30"/>
        </w:numPr>
        <w:spacing w:before="240" w:line="360" w:lineRule="auto"/>
        <w:jc w:val="both"/>
      </w:pPr>
      <w:r w:rsidRPr="005B4A11">
        <w:t xml:space="preserve">The program will ask the user to input </w:t>
      </w:r>
      <w:r w:rsidRPr="002C62D0">
        <w:rPr>
          <w:bCs/>
        </w:rPr>
        <w:t>participant details</w:t>
      </w:r>
      <w:r w:rsidRPr="005B4A11">
        <w:t xml:space="preserve">, which </w:t>
      </w:r>
      <w:r w:rsidR="0004008D" w:rsidRPr="005B4A11">
        <w:t>consist of</w:t>
      </w:r>
      <w:r w:rsidRPr="005B4A11">
        <w:t>:</w:t>
      </w:r>
    </w:p>
    <w:p w14:paraId="23A7AE91" w14:textId="77777777" w:rsidR="00901B13" w:rsidRPr="005B4A11" w:rsidRDefault="0061637B" w:rsidP="008C721A">
      <w:pPr>
        <w:pStyle w:val="ListParagraph"/>
        <w:numPr>
          <w:ilvl w:val="0"/>
          <w:numId w:val="31"/>
        </w:numPr>
        <w:spacing w:before="240" w:line="360" w:lineRule="auto"/>
        <w:jc w:val="both"/>
      </w:pPr>
      <w:r w:rsidRPr="005B4A11">
        <w:rPr>
          <w:b/>
          <w:bCs/>
        </w:rPr>
        <w:t xml:space="preserve">Share </w:t>
      </w:r>
      <w:r w:rsidR="008C721A" w:rsidRPr="005B4A11">
        <w:rPr>
          <w:b/>
          <w:bCs/>
        </w:rPr>
        <w:t>Number</w:t>
      </w:r>
      <w:r w:rsidR="008C721A" w:rsidRPr="005B4A11">
        <w:t xml:space="preserve">, which must be </w:t>
      </w:r>
      <w:r w:rsidR="008C721A" w:rsidRPr="005B4A11">
        <w:rPr>
          <w:b/>
          <w:bCs/>
        </w:rPr>
        <w:t>numeric</w:t>
      </w:r>
      <w:r w:rsidR="008C721A" w:rsidRPr="005B4A11">
        <w:t xml:space="preserve"> and </w:t>
      </w:r>
      <w:r w:rsidR="008C721A" w:rsidRPr="005B4A11">
        <w:rPr>
          <w:b/>
          <w:bCs/>
        </w:rPr>
        <w:t>between 0</w:t>
      </w:r>
      <w:r w:rsidR="008C721A" w:rsidRPr="005B4A11">
        <w:t xml:space="preserve"> and </w:t>
      </w:r>
      <w:r w:rsidR="008C721A" w:rsidRPr="005B4A11">
        <w:rPr>
          <w:b/>
          <w:bCs/>
        </w:rPr>
        <w:t>100</w:t>
      </w:r>
    </w:p>
    <w:p w14:paraId="33674B67" w14:textId="33275620" w:rsidR="00BE0C60" w:rsidRPr="00526B5B" w:rsidRDefault="0061637B" w:rsidP="00526B5B">
      <w:pPr>
        <w:pStyle w:val="ListParagraph"/>
        <w:numPr>
          <w:ilvl w:val="0"/>
          <w:numId w:val="31"/>
        </w:numPr>
        <w:spacing w:before="240" w:line="360" w:lineRule="auto"/>
        <w:jc w:val="both"/>
        <w:rPr>
          <w:b/>
          <w:bCs/>
        </w:rPr>
      </w:pPr>
      <w:r w:rsidRPr="005B4A11">
        <w:rPr>
          <w:b/>
          <w:bCs/>
        </w:rPr>
        <w:t>Username</w:t>
      </w:r>
      <w:r w:rsidRPr="005B4A11">
        <w:t xml:space="preserve">, which </w:t>
      </w:r>
      <w:r w:rsidRPr="002C62D0">
        <w:rPr>
          <w:b/>
          <w:bCs/>
        </w:rPr>
        <w:t>length</w:t>
      </w:r>
      <w:r w:rsidRPr="005B4A11">
        <w:t xml:space="preserve"> must be between </w:t>
      </w:r>
      <w:r w:rsidRPr="005B4A11">
        <w:rPr>
          <w:b/>
          <w:bCs/>
        </w:rPr>
        <w:t>5</w:t>
      </w:r>
      <w:r w:rsidRPr="005B4A11">
        <w:t xml:space="preserve"> and </w:t>
      </w:r>
      <w:r w:rsidRPr="005B4A11">
        <w:rPr>
          <w:b/>
          <w:bCs/>
        </w:rPr>
        <w:t>20 characters</w:t>
      </w:r>
      <w:r w:rsidRPr="005B4A11">
        <w:t xml:space="preserve"> and </w:t>
      </w:r>
      <w:r w:rsidRPr="005B4A11">
        <w:rPr>
          <w:b/>
          <w:bCs/>
        </w:rPr>
        <w:t>unique</w:t>
      </w:r>
    </w:p>
    <w:p w14:paraId="1CC48BDB" w14:textId="77777777" w:rsidR="00BB58B1" w:rsidRPr="008022C4" w:rsidRDefault="0061637B" w:rsidP="00BB58B1">
      <w:pPr>
        <w:pStyle w:val="ListParagraph"/>
        <w:numPr>
          <w:ilvl w:val="0"/>
          <w:numId w:val="30"/>
        </w:numPr>
        <w:spacing w:before="240" w:line="360" w:lineRule="auto"/>
        <w:jc w:val="both"/>
      </w:pPr>
      <w:r w:rsidRPr="002C62D0">
        <w:rPr>
          <w:bCs/>
        </w:rPr>
        <w:t>After fulfilling all validation</w:t>
      </w:r>
      <w:r w:rsidRPr="005B4A11">
        <w:t xml:space="preserve">, the program will </w:t>
      </w:r>
      <w:r w:rsidRPr="002C62D0">
        <w:rPr>
          <w:bCs/>
        </w:rPr>
        <w:t>display</w:t>
      </w:r>
      <w:r w:rsidRPr="002C62D0">
        <w:t xml:space="preserve"> </w:t>
      </w:r>
      <w:r w:rsidRPr="002C62D0">
        <w:rPr>
          <w:bCs/>
        </w:rPr>
        <w:t>inputted participant data</w:t>
      </w:r>
    </w:p>
    <w:p w14:paraId="3B361771" w14:textId="77777777" w:rsidR="008022C4" w:rsidRPr="005B4A11" w:rsidRDefault="0061637B" w:rsidP="008022C4">
      <w:pPr>
        <w:pStyle w:val="ListParagraph"/>
        <w:spacing w:before="240" w:line="360" w:lineRule="auto"/>
        <w:ind w:left="360"/>
        <w:jc w:val="center"/>
      </w:pPr>
      <w:r>
        <w:rPr>
          <w:noProof/>
        </w:rPr>
        <w:drawing>
          <wp:inline distT="0" distB="0" distL="0" distR="0" wp14:anchorId="1D527D05" wp14:editId="0092DC99">
            <wp:extent cx="6217920" cy="1735058"/>
            <wp:effectExtent l="19050" t="19050" r="1143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70359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73505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E1D73" w14:textId="77777777" w:rsidR="00D1037B" w:rsidRPr="005B4A11" w:rsidRDefault="0061637B" w:rsidP="00BB58B1">
      <w:pPr>
        <w:pStyle w:val="ListParagraph"/>
        <w:numPr>
          <w:ilvl w:val="0"/>
          <w:numId w:val="30"/>
        </w:numPr>
        <w:spacing w:before="240" w:line="360" w:lineRule="auto"/>
        <w:jc w:val="both"/>
      </w:pPr>
      <w:r w:rsidRPr="005B4A11">
        <w:t>After that return to the main menu</w:t>
      </w:r>
    </w:p>
    <w:p w14:paraId="752C7E9E" w14:textId="77777777" w:rsidR="00AF5773" w:rsidRPr="005B4A11" w:rsidRDefault="0061637B" w:rsidP="00AF5773">
      <w:pPr>
        <w:pStyle w:val="ListParagraph"/>
        <w:numPr>
          <w:ilvl w:val="0"/>
          <w:numId w:val="29"/>
        </w:numPr>
        <w:spacing w:before="240" w:line="360" w:lineRule="auto"/>
        <w:jc w:val="both"/>
      </w:pPr>
      <w:r w:rsidRPr="005B4A11">
        <w:t>If the user chooses menu 2, then:</w:t>
      </w:r>
    </w:p>
    <w:p w14:paraId="47027C4B" w14:textId="77777777" w:rsidR="00304A2D" w:rsidRPr="005B4A11" w:rsidRDefault="0061637B" w:rsidP="00304A2D">
      <w:pPr>
        <w:pStyle w:val="ListParagraph"/>
        <w:numPr>
          <w:ilvl w:val="0"/>
          <w:numId w:val="32"/>
        </w:numPr>
        <w:spacing w:before="240" w:line="360" w:lineRule="auto"/>
        <w:jc w:val="both"/>
      </w:pPr>
      <w:r w:rsidRPr="005B4A11">
        <w:t xml:space="preserve">If there is </w:t>
      </w:r>
      <w:r w:rsidRPr="005B4A11">
        <w:rPr>
          <w:b/>
          <w:bCs/>
        </w:rPr>
        <w:t xml:space="preserve">no </w:t>
      </w:r>
      <w:r w:rsidRPr="002C62D0">
        <w:rPr>
          <w:b/>
          <w:bCs/>
        </w:rPr>
        <w:t>participant</w:t>
      </w:r>
      <w:r w:rsidRPr="005B4A11">
        <w:t>, then return to the main menu</w:t>
      </w:r>
    </w:p>
    <w:p w14:paraId="45671DB1" w14:textId="77777777" w:rsidR="001006AA" w:rsidRPr="005B4A11" w:rsidRDefault="0061637B" w:rsidP="00304A2D">
      <w:pPr>
        <w:pStyle w:val="ListParagraph"/>
        <w:numPr>
          <w:ilvl w:val="0"/>
          <w:numId w:val="32"/>
        </w:numPr>
        <w:spacing w:before="240" w:line="360" w:lineRule="auto"/>
        <w:jc w:val="both"/>
      </w:pPr>
      <w:r w:rsidRPr="005B4A11">
        <w:t>Otherwise</w:t>
      </w:r>
      <w:r w:rsidR="003C07A7" w:rsidRPr="005B4A11">
        <w:t>, the program will</w:t>
      </w:r>
      <w:r w:rsidRPr="005B4A11">
        <w:t>:</w:t>
      </w:r>
    </w:p>
    <w:p w14:paraId="1FEADDFA" w14:textId="77777777" w:rsidR="001006AA" w:rsidRPr="005B4A11" w:rsidRDefault="0061637B" w:rsidP="002C62D0">
      <w:pPr>
        <w:pStyle w:val="ListParagraph"/>
        <w:numPr>
          <w:ilvl w:val="0"/>
          <w:numId w:val="33"/>
        </w:numPr>
        <w:spacing w:before="240" w:line="360" w:lineRule="auto"/>
        <w:jc w:val="both"/>
      </w:pPr>
      <w:r w:rsidRPr="002C62D0">
        <w:rPr>
          <w:bCs/>
        </w:rPr>
        <w:t>Display</w:t>
      </w:r>
      <w:r w:rsidRPr="005B4A11">
        <w:t xml:space="preserve"> list of participant data</w:t>
      </w:r>
    </w:p>
    <w:p w14:paraId="10528F06" w14:textId="77777777" w:rsidR="00CF25D2" w:rsidRPr="009B1E01" w:rsidRDefault="0061637B" w:rsidP="002C62D0">
      <w:pPr>
        <w:pStyle w:val="ListParagraph"/>
        <w:numPr>
          <w:ilvl w:val="0"/>
          <w:numId w:val="33"/>
        </w:numPr>
        <w:spacing w:before="240" w:line="360" w:lineRule="auto"/>
        <w:jc w:val="both"/>
      </w:pPr>
      <w:r w:rsidRPr="005B4A11">
        <w:t xml:space="preserve">Ask the user to </w:t>
      </w:r>
      <w:r w:rsidRPr="002C62D0">
        <w:rPr>
          <w:bCs/>
        </w:rPr>
        <w:t>input updated data</w:t>
      </w:r>
      <w:r w:rsidRPr="005B4A11">
        <w:t xml:space="preserve">, which must be </w:t>
      </w:r>
      <w:r w:rsidRPr="005B4A11">
        <w:rPr>
          <w:b/>
          <w:bCs/>
        </w:rPr>
        <w:t>numeric</w:t>
      </w:r>
      <w:r w:rsidRPr="005B4A11">
        <w:t xml:space="preserve"> and </w:t>
      </w:r>
      <w:r w:rsidRPr="005B4A11">
        <w:rPr>
          <w:b/>
          <w:bCs/>
        </w:rPr>
        <w:t>between</w:t>
      </w:r>
      <w:r w:rsidRPr="005B4A11">
        <w:t xml:space="preserve"> </w:t>
      </w:r>
      <w:r w:rsidRPr="005B4A11">
        <w:rPr>
          <w:b/>
          <w:bCs/>
        </w:rPr>
        <w:t>0</w:t>
      </w:r>
      <w:r w:rsidRPr="005B4A11">
        <w:t xml:space="preserve"> and </w:t>
      </w:r>
      <w:r w:rsidRPr="005B4A11">
        <w:rPr>
          <w:b/>
          <w:bCs/>
        </w:rPr>
        <w:t>count of data</w:t>
      </w:r>
    </w:p>
    <w:p w14:paraId="69293B17" w14:textId="563139EB" w:rsidR="00BE0C60" w:rsidRDefault="0061637B" w:rsidP="0004008D">
      <w:pPr>
        <w:pStyle w:val="ListParagraph"/>
        <w:spacing w:before="240"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1D257A67" wp14:editId="41D58A53">
            <wp:extent cx="6217920" cy="4133336"/>
            <wp:effectExtent l="19050" t="19050" r="1143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43933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1333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CC71B" w14:textId="77777777" w:rsidR="003C07A7" w:rsidRPr="005B4A11" w:rsidRDefault="0061637B" w:rsidP="00607322">
      <w:pPr>
        <w:pStyle w:val="ListParagraph"/>
        <w:numPr>
          <w:ilvl w:val="0"/>
          <w:numId w:val="33"/>
        </w:numPr>
        <w:spacing w:before="240" w:line="360" w:lineRule="auto"/>
        <w:jc w:val="both"/>
      </w:pPr>
      <w:r w:rsidRPr="005B4A11">
        <w:t xml:space="preserve">If the </w:t>
      </w:r>
      <w:r w:rsidRPr="005D28AA">
        <w:t>input</w:t>
      </w:r>
      <w:r w:rsidRPr="005D28AA">
        <w:rPr>
          <w:b/>
          <w:bCs/>
        </w:rPr>
        <w:t xml:space="preserve"> updated data is 0</w:t>
      </w:r>
      <w:r w:rsidRPr="005B4A11">
        <w:t>, then return to the main menu</w:t>
      </w:r>
    </w:p>
    <w:p w14:paraId="63FF4A45" w14:textId="77777777" w:rsidR="003C07A7" w:rsidRPr="005B4A11" w:rsidRDefault="0061637B" w:rsidP="003A36C9">
      <w:pPr>
        <w:pStyle w:val="ListParagraph"/>
        <w:numPr>
          <w:ilvl w:val="0"/>
          <w:numId w:val="33"/>
        </w:numPr>
        <w:spacing w:before="240" w:line="360" w:lineRule="auto"/>
        <w:jc w:val="both"/>
      </w:pPr>
      <w:r w:rsidRPr="005B4A11">
        <w:t>Otherwise</w:t>
      </w:r>
      <w:r w:rsidR="003A36C9" w:rsidRPr="005B4A11">
        <w:t>, the program will:</w:t>
      </w:r>
    </w:p>
    <w:p w14:paraId="53D135D2" w14:textId="77777777" w:rsidR="003A36C9" w:rsidRPr="005B4A11" w:rsidRDefault="0061637B" w:rsidP="003A36C9">
      <w:pPr>
        <w:pStyle w:val="ListParagraph"/>
        <w:numPr>
          <w:ilvl w:val="0"/>
          <w:numId w:val="34"/>
        </w:numPr>
        <w:spacing w:before="240" w:line="360" w:lineRule="auto"/>
        <w:jc w:val="both"/>
      </w:pPr>
      <w:r w:rsidRPr="005B4A11">
        <w:t xml:space="preserve">Ask the user to input number, which must be </w:t>
      </w:r>
      <w:r w:rsidRPr="005B4A11">
        <w:rPr>
          <w:b/>
          <w:bCs/>
        </w:rPr>
        <w:t>numeric</w:t>
      </w:r>
      <w:r w:rsidRPr="005B4A11">
        <w:t xml:space="preserve"> and </w:t>
      </w:r>
      <w:r w:rsidRPr="005B4A11">
        <w:rPr>
          <w:b/>
          <w:bCs/>
        </w:rPr>
        <w:t>between 0</w:t>
      </w:r>
      <w:r w:rsidRPr="005B4A11">
        <w:t xml:space="preserve"> and </w:t>
      </w:r>
      <w:r w:rsidRPr="005B4A11">
        <w:rPr>
          <w:b/>
          <w:bCs/>
        </w:rPr>
        <w:t>100</w:t>
      </w:r>
      <w:r w:rsidRPr="005B4A11">
        <w:t xml:space="preserve"> </w:t>
      </w:r>
    </w:p>
    <w:p w14:paraId="1C0AA3B1" w14:textId="77777777" w:rsidR="00B5385B" w:rsidRDefault="0061637B" w:rsidP="003A36C9">
      <w:pPr>
        <w:pStyle w:val="ListParagraph"/>
        <w:numPr>
          <w:ilvl w:val="0"/>
          <w:numId w:val="34"/>
        </w:numPr>
        <w:spacing w:before="240" w:line="360" w:lineRule="auto"/>
        <w:jc w:val="both"/>
      </w:pPr>
      <w:r w:rsidRPr="002C62D0">
        <w:rPr>
          <w:bCs/>
        </w:rPr>
        <w:t>Update</w:t>
      </w:r>
      <w:r w:rsidRPr="005B4A11">
        <w:t xml:space="preserve"> the </w:t>
      </w:r>
      <w:r w:rsidRPr="002C62D0">
        <w:rPr>
          <w:b/>
        </w:rPr>
        <w:t>selected</w:t>
      </w:r>
      <w:r w:rsidRPr="005B4A11">
        <w:t xml:space="preserve"> participant </w:t>
      </w:r>
      <w:r w:rsidR="00CB2278" w:rsidRPr="005B4A11">
        <w:t xml:space="preserve">share </w:t>
      </w:r>
      <w:r w:rsidRPr="005B4A11">
        <w:t>number data</w:t>
      </w:r>
    </w:p>
    <w:p w14:paraId="5F366E14" w14:textId="77777777" w:rsidR="00A451F9" w:rsidRPr="005B4A11" w:rsidRDefault="0061637B" w:rsidP="00A451F9">
      <w:pPr>
        <w:pStyle w:val="ListParagraph"/>
        <w:spacing w:before="240" w:line="360" w:lineRule="auto"/>
        <w:ind w:left="360"/>
        <w:jc w:val="both"/>
      </w:pPr>
      <w:r>
        <w:rPr>
          <w:noProof/>
        </w:rPr>
        <w:drawing>
          <wp:inline distT="0" distB="0" distL="0" distR="0" wp14:anchorId="38286D61" wp14:editId="01F8EE85">
            <wp:extent cx="6217920" cy="1557152"/>
            <wp:effectExtent l="19050" t="19050" r="1143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85948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5715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9D89F" w14:textId="77777777" w:rsidR="00AF5773" w:rsidRPr="005B4A11" w:rsidRDefault="0061637B" w:rsidP="00AF5773">
      <w:pPr>
        <w:pStyle w:val="ListParagraph"/>
        <w:numPr>
          <w:ilvl w:val="0"/>
          <w:numId w:val="29"/>
        </w:numPr>
        <w:spacing w:before="240" w:line="360" w:lineRule="auto"/>
        <w:jc w:val="both"/>
      </w:pPr>
      <w:r w:rsidRPr="005B4A11">
        <w:t>If the user chooses menu 3, then:</w:t>
      </w:r>
    </w:p>
    <w:p w14:paraId="4E68200E" w14:textId="77777777" w:rsidR="00D83AE2" w:rsidRPr="005B4A11" w:rsidRDefault="0061637B" w:rsidP="00D83AE2">
      <w:pPr>
        <w:pStyle w:val="ListParagraph"/>
        <w:numPr>
          <w:ilvl w:val="0"/>
          <w:numId w:val="32"/>
        </w:numPr>
        <w:spacing w:before="240" w:line="360" w:lineRule="auto"/>
        <w:jc w:val="both"/>
      </w:pPr>
      <w:r w:rsidRPr="005B4A11">
        <w:t xml:space="preserve">If there is </w:t>
      </w:r>
      <w:r w:rsidRPr="005B4A11">
        <w:rPr>
          <w:b/>
          <w:bCs/>
        </w:rPr>
        <w:t>no participant</w:t>
      </w:r>
      <w:r w:rsidRPr="005B4A11">
        <w:t>, then return to the main menu</w:t>
      </w:r>
    </w:p>
    <w:p w14:paraId="0BA2A031" w14:textId="77777777" w:rsidR="00D83AE2" w:rsidRPr="005B4A11" w:rsidRDefault="0061637B" w:rsidP="00D83AE2">
      <w:pPr>
        <w:pStyle w:val="ListParagraph"/>
        <w:numPr>
          <w:ilvl w:val="0"/>
          <w:numId w:val="32"/>
        </w:numPr>
        <w:spacing w:before="240" w:line="360" w:lineRule="auto"/>
        <w:jc w:val="both"/>
      </w:pPr>
      <w:r w:rsidRPr="005B4A11">
        <w:t>Otherwise, the program will:</w:t>
      </w:r>
    </w:p>
    <w:p w14:paraId="78E828E0" w14:textId="77777777" w:rsidR="00D83AE2" w:rsidRPr="005B4A11" w:rsidRDefault="0061637B" w:rsidP="00D83AE2">
      <w:pPr>
        <w:pStyle w:val="ListParagraph"/>
        <w:numPr>
          <w:ilvl w:val="0"/>
          <w:numId w:val="33"/>
        </w:numPr>
        <w:spacing w:before="240" w:line="360" w:lineRule="auto"/>
        <w:jc w:val="both"/>
      </w:pPr>
      <w:r w:rsidRPr="002C62D0">
        <w:rPr>
          <w:bCs/>
        </w:rPr>
        <w:t>Display</w:t>
      </w:r>
      <w:r w:rsidRPr="005B4A11">
        <w:t xml:space="preserve"> list of participant data</w:t>
      </w:r>
    </w:p>
    <w:p w14:paraId="7D75189A" w14:textId="77777777" w:rsidR="00D83AE2" w:rsidRPr="005B54B3" w:rsidRDefault="0061637B" w:rsidP="00D83AE2">
      <w:pPr>
        <w:pStyle w:val="ListParagraph"/>
        <w:numPr>
          <w:ilvl w:val="0"/>
          <w:numId w:val="33"/>
        </w:numPr>
        <w:spacing w:before="240" w:line="360" w:lineRule="auto"/>
        <w:jc w:val="both"/>
      </w:pPr>
      <w:r w:rsidRPr="005B4A11">
        <w:t xml:space="preserve">Ask the user to </w:t>
      </w:r>
      <w:r w:rsidRPr="002C62D0">
        <w:rPr>
          <w:bCs/>
        </w:rPr>
        <w:t xml:space="preserve">input </w:t>
      </w:r>
      <w:r w:rsidR="00FC49C7" w:rsidRPr="002C62D0">
        <w:rPr>
          <w:bCs/>
        </w:rPr>
        <w:t xml:space="preserve">deleted </w:t>
      </w:r>
      <w:r w:rsidRPr="002C62D0">
        <w:rPr>
          <w:bCs/>
        </w:rPr>
        <w:t>data</w:t>
      </w:r>
      <w:r w:rsidRPr="005B4A11">
        <w:t xml:space="preserve">, which must be </w:t>
      </w:r>
      <w:r w:rsidRPr="005B4A11">
        <w:rPr>
          <w:b/>
          <w:bCs/>
        </w:rPr>
        <w:t>numeric</w:t>
      </w:r>
      <w:r w:rsidRPr="005B4A11">
        <w:t xml:space="preserve"> and </w:t>
      </w:r>
      <w:r w:rsidRPr="005B4A11">
        <w:rPr>
          <w:b/>
          <w:bCs/>
        </w:rPr>
        <w:t>between</w:t>
      </w:r>
      <w:r w:rsidRPr="005B4A11">
        <w:t xml:space="preserve"> </w:t>
      </w:r>
      <w:r w:rsidRPr="005B4A11">
        <w:rPr>
          <w:b/>
          <w:bCs/>
        </w:rPr>
        <w:t>0</w:t>
      </w:r>
      <w:r w:rsidRPr="005B4A11">
        <w:t xml:space="preserve"> and </w:t>
      </w:r>
      <w:r w:rsidRPr="005B4A11">
        <w:rPr>
          <w:b/>
          <w:bCs/>
        </w:rPr>
        <w:t>count of data</w:t>
      </w:r>
    </w:p>
    <w:p w14:paraId="2A864551" w14:textId="2BB175ED" w:rsidR="00BE0C60" w:rsidRDefault="0061637B" w:rsidP="0004008D">
      <w:pPr>
        <w:pStyle w:val="ListParagraph"/>
        <w:spacing w:before="240"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5E31458" wp14:editId="33905E5F">
            <wp:extent cx="6217920" cy="4133336"/>
            <wp:effectExtent l="19050" t="19050" r="1143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97766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1333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DFC81" w14:textId="77777777" w:rsidR="00D83AE2" w:rsidRPr="005B4A11" w:rsidRDefault="0061637B" w:rsidP="00D83AE2">
      <w:pPr>
        <w:pStyle w:val="ListParagraph"/>
        <w:numPr>
          <w:ilvl w:val="0"/>
          <w:numId w:val="33"/>
        </w:numPr>
        <w:spacing w:before="240" w:line="360" w:lineRule="auto"/>
        <w:jc w:val="both"/>
      </w:pPr>
      <w:r w:rsidRPr="005B4A11">
        <w:t xml:space="preserve">If the input </w:t>
      </w:r>
      <w:r w:rsidR="00FC49C7" w:rsidRPr="005B4A11">
        <w:rPr>
          <w:b/>
          <w:bCs/>
        </w:rPr>
        <w:t xml:space="preserve">deleted </w:t>
      </w:r>
      <w:r w:rsidRPr="005B4A11">
        <w:rPr>
          <w:b/>
          <w:bCs/>
        </w:rPr>
        <w:t>data is</w:t>
      </w:r>
      <w:r w:rsidRPr="005B4A11">
        <w:t xml:space="preserve"> </w:t>
      </w:r>
      <w:r w:rsidRPr="005B4A11">
        <w:rPr>
          <w:b/>
          <w:bCs/>
        </w:rPr>
        <w:t>0</w:t>
      </w:r>
      <w:r w:rsidRPr="005B4A11">
        <w:t>, then return to the main menu</w:t>
      </w:r>
    </w:p>
    <w:p w14:paraId="256CD707" w14:textId="77777777" w:rsidR="00D83AE2" w:rsidRDefault="0061637B" w:rsidP="00FB551D">
      <w:pPr>
        <w:pStyle w:val="ListParagraph"/>
        <w:numPr>
          <w:ilvl w:val="0"/>
          <w:numId w:val="33"/>
        </w:numPr>
        <w:spacing w:before="240" w:line="360" w:lineRule="auto"/>
        <w:jc w:val="both"/>
      </w:pPr>
      <w:r w:rsidRPr="005B4A11">
        <w:t>Otherwise, the program will</w:t>
      </w:r>
      <w:r w:rsidR="00FB551D" w:rsidRPr="005B4A11">
        <w:rPr>
          <w:b/>
          <w:bCs/>
        </w:rPr>
        <w:t xml:space="preserve"> </w:t>
      </w:r>
      <w:r w:rsidR="00345F2C" w:rsidRPr="002C62D0">
        <w:rPr>
          <w:bCs/>
        </w:rPr>
        <w:t>delete</w:t>
      </w:r>
      <w:r w:rsidR="0077653D" w:rsidRPr="005B4A11">
        <w:rPr>
          <w:b/>
          <w:bCs/>
        </w:rPr>
        <w:t xml:space="preserve"> </w:t>
      </w:r>
      <w:r w:rsidRPr="005B4A11">
        <w:t xml:space="preserve">the </w:t>
      </w:r>
      <w:r w:rsidRPr="002C62D0">
        <w:rPr>
          <w:b/>
        </w:rPr>
        <w:t>selected</w:t>
      </w:r>
      <w:r w:rsidRPr="005B4A11">
        <w:t xml:space="preserve"> participant data</w:t>
      </w:r>
    </w:p>
    <w:p w14:paraId="5B81EC40" w14:textId="77777777" w:rsidR="00A77BA3" w:rsidRPr="005B4A11" w:rsidRDefault="0061637B" w:rsidP="00A77BA3">
      <w:pPr>
        <w:pStyle w:val="ListParagraph"/>
        <w:spacing w:before="240" w:line="360" w:lineRule="auto"/>
        <w:ind w:left="360"/>
        <w:jc w:val="both"/>
      </w:pPr>
      <w:r>
        <w:rPr>
          <w:noProof/>
        </w:rPr>
        <w:drawing>
          <wp:inline distT="0" distB="0" distL="0" distR="0" wp14:anchorId="44812A4B" wp14:editId="2A405989">
            <wp:extent cx="6217920" cy="1113329"/>
            <wp:effectExtent l="19050" t="19050" r="1143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8755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11332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142BF" w14:textId="77777777" w:rsidR="00AF5773" w:rsidRPr="005B4A11" w:rsidRDefault="0061637B" w:rsidP="00AF5773">
      <w:pPr>
        <w:pStyle w:val="ListParagraph"/>
        <w:numPr>
          <w:ilvl w:val="0"/>
          <w:numId w:val="29"/>
        </w:numPr>
        <w:spacing w:before="240" w:line="360" w:lineRule="auto"/>
        <w:jc w:val="both"/>
      </w:pPr>
      <w:r w:rsidRPr="005B4A11">
        <w:t>If the user chooses menu 4, then:</w:t>
      </w:r>
    </w:p>
    <w:p w14:paraId="227A57A7" w14:textId="77777777" w:rsidR="006F3E67" w:rsidRPr="005B4A11" w:rsidRDefault="0061637B" w:rsidP="002C62D0">
      <w:pPr>
        <w:pStyle w:val="ListParagraph"/>
        <w:numPr>
          <w:ilvl w:val="0"/>
          <w:numId w:val="35"/>
        </w:numPr>
        <w:spacing w:before="240" w:line="360" w:lineRule="auto"/>
        <w:jc w:val="both"/>
      </w:pPr>
      <w:r w:rsidRPr="002C62D0">
        <w:rPr>
          <w:bCs/>
        </w:rPr>
        <w:t>Determine the game result</w:t>
      </w:r>
      <w:r>
        <w:rPr>
          <w:b/>
          <w:bCs/>
        </w:rPr>
        <w:t xml:space="preserve"> </w:t>
      </w:r>
      <w:r w:rsidRPr="005B4A11">
        <w:t>with the following step</w:t>
      </w:r>
      <w:r w:rsidR="00715EEF">
        <w:t xml:space="preserve"> (</w:t>
      </w:r>
      <w:r w:rsidR="00715EEF" w:rsidRPr="005311C8">
        <w:rPr>
          <w:bCs/>
        </w:rPr>
        <w:t>using</w:t>
      </w:r>
      <w:r w:rsidR="00715EEF" w:rsidRPr="00B535BC">
        <w:rPr>
          <w:b/>
          <w:bCs/>
        </w:rPr>
        <w:t xml:space="preserve"> the Collection</w:t>
      </w:r>
      <w:r w:rsidR="00B535BC" w:rsidRPr="00B535BC">
        <w:rPr>
          <w:b/>
          <w:bCs/>
        </w:rPr>
        <w:t xml:space="preserve"> Interface </w:t>
      </w:r>
      <w:r w:rsidR="00B535BC" w:rsidRPr="005311C8">
        <w:rPr>
          <w:bCs/>
        </w:rPr>
        <w:t>method</w:t>
      </w:r>
      <w:r w:rsidR="00715EEF">
        <w:t>)</w:t>
      </w:r>
      <w:r w:rsidRPr="005B4A11">
        <w:t>:</w:t>
      </w:r>
    </w:p>
    <w:p w14:paraId="4A817955" w14:textId="77777777" w:rsidR="008D7B8A" w:rsidRPr="005B4A11" w:rsidRDefault="0061637B" w:rsidP="002C62D0">
      <w:pPr>
        <w:pStyle w:val="ListParagraph"/>
        <w:numPr>
          <w:ilvl w:val="0"/>
          <w:numId w:val="36"/>
        </w:numPr>
        <w:spacing w:before="240" w:line="360" w:lineRule="auto"/>
        <w:jc w:val="both"/>
      </w:pPr>
      <w:r w:rsidRPr="002C62D0">
        <w:rPr>
          <w:bCs/>
        </w:rPr>
        <w:t>First</w:t>
      </w:r>
      <w:r w:rsidRPr="005B4A11">
        <w:t xml:space="preserve">, </w:t>
      </w:r>
      <w:r w:rsidR="00F24B2A" w:rsidRPr="005B4A11">
        <w:rPr>
          <w:b/>
          <w:bCs/>
        </w:rPr>
        <w:t>s</w:t>
      </w:r>
      <w:r w:rsidR="006F3E67" w:rsidRPr="005B4A11">
        <w:rPr>
          <w:b/>
          <w:bCs/>
        </w:rPr>
        <w:t>ort</w:t>
      </w:r>
      <w:r w:rsidR="006F3E67" w:rsidRPr="005B4A11">
        <w:t xml:space="preserve"> the </w:t>
      </w:r>
      <w:r w:rsidR="00881146" w:rsidRPr="00C440BE">
        <w:rPr>
          <w:bCs/>
        </w:rPr>
        <w:t>user</w:t>
      </w:r>
      <w:r w:rsidR="006F3E67" w:rsidRPr="00C440BE">
        <w:rPr>
          <w:bCs/>
        </w:rPr>
        <w:t>name</w:t>
      </w:r>
      <w:r w:rsidR="006F3E67" w:rsidRPr="002C62D0">
        <w:rPr>
          <w:bCs/>
        </w:rPr>
        <w:t xml:space="preserve"> of participant in </w:t>
      </w:r>
      <w:r w:rsidR="006F3E67" w:rsidRPr="002C62D0">
        <w:rPr>
          <w:b/>
          <w:bCs/>
        </w:rPr>
        <w:t>ascending</w:t>
      </w:r>
      <w:r w:rsidR="006F3E67" w:rsidRPr="002C62D0">
        <w:rPr>
          <w:bCs/>
        </w:rPr>
        <w:t xml:space="preserve"> order</w:t>
      </w:r>
    </w:p>
    <w:p w14:paraId="64189FA6" w14:textId="77777777" w:rsidR="006F3E67" w:rsidRPr="005B4A11" w:rsidRDefault="0061637B" w:rsidP="002C62D0">
      <w:pPr>
        <w:pStyle w:val="ListParagraph"/>
        <w:numPr>
          <w:ilvl w:val="0"/>
          <w:numId w:val="36"/>
        </w:numPr>
        <w:spacing w:before="240" w:line="360" w:lineRule="auto"/>
        <w:jc w:val="both"/>
      </w:pPr>
      <w:r w:rsidRPr="002C62D0">
        <w:rPr>
          <w:bCs/>
        </w:rPr>
        <w:t>Second</w:t>
      </w:r>
      <w:r w:rsidRPr="005B4A11">
        <w:t xml:space="preserve">, </w:t>
      </w:r>
      <w:r w:rsidR="00F24B2A" w:rsidRPr="005B4A11">
        <w:rPr>
          <w:b/>
          <w:bCs/>
        </w:rPr>
        <w:t>s</w:t>
      </w:r>
      <w:r w:rsidRPr="005B4A11">
        <w:rPr>
          <w:b/>
          <w:bCs/>
        </w:rPr>
        <w:t>huffle</w:t>
      </w:r>
      <w:r w:rsidRPr="005B4A11">
        <w:t xml:space="preserve"> their </w:t>
      </w:r>
      <w:r w:rsidRPr="00C440BE">
        <w:rPr>
          <w:bCs/>
        </w:rPr>
        <w:t>share number</w:t>
      </w:r>
      <w:r w:rsidRPr="005B4A11">
        <w:t xml:space="preserve"> and </w:t>
      </w:r>
      <w:r w:rsidRPr="005B4A11">
        <w:rPr>
          <w:b/>
          <w:bCs/>
        </w:rPr>
        <w:t>reverse</w:t>
      </w:r>
      <w:r w:rsidRPr="005B4A11">
        <w:t xml:space="preserve"> the order at the end</w:t>
      </w:r>
    </w:p>
    <w:p w14:paraId="1FB1811E" w14:textId="77777777" w:rsidR="009E527D" w:rsidRPr="00D24CFC" w:rsidRDefault="0061637B" w:rsidP="002C62D0">
      <w:pPr>
        <w:pStyle w:val="ListParagraph"/>
        <w:numPr>
          <w:ilvl w:val="0"/>
          <w:numId w:val="35"/>
        </w:numPr>
        <w:spacing w:before="240" w:line="360" w:lineRule="auto"/>
        <w:jc w:val="both"/>
      </w:pPr>
      <w:r w:rsidRPr="002C62D0">
        <w:rPr>
          <w:bCs/>
        </w:rPr>
        <w:t>Display</w:t>
      </w:r>
      <w:r w:rsidRPr="005B4A11">
        <w:t xml:space="preserve"> the </w:t>
      </w:r>
      <w:r w:rsidR="00B63B85">
        <w:t xml:space="preserve">game </w:t>
      </w:r>
      <w:r w:rsidRPr="005B4A11">
        <w:t xml:space="preserve">result </w:t>
      </w:r>
      <w:r w:rsidR="00E3171F">
        <w:t xml:space="preserve">that </w:t>
      </w:r>
      <w:r w:rsidR="00E3171F" w:rsidRPr="002C62D0">
        <w:rPr>
          <w:bCs/>
        </w:rPr>
        <w:t>consists</w:t>
      </w:r>
      <w:r w:rsidR="00E3171F">
        <w:t xml:space="preserve"> </w:t>
      </w:r>
      <w:r w:rsidRPr="005B4A11">
        <w:t xml:space="preserve">of </w:t>
      </w:r>
      <w:r w:rsidR="00CC566C">
        <w:t xml:space="preserve">the </w:t>
      </w:r>
      <w:r w:rsidRPr="00C440BE">
        <w:rPr>
          <w:bCs/>
        </w:rPr>
        <w:t>participant username</w:t>
      </w:r>
      <w:r w:rsidR="008163B7" w:rsidRPr="002C62D0">
        <w:t xml:space="preserve"> </w:t>
      </w:r>
      <w:r w:rsidR="008163B7" w:rsidRPr="002C62D0">
        <w:rPr>
          <w:bCs/>
        </w:rPr>
        <w:t xml:space="preserve">with their </w:t>
      </w:r>
      <w:r w:rsidR="008163B7" w:rsidRPr="00C440BE">
        <w:rPr>
          <w:bCs/>
        </w:rPr>
        <w:t>picked</w:t>
      </w:r>
      <w:r w:rsidR="008163B7" w:rsidRPr="002C62D0">
        <w:rPr>
          <w:b/>
          <w:bCs/>
        </w:rPr>
        <w:t xml:space="preserve"> </w:t>
      </w:r>
      <w:r w:rsidR="008163B7" w:rsidRPr="00C440BE">
        <w:rPr>
          <w:bCs/>
        </w:rPr>
        <w:t>shared number</w:t>
      </w:r>
      <w:r w:rsidR="005B4A11" w:rsidRPr="002C62D0">
        <w:t xml:space="preserve"> and the </w:t>
      </w:r>
      <w:r w:rsidR="005B4A11" w:rsidRPr="00C440BE">
        <w:rPr>
          <w:bCs/>
        </w:rPr>
        <w:t>final number</w:t>
      </w:r>
      <w:r w:rsidR="005B4A11" w:rsidRPr="002C62D0">
        <w:rPr>
          <w:bCs/>
        </w:rPr>
        <w:t xml:space="preserve"> after being shuffled and reversed</w:t>
      </w:r>
    </w:p>
    <w:p w14:paraId="77B31F42" w14:textId="77777777" w:rsidR="00D24CFC" w:rsidRDefault="0061637B" w:rsidP="00D24CFC">
      <w:pPr>
        <w:pStyle w:val="ListParagraph"/>
        <w:spacing w:before="240"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1B7B1E4" wp14:editId="7F30387D">
            <wp:extent cx="6217920" cy="1776549"/>
            <wp:effectExtent l="19050" t="19050" r="1143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2453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77654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30C22" w14:textId="77777777" w:rsidR="00506F86" w:rsidRPr="005B4A11" w:rsidRDefault="0061637B" w:rsidP="00645437">
      <w:pPr>
        <w:pStyle w:val="ListParagraph"/>
        <w:numPr>
          <w:ilvl w:val="0"/>
          <w:numId w:val="35"/>
        </w:numPr>
        <w:spacing w:before="240" w:after="240" w:line="360" w:lineRule="auto"/>
        <w:jc w:val="both"/>
      </w:pPr>
      <w:r>
        <w:t xml:space="preserve">The program will be </w:t>
      </w:r>
      <w:r w:rsidRPr="00C440BE">
        <w:rPr>
          <w:bCs/>
        </w:rPr>
        <w:t>closed</w:t>
      </w:r>
    </w:p>
    <w:p w14:paraId="2EB53038" w14:textId="77777777" w:rsidR="00AD6BC8" w:rsidRPr="005B4A11" w:rsidRDefault="0061637B" w:rsidP="0003524C">
      <w:pPr>
        <w:spacing w:line="360" w:lineRule="auto"/>
        <w:jc w:val="center"/>
        <w:rPr>
          <w:b/>
        </w:rPr>
      </w:pPr>
      <w:r w:rsidRPr="005B4A11">
        <w:rPr>
          <w:b/>
        </w:rPr>
        <w:t>Please ask your teaching assistant if there are any related questions.</w:t>
      </w:r>
    </w:p>
    <w:p w14:paraId="7807B333" w14:textId="77777777" w:rsidR="00BC6DE8" w:rsidRPr="005B4A11" w:rsidRDefault="00BC6DE8" w:rsidP="0003524C">
      <w:pPr>
        <w:spacing w:line="360" w:lineRule="auto"/>
      </w:pPr>
    </w:p>
    <w:sectPr w:rsidR="00BC6DE8" w:rsidRPr="005B4A11" w:rsidSect="00DF2179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0ADA6" w14:textId="77777777" w:rsidR="006F2248" w:rsidRDefault="006F2248">
      <w:r>
        <w:separator/>
      </w:r>
    </w:p>
  </w:endnote>
  <w:endnote w:type="continuationSeparator" w:id="0">
    <w:p w14:paraId="2497C401" w14:textId="77777777" w:rsidR="006F2248" w:rsidRDefault="006F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E2763" w14:textId="77777777" w:rsidR="005B66A9" w:rsidRDefault="0061637B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AD0374" wp14:editId="186A54B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16A9E8D1" w14:textId="77777777" w:rsidR="005B66A9" w:rsidRPr="00127F6B" w:rsidRDefault="0061637B" w:rsidP="003F71D2">
    <w:pPr>
      <w:tabs>
        <w:tab w:val="left" w:pos="1080"/>
      </w:tabs>
      <w:rPr>
        <w:sz w:val="22"/>
        <w:szCs w:val="22"/>
        <w:lang w:val="id-ID"/>
      </w:rPr>
    </w:pPr>
    <w:r w:rsidRPr="00127F6B">
      <w:rPr>
        <w:sz w:val="22"/>
        <w:szCs w:val="22"/>
      </w:rPr>
      <w:t>Page</w:t>
    </w:r>
    <w:r w:rsidRPr="00127F6B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PAGE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  <w:r w:rsidRPr="00127F6B">
          <w:rPr>
            <w:sz w:val="22"/>
            <w:szCs w:val="22"/>
            <w:lang w:val="id-ID"/>
          </w:rPr>
          <w:t xml:space="preserve"> </w:t>
        </w:r>
        <w:r w:rsidRPr="00127F6B">
          <w:rPr>
            <w:sz w:val="22"/>
            <w:szCs w:val="22"/>
            <w:lang w:val="id-ID"/>
          </w:rPr>
          <w:t xml:space="preserve">of </w:t>
        </w:r>
        <w:r w:rsidR="00151847" w:rsidRPr="00127F6B">
          <w:rPr>
            <w:sz w:val="22"/>
            <w:szCs w:val="22"/>
            <w:lang w:val="id-ID"/>
          </w:rPr>
          <w:fldChar w:fldCharType="begin"/>
        </w:r>
        <w:r w:rsidRPr="00127F6B">
          <w:rPr>
            <w:sz w:val="22"/>
            <w:szCs w:val="22"/>
            <w:lang w:val="id-ID"/>
          </w:rPr>
          <w:instrText xml:space="preserve"> NUMPAGES  </w:instrText>
        </w:r>
        <w:r w:rsidR="00151847" w:rsidRPr="00127F6B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127F6B">
          <w:rPr>
            <w:sz w:val="22"/>
            <w:szCs w:val="22"/>
            <w:lang w:val="id-ID"/>
          </w:rPr>
          <w:fldChar w:fldCharType="end"/>
        </w:r>
      </w:sdtContent>
    </w:sdt>
  </w:p>
  <w:p w14:paraId="0F556A54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1AD37" w14:textId="77777777" w:rsidR="005B66A9" w:rsidRDefault="0061637B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4055E2" wp14:editId="392B866F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215F2340" w14:textId="77777777" w:rsidR="005B66A9" w:rsidRPr="005F794B" w:rsidRDefault="0061637B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59D802EC" w14:textId="77777777" w:rsidR="005B66A9" w:rsidRPr="005F794B" w:rsidRDefault="0061637B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4EF50C2C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8F02" w14:textId="77777777" w:rsidR="006F2248" w:rsidRDefault="006F2248">
      <w:r>
        <w:separator/>
      </w:r>
    </w:p>
  </w:footnote>
  <w:footnote w:type="continuationSeparator" w:id="0">
    <w:p w14:paraId="1CD9B204" w14:textId="77777777" w:rsidR="006F2248" w:rsidRDefault="006F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85E81" w14:paraId="7E415764" w14:textId="77777777" w:rsidTr="005D0782">
      <w:tc>
        <w:tcPr>
          <w:tcW w:w="5220" w:type="dxa"/>
        </w:tcPr>
        <w:p w14:paraId="28D999BF" w14:textId="0238A47F" w:rsidR="005D0782" w:rsidRPr="00645437" w:rsidRDefault="0073185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</w:t>
          </w:r>
          <w:r w:rsidR="0061637B">
            <w:rPr>
              <w:b/>
              <w:sz w:val="20"/>
            </w:rPr>
            <w:t>092</w:t>
          </w:r>
          <w:r>
            <w:rPr>
              <w:b/>
              <w:sz w:val="20"/>
            </w:rPr>
            <w:t>1</w:t>
          </w:r>
        </w:p>
      </w:tc>
      <w:tc>
        <w:tcPr>
          <w:tcW w:w="5220" w:type="dxa"/>
        </w:tcPr>
        <w:p w14:paraId="3EEBFC78" w14:textId="77777777" w:rsidR="005D0782" w:rsidRDefault="0061637B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BC28254" w14:textId="77777777" w:rsidR="005B66A9" w:rsidRDefault="0061637B" w:rsidP="005D0782">
    <w:pPr>
      <w:pStyle w:val="Header"/>
      <w:tabs>
        <w:tab w:val="clear" w:pos="9360"/>
      </w:tabs>
    </w:pPr>
    <w:r>
      <w:tab/>
    </w:r>
  </w:p>
  <w:p w14:paraId="600E92AD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078A" w14:textId="77777777" w:rsidR="005B66A9" w:rsidRDefault="0061637B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774"/>
    <w:multiLevelType w:val="hybridMultilevel"/>
    <w:tmpl w:val="6D2811CC"/>
    <w:lvl w:ilvl="0" w:tplc="280A6F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025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0897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EE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AC3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B8FD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C92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7A9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22BC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769A87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3C23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5BC05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BE7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F6E5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90B2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C2F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469E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D9667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2D6AC7"/>
    <w:multiLevelType w:val="hybridMultilevel"/>
    <w:tmpl w:val="699CFFF4"/>
    <w:lvl w:ilvl="0" w:tplc="52C272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93BC2D0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570EFA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2477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9F8C37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D848D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DA116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64D7C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8384C1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5A426B"/>
    <w:multiLevelType w:val="hybridMultilevel"/>
    <w:tmpl w:val="D6FAAC7E"/>
    <w:lvl w:ilvl="0" w:tplc="69FEBD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17658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E96214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66F3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3B6763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9FA91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527C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14AAD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7D83A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9615EB"/>
    <w:multiLevelType w:val="hybridMultilevel"/>
    <w:tmpl w:val="13E0D000"/>
    <w:lvl w:ilvl="0" w:tplc="0F36DF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5EAA5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AF6C6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00D19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3BAC44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93A753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BE36B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AECC40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CDC9FB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611DEF"/>
    <w:multiLevelType w:val="hybridMultilevel"/>
    <w:tmpl w:val="835E2D1A"/>
    <w:lvl w:ilvl="0" w:tplc="1272E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2CD3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CEB3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A29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A96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D0EF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D477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B815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2C6D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B040CF"/>
    <w:multiLevelType w:val="hybridMultilevel"/>
    <w:tmpl w:val="21AC0A1A"/>
    <w:lvl w:ilvl="0" w:tplc="25FA63F8">
      <w:start w:val="1"/>
      <w:numFmt w:val="decimal"/>
      <w:lvlText w:val="%1."/>
      <w:lvlJc w:val="left"/>
      <w:pPr>
        <w:ind w:left="1080" w:hanging="360"/>
      </w:pPr>
    </w:lvl>
    <w:lvl w:ilvl="1" w:tplc="ADAAFD5A" w:tentative="1">
      <w:start w:val="1"/>
      <w:numFmt w:val="lowerLetter"/>
      <w:lvlText w:val="%2."/>
      <w:lvlJc w:val="left"/>
      <w:pPr>
        <w:ind w:left="1800" w:hanging="360"/>
      </w:pPr>
    </w:lvl>
    <w:lvl w:ilvl="2" w:tplc="2F8ED1B8" w:tentative="1">
      <w:start w:val="1"/>
      <w:numFmt w:val="lowerRoman"/>
      <w:lvlText w:val="%3."/>
      <w:lvlJc w:val="right"/>
      <w:pPr>
        <w:ind w:left="2520" w:hanging="180"/>
      </w:pPr>
    </w:lvl>
    <w:lvl w:ilvl="3" w:tplc="2168F008" w:tentative="1">
      <w:start w:val="1"/>
      <w:numFmt w:val="decimal"/>
      <w:lvlText w:val="%4."/>
      <w:lvlJc w:val="left"/>
      <w:pPr>
        <w:ind w:left="3240" w:hanging="360"/>
      </w:pPr>
    </w:lvl>
    <w:lvl w:ilvl="4" w:tplc="2272E38A" w:tentative="1">
      <w:start w:val="1"/>
      <w:numFmt w:val="lowerLetter"/>
      <w:lvlText w:val="%5."/>
      <w:lvlJc w:val="left"/>
      <w:pPr>
        <w:ind w:left="3960" w:hanging="360"/>
      </w:pPr>
    </w:lvl>
    <w:lvl w:ilvl="5" w:tplc="C55287C2" w:tentative="1">
      <w:start w:val="1"/>
      <w:numFmt w:val="lowerRoman"/>
      <w:lvlText w:val="%6."/>
      <w:lvlJc w:val="right"/>
      <w:pPr>
        <w:ind w:left="4680" w:hanging="180"/>
      </w:pPr>
    </w:lvl>
    <w:lvl w:ilvl="6" w:tplc="B55038DC" w:tentative="1">
      <w:start w:val="1"/>
      <w:numFmt w:val="decimal"/>
      <w:lvlText w:val="%7."/>
      <w:lvlJc w:val="left"/>
      <w:pPr>
        <w:ind w:left="5400" w:hanging="360"/>
      </w:pPr>
    </w:lvl>
    <w:lvl w:ilvl="7" w:tplc="D20CBDAC" w:tentative="1">
      <w:start w:val="1"/>
      <w:numFmt w:val="lowerLetter"/>
      <w:lvlText w:val="%8."/>
      <w:lvlJc w:val="left"/>
      <w:pPr>
        <w:ind w:left="6120" w:hanging="360"/>
      </w:pPr>
    </w:lvl>
    <w:lvl w:ilvl="8" w:tplc="07D4D33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83479B"/>
    <w:multiLevelType w:val="hybridMultilevel"/>
    <w:tmpl w:val="B1BE3600"/>
    <w:lvl w:ilvl="0" w:tplc="208AA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86B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32C8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ED3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61D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CE17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293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A2E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DE6B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96959"/>
    <w:multiLevelType w:val="hybridMultilevel"/>
    <w:tmpl w:val="92E0295E"/>
    <w:lvl w:ilvl="0" w:tplc="83D89AC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A44F40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DAA150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5C0E6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02E19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B850D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4EC8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08388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702B77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987A3C"/>
    <w:multiLevelType w:val="hybridMultilevel"/>
    <w:tmpl w:val="2AFEC4AA"/>
    <w:lvl w:ilvl="0" w:tplc="9FC6D64A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6D98F5C0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89180128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B3263FC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C9C2AE9C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2CA99A0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1BEBCBE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617C2CD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9AD67496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30209F"/>
    <w:multiLevelType w:val="hybridMultilevel"/>
    <w:tmpl w:val="7C6A7C72"/>
    <w:lvl w:ilvl="0" w:tplc="3C7E254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F0081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C6A074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30D51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E899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9AAD6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5B2C6E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BA264F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5AA62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BB553E"/>
    <w:multiLevelType w:val="hybridMultilevel"/>
    <w:tmpl w:val="EEA6E59A"/>
    <w:lvl w:ilvl="0" w:tplc="9B2A23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DB062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A23C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EB5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825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52C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AAEE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C9C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A697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32752"/>
    <w:multiLevelType w:val="hybridMultilevel"/>
    <w:tmpl w:val="7D3E14F0"/>
    <w:lvl w:ilvl="0" w:tplc="4152557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C71E589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3D8035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4F26E6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9E18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28A72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99677B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030B2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C829B9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lowerLetter"/>
      <w:lvlText w:val="%3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D254BC0"/>
    <w:multiLevelType w:val="hybridMultilevel"/>
    <w:tmpl w:val="9DAEB974"/>
    <w:lvl w:ilvl="0" w:tplc="2210183E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72303E70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9A3C8D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5B68B98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C0307D0A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98ABE2A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EED6302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7368EF78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8CFAE142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51B13409"/>
    <w:multiLevelType w:val="hybridMultilevel"/>
    <w:tmpl w:val="171CF3AC"/>
    <w:lvl w:ilvl="0" w:tplc="789A0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E8D5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280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E9F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C66D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6241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8DC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281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9C3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50250"/>
    <w:multiLevelType w:val="hybridMultilevel"/>
    <w:tmpl w:val="ECEA6DEE"/>
    <w:lvl w:ilvl="0" w:tplc="77AEC07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DE0C0E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D78E1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3C2911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BA0C2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D2089A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2CA5F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72997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7C21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7C86BC1"/>
    <w:multiLevelType w:val="hybridMultilevel"/>
    <w:tmpl w:val="1E62E2FE"/>
    <w:lvl w:ilvl="0" w:tplc="D9ECE3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3EA2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983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AB7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EC2C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D4A4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853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B0D0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C2E5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A42A95"/>
    <w:multiLevelType w:val="hybridMultilevel"/>
    <w:tmpl w:val="8870BD8C"/>
    <w:lvl w:ilvl="0" w:tplc="AC62D4F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17A074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8D2D35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3E4B9A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922B5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3DA7E4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AD2105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676A83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98C0E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065773"/>
    <w:multiLevelType w:val="hybridMultilevel"/>
    <w:tmpl w:val="1E669394"/>
    <w:lvl w:ilvl="0" w:tplc="D7325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80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9469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89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893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8CE4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CC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8B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F045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279B8"/>
    <w:multiLevelType w:val="hybridMultilevel"/>
    <w:tmpl w:val="C08EA268"/>
    <w:lvl w:ilvl="0" w:tplc="180E1398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2D882700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A1269CE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7F6BBB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9F98F10A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91BA1B34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FE4F62C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B64E74E6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D02F82E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7" w15:restartNumberingAfterBreak="0">
    <w:nsid w:val="63C84A5E"/>
    <w:multiLevelType w:val="hybridMultilevel"/>
    <w:tmpl w:val="6ECC2ACA"/>
    <w:lvl w:ilvl="0" w:tplc="776ABC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4298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7E3E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4CF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CF4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0CA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035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AB8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D8BC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659B1"/>
    <w:multiLevelType w:val="hybridMultilevel"/>
    <w:tmpl w:val="34E46AAA"/>
    <w:lvl w:ilvl="0" w:tplc="2D8E0B86">
      <w:start w:val="1"/>
      <w:numFmt w:val="decimal"/>
      <w:lvlText w:val="%1."/>
      <w:lvlJc w:val="left"/>
      <w:pPr>
        <w:ind w:left="720" w:hanging="360"/>
      </w:pPr>
    </w:lvl>
    <w:lvl w:ilvl="1" w:tplc="99365938" w:tentative="1">
      <w:start w:val="1"/>
      <w:numFmt w:val="lowerLetter"/>
      <w:lvlText w:val="%2."/>
      <w:lvlJc w:val="left"/>
      <w:pPr>
        <w:ind w:left="1440" w:hanging="360"/>
      </w:pPr>
    </w:lvl>
    <w:lvl w:ilvl="2" w:tplc="1604DEAC" w:tentative="1">
      <w:start w:val="1"/>
      <w:numFmt w:val="lowerRoman"/>
      <w:lvlText w:val="%3."/>
      <w:lvlJc w:val="right"/>
      <w:pPr>
        <w:ind w:left="2160" w:hanging="180"/>
      </w:pPr>
    </w:lvl>
    <w:lvl w:ilvl="3" w:tplc="14CE8044" w:tentative="1">
      <w:start w:val="1"/>
      <w:numFmt w:val="decimal"/>
      <w:lvlText w:val="%4."/>
      <w:lvlJc w:val="left"/>
      <w:pPr>
        <w:ind w:left="2880" w:hanging="360"/>
      </w:pPr>
    </w:lvl>
    <w:lvl w:ilvl="4" w:tplc="2DE8A7FE" w:tentative="1">
      <w:start w:val="1"/>
      <w:numFmt w:val="lowerLetter"/>
      <w:lvlText w:val="%5."/>
      <w:lvlJc w:val="left"/>
      <w:pPr>
        <w:ind w:left="3600" w:hanging="360"/>
      </w:pPr>
    </w:lvl>
    <w:lvl w:ilvl="5" w:tplc="2ED60D42" w:tentative="1">
      <w:start w:val="1"/>
      <w:numFmt w:val="lowerRoman"/>
      <w:lvlText w:val="%6."/>
      <w:lvlJc w:val="right"/>
      <w:pPr>
        <w:ind w:left="4320" w:hanging="180"/>
      </w:pPr>
    </w:lvl>
    <w:lvl w:ilvl="6" w:tplc="1EB69D7E" w:tentative="1">
      <w:start w:val="1"/>
      <w:numFmt w:val="decimal"/>
      <w:lvlText w:val="%7."/>
      <w:lvlJc w:val="left"/>
      <w:pPr>
        <w:ind w:left="5040" w:hanging="360"/>
      </w:pPr>
    </w:lvl>
    <w:lvl w:ilvl="7" w:tplc="5DC4B3F6" w:tentative="1">
      <w:start w:val="1"/>
      <w:numFmt w:val="lowerLetter"/>
      <w:lvlText w:val="%8."/>
      <w:lvlJc w:val="left"/>
      <w:pPr>
        <w:ind w:left="5760" w:hanging="360"/>
      </w:pPr>
    </w:lvl>
    <w:lvl w:ilvl="8" w:tplc="5FC6B1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D26B8"/>
    <w:multiLevelType w:val="hybridMultilevel"/>
    <w:tmpl w:val="C4069C50"/>
    <w:lvl w:ilvl="0" w:tplc="852A3D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B463D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EAAE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47C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E1F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1EB4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4DD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726F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6A6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AC6ECD"/>
    <w:multiLevelType w:val="hybridMultilevel"/>
    <w:tmpl w:val="0AE67DEE"/>
    <w:lvl w:ilvl="0" w:tplc="CDCA39DE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67489564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8678133E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998E4272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71D09D3A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D4E9068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7C02C73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D7DC90B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50065FFA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5272850"/>
    <w:multiLevelType w:val="hybridMultilevel"/>
    <w:tmpl w:val="E3D402EE"/>
    <w:lvl w:ilvl="0" w:tplc="12B40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00A4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FE8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1A37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E27C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4828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6C0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7C99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9A97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91167"/>
    <w:multiLevelType w:val="hybridMultilevel"/>
    <w:tmpl w:val="9FCE23BC"/>
    <w:lvl w:ilvl="0" w:tplc="FF2038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309F9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5581EC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1CCFC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8A20B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7C413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4C145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2F8207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738186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3767C0"/>
    <w:multiLevelType w:val="hybridMultilevel"/>
    <w:tmpl w:val="B3BE086A"/>
    <w:lvl w:ilvl="0" w:tplc="99420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A01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A56DB3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54D259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5CE7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1CB8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E48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242E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6760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D51FC"/>
    <w:multiLevelType w:val="hybridMultilevel"/>
    <w:tmpl w:val="DAC07698"/>
    <w:lvl w:ilvl="0" w:tplc="6FB04A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4A75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043B1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406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76E2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A49A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D235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0069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52FD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23"/>
  </w:num>
  <w:num w:numId="4">
    <w:abstractNumId w:val="13"/>
  </w:num>
  <w:num w:numId="5">
    <w:abstractNumId w:val="31"/>
  </w:num>
  <w:num w:numId="6">
    <w:abstractNumId w:val="22"/>
  </w:num>
  <w:num w:numId="7">
    <w:abstractNumId w:val="33"/>
  </w:num>
  <w:num w:numId="8">
    <w:abstractNumId w:val="1"/>
  </w:num>
  <w:num w:numId="9">
    <w:abstractNumId w:val="7"/>
  </w:num>
  <w:num w:numId="1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8"/>
  </w:num>
  <w:num w:numId="14">
    <w:abstractNumId w:val="25"/>
  </w:num>
  <w:num w:numId="15">
    <w:abstractNumId w:val="10"/>
  </w:num>
  <w:num w:numId="16">
    <w:abstractNumId w:val="4"/>
  </w:num>
  <w:num w:numId="17">
    <w:abstractNumId w:val="24"/>
  </w:num>
  <w:num w:numId="18">
    <w:abstractNumId w:val="6"/>
  </w:num>
  <w:num w:numId="19">
    <w:abstractNumId w:val="21"/>
  </w:num>
  <w:num w:numId="20">
    <w:abstractNumId w:val="17"/>
  </w:num>
  <w:num w:numId="21">
    <w:abstractNumId w:val="3"/>
  </w:num>
  <w:num w:numId="22">
    <w:abstractNumId w:val="9"/>
  </w:num>
  <w:num w:numId="23">
    <w:abstractNumId w:val="30"/>
  </w:num>
  <w:num w:numId="24">
    <w:abstractNumId w:val="29"/>
  </w:num>
  <w:num w:numId="25">
    <w:abstractNumId w:val="26"/>
  </w:num>
  <w:num w:numId="26">
    <w:abstractNumId w:val="11"/>
  </w:num>
  <w:num w:numId="27">
    <w:abstractNumId w:val="32"/>
  </w:num>
  <w:num w:numId="28">
    <w:abstractNumId w:val="28"/>
  </w:num>
  <w:num w:numId="29">
    <w:abstractNumId w:val="5"/>
  </w:num>
  <w:num w:numId="30">
    <w:abstractNumId w:val="27"/>
  </w:num>
  <w:num w:numId="31">
    <w:abstractNumId w:val="18"/>
  </w:num>
  <w:num w:numId="32">
    <w:abstractNumId w:val="15"/>
  </w:num>
  <w:num w:numId="33">
    <w:abstractNumId w:val="14"/>
  </w:num>
  <w:num w:numId="34">
    <w:abstractNumId w:val="16"/>
  </w:num>
  <w:num w:numId="35">
    <w:abstractNumId w:val="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7122"/>
    <w:rsid w:val="00020F10"/>
    <w:rsid w:val="0003524C"/>
    <w:rsid w:val="00036A14"/>
    <w:rsid w:val="0004008D"/>
    <w:rsid w:val="00046231"/>
    <w:rsid w:val="00051154"/>
    <w:rsid w:val="00071EBF"/>
    <w:rsid w:val="00072DE7"/>
    <w:rsid w:val="000732DF"/>
    <w:rsid w:val="00076F75"/>
    <w:rsid w:val="000A0C90"/>
    <w:rsid w:val="000A23D8"/>
    <w:rsid w:val="000A3F41"/>
    <w:rsid w:val="000A3F55"/>
    <w:rsid w:val="000B69D0"/>
    <w:rsid w:val="000C3015"/>
    <w:rsid w:val="000D4F3A"/>
    <w:rsid w:val="000F057A"/>
    <w:rsid w:val="000F05A5"/>
    <w:rsid w:val="000F1EBF"/>
    <w:rsid w:val="000F3EB6"/>
    <w:rsid w:val="000F7CFC"/>
    <w:rsid w:val="000F7FC6"/>
    <w:rsid w:val="001006AA"/>
    <w:rsid w:val="00111124"/>
    <w:rsid w:val="001128D4"/>
    <w:rsid w:val="0012227D"/>
    <w:rsid w:val="00122BC2"/>
    <w:rsid w:val="00124C41"/>
    <w:rsid w:val="00126822"/>
    <w:rsid w:val="00127F6B"/>
    <w:rsid w:val="00131DAA"/>
    <w:rsid w:val="001329B1"/>
    <w:rsid w:val="00135717"/>
    <w:rsid w:val="0014171A"/>
    <w:rsid w:val="001421F5"/>
    <w:rsid w:val="00143319"/>
    <w:rsid w:val="00145C2E"/>
    <w:rsid w:val="00150E94"/>
    <w:rsid w:val="00151847"/>
    <w:rsid w:val="0015698F"/>
    <w:rsid w:val="00156E22"/>
    <w:rsid w:val="00183F26"/>
    <w:rsid w:val="00194706"/>
    <w:rsid w:val="00195344"/>
    <w:rsid w:val="001955A6"/>
    <w:rsid w:val="001A300E"/>
    <w:rsid w:val="001B2582"/>
    <w:rsid w:val="001B3A2E"/>
    <w:rsid w:val="001D4810"/>
    <w:rsid w:val="001E4042"/>
    <w:rsid w:val="001E637E"/>
    <w:rsid w:val="001E6ECB"/>
    <w:rsid w:val="001E7852"/>
    <w:rsid w:val="001E7ABE"/>
    <w:rsid w:val="001F64B6"/>
    <w:rsid w:val="00202987"/>
    <w:rsid w:val="00224780"/>
    <w:rsid w:val="00235C36"/>
    <w:rsid w:val="002376FA"/>
    <w:rsid w:val="00245548"/>
    <w:rsid w:val="0025295D"/>
    <w:rsid w:val="0025364D"/>
    <w:rsid w:val="002570A8"/>
    <w:rsid w:val="0026655E"/>
    <w:rsid w:val="00266C0A"/>
    <w:rsid w:val="00273773"/>
    <w:rsid w:val="00273E4A"/>
    <w:rsid w:val="002758C5"/>
    <w:rsid w:val="00281799"/>
    <w:rsid w:val="00282993"/>
    <w:rsid w:val="002841B3"/>
    <w:rsid w:val="002956DC"/>
    <w:rsid w:val="00296DA6"/>
    <w:rsid w:val="002A07C0"/>
    <w:rsid w:val="002A138B"/>
    <w:rsid w:val="002A3DC6"/>
    <w:rsid w:val="002A66E0"/>
    <w:rsid w:val="002B00F2"/>
    <w:rsid w:val="002B5DB9"/>
    <w:rsid w:val="002B7CDD"/>
    <w:rsid w:val="002C3AC5"/>
    <w:rsid w:val="002C62D0"/>
    <w:rsid w:val="002C7FC0"/>
    <w:rsid w:val="002D1472"/>
    <w:rsid w:val="002D7F31"/>
    <w:rsid w:val="002E3324"/>
    <w:rsid w:val="003002A2"/>
    <w:rsid w:val="00304194"/>
    <w:rsid w:val="00304A2D"/>
    <w:rsid w:val="00305136"/>
    <w:rsid w:val="003054E4"/>
    <w:rsid w:val="00310F09"/>
    <w:rsid w:val="00316E2C"/>
    <w:rsid w:val="00320C87"/>
    <w:rsid w:val="00321362"/>
    <w:rsid w:val="00323347"/>
    <w:rsid w:val="00334EA5"/>
    <w:rsid w:val="003432E6"/>
    <w:rsid w:val="003439D3"/>
    <w:rsid w:val="003449FC"/>
    <w:rsid w:val="00345F2C"/>
    <w:rsid w:val="00354920"/>
    <w:rsid w:val="00357015"/>
    <w:rsid w:val="0036420F"/>
    <w:rsid w:val="0036669F"/>
    <w:rsid w:val="00366844"/>
    <w:rsid w:val="0037553B"/>
    <w:rsid w:val="0038376D"/>
    <w:rsid w:val="00384C7B"/>
    <w:rsid w:val="00385E52"/>
    <w:rsid w:val="00387D06"/>
    <w:rsid w:val="003A1788"/>
    <w:rsid w:val="003A36C9"/>
    <w:rsid w:val="003A7A5F"/>
    <w:rsid w:val="003B1D05"/>
    <w:rsid w:val="003B27CC"/>
    <w:rsid w:val="003B5F77"/>
    <w:rsid w:val="003B6580"/>
    <w:rsid w:val="003C07A7"/>
    <w:rsid w:val="003C0A29"/>
    <w:rsid w:val="003C1CE6"/>
    <w:rsid w:val="003C34E3"/>
    <w:rsid w:val="003C56F2"/>
    <w:rsid w:val="003D7084"/>
    <w:rsid w:val="003E28F9"/>
    <w:rsid w:val="003F696D"/>
    <w:rsid w:val="003F71D2"/>
    <w:rsid w:val="00405725"/>
    <w:rsid w:val="004074A1"/>
    <w:rsid w:val="00413464"/>
    <w:rsid w:val="0041367E"/>
    <w:rsid w:val="00420AFF"/>
    <w:rsid w:val="00422134"/>
    <w:rsid w:val="00425394"/>
    <w:rsid w:val="00434FFC"/>
    <w:rsid w:val="00446550"/>
    <w:rsid w:val="00446D31"/>
    <w:rsid w:val="004526B2"/>
    <w:rsid w:val="0045325D"/>
    <w:rsid w:val="004564E4"/>
    <w:rsid w:val="004633AF"/>
    <w:rsid w:val="0046440B"/>
    <w:rsid w:val="00470964"/>
    <w:rsid w:val="004716A8"/>
    <w:rsid w:val="00483C02"/>
    <w:rsid w:val="004946CC"/>
    <w:rsid w:val="00494E4C"/>
    <w:rsid w:val="004A6F1F"/>
    <w:rsid w:val="004B47B5"/>
    <w:rsid w:val="004B6AFE"/>
    <w:rsid w:val="004C0F0C"/>
    <w:rsid w:val="004C160D"/>
    <w:rsid w:val="004D176C"/>
    <w:rsid w:val="004E0BCA"/>
    <w:rsid w:val="004E7352"/>
    <w:rsid w:val="00506F86"/>
    <w:rsid w:val="00520E03"/>
    <w:rsid w:val="00526B5B"/>
    <w:rsid w:val="005311C8"/>
    <w:rsid w:val="005314B7"/>
    <w:rsid w:val="00535DA7"/>
    <w:rsid w:val="005447D7"/>
    <w:rsid w:val="00551225"/>
    <w:rsid w:val="00552DE5"/>
    <w:rsid w:val="0055410B"/>
    <w:rsid w:val="00554CFB"/>
    <w:rsid w:val="00556E41"/>
    <w:rsid w:val="00571B72"/>
    <w:rsid w:val="00573197"/>
    <w:rsid w:val="005776AF"/>
    <w:rsid w:val="00582417"/>
    <w:rsid w:val="00582E4C"/>
    <w:rsid w:val="00585E81"/>
    <w:rsid w:val="005A072D"/>
    <w:rsid w:val="005A32DD"/>
    <w:rsid w:val="005B07D4"/>
    <w:rsid w:val="005B3392"/>
    <w:rsid w:val="005B4A11"/>
    <w:rsid w:val="005B526F"/>
    <w:rsid w:val="005B54B3"/>
    <w:rsid w:val="005B66A9"/>
    <w:rsid w:val="005B6EDE"/>
    <w:rsid w:val="005B7863"/>
    <w:rsid w:val="005C156C"/>
    <w:rsid w:val="005C19B6"/>
    <w:rsid w:val="005C3717"/>
    <w:rsid w:val="005D0782"/>
    <w:rsid w:val="005D28AA"/>
    <w:rsid w:val="005E6009"/>
    <w:rsid w:val="005F47E6"/>
    <w:rsid w:val="005F794B"/>
    <w:rsid w:val="0060201C"/>
    <w:rsid w:val="0060486C"/>
    <w:rsid w:val="00607322"/>
    <w:rsid w:val="0061003F"/>
    <w:rsid w:val="0061637B"/>
    <w:rsid w:val="006229B0"/>
    <w:rsid w:val="00635EE5"/>
    <w:rsid w:val="006422D9"/>
    <w:rsid w:val="00643F75"/>
    <w:rsid w:val="00645437"/>
    <w:rsid w:val="00653A78"/>
    <w:rsid w:val="006636A6"/>
    <w:rsid w:val="00664137"/>
    <w:rsid w:val="00673420"/>
    <w:rsid w:val="0067443D"/>
    <w:rsid w:val="006B6C0E"/>
    <w:rsid w:val="006C4E2B"/>
    <w:rsid w:val="006D0191"/>
    <w:rsid w:val="006D36BC"/>
    <w:rsid w:val="006D3C70"/>
    <w:rsid w:val="006F00E5"/>
    <w:rsid w:val="006F2248"/>
    <w:rsid w:val="006F3E67"/>
    <w:rsid w:val="006F4D80"/>
    <w:rsid w:val="00701ECA"/>
    <w:rsid w:val="00715EEF"/>
    <w:rsid w:val="00720962"/>
    <w:rsid w:val="0072245D"/>
    <w:rsid w:val="007225BA"/>
    <w:rsid w:val="00731856"/>
    <w:rsid w:val="00737595"/>
    <w:rsid w:val="0074592C"/>
    <w:rsid w:val="00746C8C"/>
    <w:rsid w:val="00753638"/>
    <w:rsid w:val="00766AB2"/>
    <w:rsid w:val="0077653D"/>
    <w:rsid w:val="00787247"/>
    <w:rsid w:val="007B5A6A"/>
    <w:rsid w:val="007B6FC3"/>
    <w:rsid w:val="007C1C37"/>
    <w:rsid w:val="007E0EE7"/>
    <w:rsid w:val="007E2F2A"/>
    <w:rsid w:val="007F3C8E"/>
    <w:rsid w:val="008022C4"/>
    <w:rsid w:val="0080332C"/>
    <w:rsid w:val="008106C1"/>
    <w:rsid w:val="00810737"/>
    <w:rsid w:val="00811C48"/>
    <w:rsid w:val="00815DB3"/>
    <w:rsid w:val="00815E55"/>
    <w:rsid w:val="008163B7"/>
    <w:rsid w:val="00821390"/>
    <w:rsid w:val="00822437"/>
    <w:rsid w:val="0083459F"/>
    <w:rsid w:val="0083780E"/>
    <w:rsid w:val="008475E8"/>
    <w:rsid w:val="0086738C"/>
    <w:rsid w:val="008674E6"/>
    <w:rsid w:val="00867EBD"/>
    <w:rsid w:val="008721E8"/>
    <w:rsid w:val="00872247"/>
    <w:rsid w:val="00876001"/>
    <w:rsid w:val="00876A58"/>
    <w:rsid w:val="00881146"/>
    <w:rsid w:val="008869BC"/>
    <w:rsid w:val="008939EF"/>
    <w:rsid w:val="00894072"/>
    <w:rsid w:val="00895B8D"/>
    <w:rsid w:val="008B212E"/>
    <w:rsid w:val="008B35CC"/>
    <w:rsid w:val="008B7541"/>
    <w:rsid w:val="008C1A4A"/>
    <w:rsid w:val="008C721A"/>
    <w:rsid w:val="008D1B94"/>
    <w:rsid w:val="008D411F"/>
    <w:rsid w:val="008D4D84"/>
    <w:rsid w:val="008D7B8A"/>
    <w:rsid w:val="009010C1"/>
    <w:rsid w:val="00901A30"/>
    <w:rsid w:val="00901B13"/>
    <w:rsid w:val="0090372F"/>
    <w:rsid w:val="00906CE2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95927"/>
    <w:rsid w:val="009A2464"/>
    <w:rsid w:val="009A3737"/>
    <w:rsid w:val="009B1E01"/>
    <w:rsid w:val="009C7801"/>
    <w:rsid w:val="009E29D9"/>
    <w:rsid w:val="009E527D"/>
    <w:rsid w:val="009F59DA"/>
    <w:rsid w:val="00A1473C"/>
    <w:rsid w:val="00A1688D"/>
    <w:rsid w:val="00A244EB"/>
    <w:rsid w:val="00A32343"/>
    <w:rsid w:val="00A451F9"/>
    <w:rsid w:val="00A46082"/>
    <w:rsid w:val="00A50AF3"/>
    <w:rsid w:val="00A52AB7"/>
    <w:rsid w:val="00A53D38"/>
    <w:rsid w:val="00A552D5"/>
    <w:rsid w:val="00A645E1"/>
    <w:rsid w:val="00A75B2A"/>
    <w:rsid w:val="00A77BA3"/>
    <w:rsid w:val="00A933D3"/>
    <w:rsid w:val="00AA1407"/>
    <w:rsid w:val="00AB0E0A"/>
    <w:rsid w:val="00AB42BB"/>
    <w:rsid w:val="00AC0C63"/>
    <w:rsid w:val="00AC320A"/>
    <w:rsid w:val="00AC5D98"/>
    <w:rsid w:val="00AD0B16"/>
    <w:rsid w:val="00AD2114"/>
    <w:rsid w:val="00AD6BC8"/>
    <w:rsid w:val="00AD768D"/>
    <w:rsid w:val="00AD7B46"/>
    <w:rsid w:val="00AE1AE9"/>
    <w:rsid w:val="00AE39D8"/>
    <w:rsid w:val="00AE548F"/>
    <w:rsid w:val="00AE661D"/>
    <w:rsid w:val="00AF2479"/>
    <w:rsid w:val="00AF264E"/>
    <w:rsid w:val="00AF338E"/>
    <w:rsid w:val="00AF5773"/>
    <w:rsid w:val="00B04C4C"/>
    <w:rsid w:val="00B13729"/>
    <w:rsid w:val="00B15209"/>
    <w:rsid w:val="00B17AD5"/>
    <w:rsid w:val="00B212C7"/>
    <w:rsid w:val="00B22025"/>
    <w:rsid w:val="00B22C8C"/>
    <w:rsid w:val="00B25A20"/>
    <w:rsid w:val="00B26861"/>
    <w:rsid w:val="00B30E3B"/>
    <w:rsid w:val="00B440FB"/>
    <w:rsid w:val="00B4674F"/>
    <w:rsid w:val="00B517FB"/>
    <w:rsid w:val="00B535BC"/>
    <w:rsid w:val="00B5385B"/>
    <w:rsid w:val="00B62100"/>
    <w:rsid w:val="00B63B85"/>
    <w:rsid w:val="00B64E96"/>
    <w:rsid w:val="00B67595"/>
    <w:rsid w:val="00B7140C"/>
    <w:rsid w:val="00B73551"/>
    <w:rsid w:val="00B81979"/>
    <w:rsid w:val="00B92C39"/>
    <w:rsid w:val="00B948DA"/>
    <w:rsid w:val="00B9609E"/>
    <w:rsid w:val="00BB1FBC"/>
    <w:rsid w:val="00BB58B1"/>
    <w:rsid w:val="00BC6DE8"/>
    <w:rsid w:val="00BC7D12"/>
    <w:rsid w:val="00BE0705"/>
    <w:rsid w:val="00BE0C60"/>
    <w:rsid w:val="00BF2997"/>
    <w:rsid w:val="00BF7C45"/>
    <w:rsid w:val="00C06ECE"/>
    <w:rsid w:val="00C17510"/>
    <w:rsid w:val="00C21849"/>
    <w:rsid w:val="00C25F66"/>
    <w:rsid w:val="00C32BE9"/>
    <w:rsid w:val="00C36435"/>
    <w:rsid w:val="00C37CE2"/>
    <w:rsid w:val="00C44051"/>
    <w:rsid w:val="00C440BE"/>
    <w:rsid w:val="00C525FC"/>
    <w:rsid w:val="00C54FFC"/>
    <w:rsid w:val="00C56C03"/>
    <w:rsid w:val="00C57A8A"/>
    <w:rsid w:val="00C57FE8"/>
    <w:rsid w:val="00C6424D"/>
    <w:rsid w:val="00C6549A"/>
    <w:rsid w:val="00C8483C"/>
    <w:rsid w:val="00C9074C"/>
    <w:rsid w:val="00C915BF"/>
    <w:rsid w:val="00CB2278"/>
    <w:rsid w:val="00CB3B33"/>
    <w:rsid w:val="00CB4EB5"/>
    <w:rsid w:val="00CB736B"/>
    <w:rsid w:val="00CC3101"/>
    <w:rsid w:val="00CC566C"/>
    <w:rsid w:val="00CD64BC"/>
    <w:rsid w:val="00CE2322"/>
    <w:rsid w:val="00CF11B0"/>
    <w:rsid w:val="00CF25D2"/>
    <w:rsid w:val="00D1037B"/>
    <w:rsid w:val="00D20DA4"/>
    <w:rsid w:val="00D22C95"/>
    <w:rsid w:val="00D24CFC"/>
    <w:rsid w:val="00D30822"/>
    <w:rsid w:val="00D3685C"/>
    <w:rsid w:val="00D37E0D"/>
    <w:rsid w:val="00D441EF"/>
    <w:rsid w:val="00D47C75"/>
    <w:rsid w:val="00D60A6D"/>
    <w:rsid w:val="00D67DFC"/>
    <w:rsid w:val="00D7318E"/>
    <w:rsid w:val="00D83AE2"/>
    <w:rsid w:val="00D95848"/>
    <w:rsid w:val="00DA0A4C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05F2A"/>
    <w:rsid w:val="00E1567F"/>
    <w:rsid w:val="00E3171F"/>
    <w:rsid w:val="00E335DA"/>
    <w:rsid w:val="00E36B77"/>
    <w:rsid w:val="00E36EA8"/>
    <w:rsid w:val="00E405C5"/>
    <w:rsid w:val="00E40648"/>
    <w:rsid w:val="00E41A62"/>
    <w:rsid w:val="00E502A7"/>
    <w:rsid w:val="00E642BF"/>
    <w:rsid w:val="00E660C4"/>
    <w:rsid w:val="00E70A3D"/>
    <w:rsid w:val="00E83F0C"/>
    <w:rsid w:val="00EA4F34"/>
    <w:rsid w:val="00EA6449"/>
    <w:rsid w:val="00EB26E8"/>
    <w:rsid w:val="00EB5190"/>
    <w:rsid w:val="00EB7CD4"/>
    <w:rsid w:val="00ED3707"/>
    <w:rsid w:val="00ED5890"/>
    <w:rsid w:val="00EF17AC"/>
    <w:rsid w:val="00F0037C"/>
    <w:rsid w:val="00F22A92"/>
    <w:rsid w:val="00F24B2A"/>
    <w:rsid w:val="00F2595B"/>
    <w:rsid w:val="00F30B9B"/>
    <w:rsid w:val="00F36E33"/>
    <w:rsid w:val="00F40775"/>
    <w:rsid w:val="00F53807"/>
    <w:rsid w:val="00F712CE"/>
    <w:rsid w:val="00F80742"/>
    <w:rsid w:val="00F955DA"/>
    <w:rsid w:val="00FA41A2"/>
    <w:rsid w:val="00FB551D"/>
    <w:rsid w:val="00FC245F"/>
    <w:rsid w:val="00FC28AE"/>
    <w:rsid w:val="00FC49C7"/>
    <w:rsid w:val="00FF3E04"/>
    <w:rsid w:val="00FF50DB"/>
    <w:rsid w:val="00FF7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641A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4F34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EA4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ABF12-77EB-4523-90F7-FADE8FD5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143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ANGELIA SALIM</cp:lastModifiedBy>
  <cp:revision>193</cp:revision>
  <dcterms:created xsi:type="dcterms:W3CDTF">2017-10-20T05:51:00Z</dcterms:created>
  <dcterms:modified xsi:type="dcterms:W3CDTF">2021-08-03T03:53:00Z</dcterms:modified>
</cp:coreProperties>
</file>