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BF5C41" w14:paraId="2CD1BD7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3302" w14:textId="77777777" w:rsidR="00811C48" w:rsidRPr="003F0BE5" w:rsidRDefault="0042107F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3F0BE5">
              <w:rPr>
                <w:rFonts w:ascii="Arial" w:hAnsi="Arial" w:cs="Arial"/>
                <w:b/>
                <w:sz w:val="32"/>
              </w:rPr>
              <w:t>Practicum</w:t>
            </w:r>
            <w:r w:rsidR="001E7852" w:rsidRPr="003F0BE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3F0BE5">
              <w:rPr>
                <w:rFonts w:ascii="Arial" w:hAnsi="Arial" w:cs="Arial"/>
                <w:b/>
                <w:sz w:val="32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C2FB223" w14:textId="77777777" w:rsidR="00E0375C" w:rsidRPr="003F0BE5" w:rsidRDefault="0042107F" w:rsidP="005B66A9">
            <w:pPr>
              <w:jc w:val="center"/>
              <w:rPr>
                <w:rFonts w:ascii="Tahoma" w:hAnsi="Tahoma" w:cs="Tahoma"/>
                <w:sz w:val="18"/>
              </w:rPr>
            </w:pPr>
            <w:r w:rsidRPr="003F0BE5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78022A8" wp14:editId="39BE689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380446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C41" w14:paraId="42E2118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E1C0E" w14:textId="25D8C0A1" w:rsidR="00A75B2A" w:rsidRPr="003F0BE5" w:rsidRDefault="00583F60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COMP6708</w:t>
            </w:r>
          </w:p>
          <w:p w14:paraId="066703CE" w14:textId="155ED392" w:rsidR="00235C36" w:rsidRPr="003F0BE5" w:rsidRDefault="00770EFB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3F0BE5">
              <w:rPr>
                <w:rFonts w:ascii="Arial Narrow" w:hAnsi="Arial Narrow" w:cs="Tahoma"/>
                <w:sz w:val="36"/>
              </w:rPr>
              <w:t>Object</w:t>
            </w:r>
            <w:r w:rsidR="00583F60">
              <w:rPr>
                <w:rFonts w:ascii="Arial Narrow" w:hAnsi="Arial Narrow" w:cs="Tahoma"/>
                <w:sz w:val="36"/>
              </w:rPr>
              <w:t xml:space="preserve"> </w:t>
            </w:r>
            <w:r w:rsidRPr="003F0BE5">
              <w:rPr>
                <w:rFonts w:ascii="Arial Narrow" w:hAnsi="Arial Narrow" w:cs="Tahoma"/>
                <w:sz w:val="36"/>
              </w:rPr>
              <w:t>Oriented</w:t>
            </w:r>
            <w:r w:rsidR="0042107F" w:rsidRPr="003F0BE5">
              <w:rPr>
                <w:rFonts w:ascii="Arial Narrow" w:hAnsi="Arial Narrow" w:cs="Tahoma"/>
                <w:sz w:val="36"/>
              </w:rPr>
              <w:t xml:space="preserve"> </w:t>
            </w:r>
            <w:r w:rsidR="00A75B2A" w:rsidRPr="003F0BE5">
              <w:rPr>
                <w:rFonts w:ascii="Arial Narrow" w:hAnsi="Arial Narrow" w:cs="Tahoma"/>
                <w:sz w:val="36"/>
              </w:rPr>
              <w:t>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09AA96" w14:textId="77777777" w:rsidR="00E0375C" w:rsidRPr="003F0BE5" w:rsidRDefault="00E0375C" w:rsidP="00422134">
            <w:pPr>
              <w:jc w:val="right"/>
              <w:rPr>
                <w:rFonts w:ascii="Tahoma" w:hAnsi="Tahoma" w:cs="Tahoma"/>
                <w:b/>
                <w:sz w:val="18"/>
              </w:rPr>
            </w:pPr>
          </w:p>
        </w:tc>
      </w:tr>
      <w:tr w:rsidR="00BF5C41" w14:paraId="5705065B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794D3" w14:textId="77777777" w:rsidR="00F80742" w:rsidRPr="003F0BE5" w:rsidRDefault="0042107F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3F0BE5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4A55D9D" w14:textId="3BA16B2D" w:rsidR="000732DF" w:rsidRPr="00583F60" w:rsidRDefault="00583F6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583F60">
              <w:rPr>
                <w:rFonts w:ascii="Arial" w:hAnsi="Arial" w:cs="Arial"/>
                <w:b/>
                <w:sz w:val="20"/>
              </w:rPr>
              <w:t>O221-COMP6708-RV01-01</w:t>
            </w:r>
          </w:p>
        </w:tc>
      </w:tr>
      <w:tr w:rsidR="00BF5C41" w14:paraId="7A518CF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6D1C558" w14:textId="2264F335" w:rsidR="00535DA7" w:rsidRPr="003F0BE5" w:rsidRDefault="0042107F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F0BE5">
              <w:rPr>
                <w:rFonts w:ascii="Arial" w:hAnsi="Arial" w:cs="Arial"/>
                <w:b/>
                <w:i/>
                <w:sz w:val="18"/>
                <w:szCs w:val="18"/>
              </w:rPr>
              <w:t>Valid on</w:t>
            </w:r>
            <w:r w:rsidR="00EF17AC" w:rsidRPr="003F0BE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="004074A1" w:rsidRPr="003F0BE5">
              <w:rPr>
                <w:rFonts w:ascii="Arial" w:hAnsi="Arial" w:cs="Arial"/>
                <w:i/>
                <w:sz w:val="18"/>
                <w:szCs w:val="18"/>
              </w:rPr>
              <w:t>Semester</w:t>
            </w:r>
            <w:r w:rsidR="001E4042" w:rsidRPr="003F0BE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3F0BE5">
              <w:rPr>
                <w:rFonts w:ascii="Arial" w:hAnsi="Arial" w:cs="Arial"/>
                <w:i/>
                <w:sz w:val="18"/>
                <w:szCs w:val="18"/>
              </w:rPr>
              <w:t xml:space="preserve">Year </w:t>
            </w:r>
            <w:r w:rsidR="003C56F2" w:rsidRPr="003F0BE5">
              <w:rPr>
                <w:rFonts w:ascii="Arial" w:hAnsi="Arial" w:cs="Arial"/>
                <w:i/>
                <w:sz w:val="18"/>
                <w:szCs w:val="18"/>
              </w:rPr>
              <w:t>20</w:t>
            </w:r>
            <w:r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AE112E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3F0BE5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385E52" w:rsidRPr="003F0BE5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AE112E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8CBD93" w14:textId="77777777" w:rsidR="00D37E0D" w:rsidRPr="003F0BE5" w:rsidRDefault="0042107F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3F0BE5">
              <w:rPr>
                <w:rFonts w:ascii="Arial" w:hAnsi="Arial" w:cs="Arial"/>
                <w:i/>
                <w:sz w:val="16"/>
              </w:rPr>
              <w:tab/>
            </w:r>
            <w:r w:rsidRPr="003F0BE5">
              <w:rPr>
                <w:rFonts w:ascii="Arial" w:hAnsi="Arial" w:cs="Arial"/>
                <w:b/>
                <w:sz w:val="18"/>
              </w:rPr>
              <w:t>Revision</w:t>
            </w:r>
            <w:r w:rsidR="00A552D5" w:rsidRPr="003F0BE5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 w:rsidRPr="003F0BE5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598B98B" w14:textId="77777777" w:rsidR="00643F75" w:rsidRPr="003F0BE5" w:rsidRDefault="0042107F" w:rsidP="005B66A9">
      <w:r w:rsidRPr="003F0BE5">
        <w:tab/>
      </w:r>
    </w:p>
    <w:p w14:paraId="6F12C1C4" w14:textId="77777777" w:rsidR="00E40648" w:rsidRPr="003F0BE5" w:rsidRDefault="0042107F" w:rsidP="00E40648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 w:rsidRPr="003F0BE5"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DA065DA" w14:textId="77777777" w:rsidR="00B64E96" w:rsidRPr="003F0BE5" w:rsidRDefault="0042107F" w:rsidP="00B64E96">
      <w:pPr>
        <w:pStyle w:val="ListParagraph"/>
        <w:numPr>
          <w:ilvl w:val="0"/>
          <w:numId w:val="19"/>
        </w:numPr>
        <w:suppressAutoHyphens/>
      </w:pPr>
      <w:r w:rsidRPr="003F0BE5">
        <w:t>The main features of OOP</w:t>
      </w:r>
    </w:p>
    <w:p w14:paraId="4D703A88" w14:textId="77777777" w:rsidR="00E40648" w:rsidRPr="003F0BE5" w:rsidRDefault="0042107F" w:rsidP="00B64E96">
      <w:pPr>
        <w:pStyle w:val="ListParagraph"/>
        <w:numPr>
          <w:ilvl w:val="0"/>
          <w:numId w:val="19"/>
        </w:numPr>
        <w:suppressAutoHyphens/>
        <w:contextualSpacing w:val="0"/>
      </w:pPr>
      <w:r w:rsidRPr="003F0BE5">
        <w:t>A program using additional features of OOP</w:t>
      </w:r>
    </w:p>
    <w:p w14:paraId="6582412E" w14:textId="77777777" w:rsidR="00E40648" w:rsidRPr="003F0BE5" w:rsidRDefault="0042107F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 w:rsidRPr="003F0BE5">
        <w:rPr>
          <w:rFonts w:ascii="Times New Roman" w:hAnsi="Times New Roman"/>
          <w:color w:val="00000A"/>
          <w:sz w:val="24"/>
          <w:szCs w:val="24"/>
        </w:rPr>
        <w:t>Topic</w:t>
      </w:r>
    </w:p>
    <w:p w14:paraId="510B7061" w14:textId="77777777" w:rsidR="00E40648" w:rsidRPr="003F0BE5" w:rsidRDefault="0042107F" w:rsidP="00E40648">
      <w:pPr>
        <w:numPr>
          <w:ilvl w:val="0"/>
          <w:numId w:val="20"/>
        </w:numPr>
        <w:suppressAutoHyphens/>
        <w:ind w:left="360"/>
        <w:jc w:val="both"/>
      </w:pPr>
      <w:r w:rsidRPr="003F0BE5">
        <w:t>Introduction to Java Programming</w:t>
      </w:r>
    </w:p>
    <w:p w14:paraId="3EE31DF1" w14:textId="77777777" w:rsidR="00E40648" w:rsidRPr="003F0BE5" w:rsidRDefault="0042107F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 w:rsidRPr="003F0BE5">
        <w:rPr>
          <w:rFonts w:ascii="Times New Roman" w:hAnsi="Times New Roman"/>
          <w:color w:val="00000A"/>
          <w:sz w:val="24"/>
          <w:szCs w:val="24"/>
        </w:rPr>
        <w:t>Subtopics</w:t>
      </w:r>
    </w:p>
    <w:p w14:paraId="2A008530" w14:textId="77777777" w:rsidR="00F564AF" w:rsidRPr="003F0BE5" w:rsidRDefault="0042107F" w:rsidP="00F564AF">
      <w:pPr>
        <w:numPr>
          <w:ilvl w:val="0"/>
          <w:numId w:val="21"/>
        </w:numPr>
        <w:suppressAutoHyphens/>
        <w:jc w:val="both"/>
      </w:pPr>
      <w:r w:rsidRPr="003F0BE5">
        <w:t>Arithmetic operator</w:t>
      </w:r>
    </w:p>
    <w:p w14:paraId="710245B8" w14:textId="77777777" w:rsidR="00F564AF" w:rsidRPr="003F0BE5" w:rsidRDefault="0042107F" w:rsidP="00F564AF">
      <w:pPr>
        <w:numPr>
          <w:ilvl w:val="0"/>
          <w:numId w:val="21"/>
        </w:numPr>
        <w:suppressAutoHyphens/>
        <w:jc w:val="both"/>
      </w:pPr>
      <w:r w:rsidRPr="003F0BE5">
        <w:t>Data Type</w:t>
      </w:r>
    </w:p>
    <w:p w14:paraId="7F39A863" w14:textId="77777777" w:rsidR="00F564AF" w:rsidRPr="003F0BE5" w:rsidRDefault="0042107F" w:rsidP="00F564AF">
      <w:pPr>
        <w:numPr>
          <w:ilvl w:val="0"/>
          <w:numId w:val="21"/>
        </w:numPr>
        <w:suppressAutoHyphens/>
        <w:jc w:val="both"/>
      </w:pPr>
      <w:r w:rsidRPr="003F0BE5">
        <w:t>Logical Operator</w:t>
      </w:r>
    </w:p>
    <w:p w14:paraId="61FDEA9A" w14:textId="77777777" w:rsidR="00F564AF" w:rsidRPr="003F0BE5" w:rsidRDefault="0042107F" w:rsidP="00F564AF">
      <w:pPr>
        <w:numPr>
          <w:ilvl w:val="0"/>
          <w:numId w:val="21"/>
        </w:numPr>
        <w:suppressAutoHyphens/>
        <w:jc w:val="both"/>
      </w:pPr>
      <w:r w:rsidRPr="003F0BE5">
        <w:t>Input and Output</w:t>
      </w:r>
    </w:p>
    <w:p w14:paraId="651E13E6" w14:textId="727C26D5" w:rsidR="00B22025" w:rsidRDefault="0042107F" w:rsidP="005652BD">
      <w:pPr>
        <w:numPr>
          <w:ilvl w:val="0"/>
          <w:numId w:val="21"/>
        </w:numPr>
        <w:suppressAutoHyphens/>
        <w:jc w:val="both"/>
      </w:pPr>
      <w:r w:rsidRPr="003F0BE5">
        <w:t>Selection and Repetition</w:t>
      </w:r>
    </w:p>
    <w:p w14:paraId="1FEABC48" w14:textId="77777777" w:rsidR="00DB2680" w:rsidRPr="003F0BE5" w:rsidRDefault="00DB2680" w:rsidP="00DB2680">
      <w:pPr>
        <w:suppressAutoHyphens/>
        <w:ind w:left="360"/>
        <w:jc w:val="both"/>
      </w:pPr>
    </w:p>
    <w:p w14:paraId="4DEE455B" w14:textId="77777777" w:rsidR="00643F75" w:rsidRPr="003F0BE5" w:rsidRDefault="0042107F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3F0BE5">
        <w:rPr>
          <w:rFonts w:ascii="Times New Roman" w:hAnsi="Times New Roman" w:cs="Times New Roman"/>
          <w:color w:val="auto"/>
          <w:sz w:val="24"/>
          <w:szCs w:val="24"/>
        </w:rPr>
        <w:t>Soal</w:t>
      </w:r>
    </w:p>
    <w:p w14:paraId="48E795FD" w14:textId="77777777" w:rsidR="004B47B5" w:rsidRPr="003F0BE5" w:rsidRDefault="0042107F" w:rsidP="004B47B5">
      <w:pPr>
        <w:rPr>
          <w:i/>
          <w:sz w:val="16"/>
        </w:rPr>
      </w:pPr>
      <w:r w:rsidRPr="003F0BE5">
        <w:rPr>
          <w:i/>
          <w:sz w:val="16"/>
        </w:rPr>
        <w:t>Case</w:t>
      </w:r>
    </w:p>
    <w:p w14:paraId="7771F442" w14:textId="77777777" w:rsidR="005652BD" w:rsidRPr="003F0BE5" w:rsidRDefault="0042107F" w:rsidP="005652BD">
      <w:pPr>
        <w:suppressAutoHyphens/>
        <w:ind w:left="360"/>
        <w:jc w:val="center"/>
        <w:rPr>
          <w:b/>
          <w:sz w:val="32"/>
        </w:rPr>
      </w:pPr>
      <w:r w:rsidRPr="003F0BE5">
        <w:rPr>
          <w:b/>
          <w:sz w:val="32"/>
        </w:rPr>
        <w:t>BlueJack JP Table</w:t>
      </w:r>
    </w:p>
    <w:p w14:paraId="69B470A6" w14:textId="77777777" w:rsidR="00AE4A39" w:rsidRPr="003F0BE5" w:rsidRDefault="0042107F" w:rsidP="00AE4A39">
      <w:pPr>
        <w:spacing w:before="240" w:line="360" w:lineRule="auto"/>
        <w:ind w:firstLine="360"/>
        <w:jc w:val="both"/>
      </w:pPr>
      <w:r w:rsidRPr="003F0BE5">
        <w:rPr>
          <w:b/>
          <w:bCs/>
        </w:rPr>
        <w:t>Bluejack JP Table</w:t>
      </w:r>
      <w:r w:rsidRPr="003F0BE5">
        <w:t xml:space="preserve"> is a basic table whose purpose solely as a helping tool for early Java programmers. You, who happens to be an adept user of Java Programming, are asked to make a simple table consisting of </w:t>
      </w:r>
      <w:r w:rsidRPr="003F0BE5">
        <w:rPr>
          <w:b/>
          <w:bCs/>
        </w:rPr>
        <w:t>introduction to Java basics</w:t>
      </w:r>
      <w:r w:rsidRPr="003F0BE5">
        <w:t xml:space="preserve">, such as its </w:t>
      </w:r>
      <w:r w:rsidRPr="003F0BE5">
        <w:rPr>
          <w:b/>
          <w:bCs/>
        </w:rPr>
        <w:t>data types</w:t>
      </w:r>
      <w:r w:rsidRPr="003F0BE5">
        <w:t xml:space="preserve">, </w:t>
      </w:r>
      <w:r w:rsidRPr="003F0BE5">
        <w:rPr>
          <w:b/>
          <w:bCs/>
        </w:rPr>
        <w:t>arithmetics operations</w:t>
      </w:r>
      <w:r w:rsidRPr="003F0BE5">
        <w:t xml:space="preserve">, and </w:t>
      </w:r>
      <w:r w:rsidRPr="003F0BE5">
        <w:rPr>
          <w:b/>
          <w:bCs/>
        </w:rPr>
        <w:t>basic math logic</w:t>
      </w:r>
      <w:r w:rsidRPr="003F0BE5">
        <w:t>.</w:t>
      </w:r>
    </w:p>
    <w:p w14:paraId="4A528711" w14:textId="77777777" w:rsidR="00DA5646" w:rsidRPr="003A0EC3" w:rsidRDefault="0042107F" w:rsidP="00C86268">
      <w:pPr>
        <w:pStyle w:val="ListParagraph"/>
        <w:numPr>
          <w:ilvl w:val="0"/>
          <w:numId w:val="27"/>
        </w:numPr>
        <w:spacing w:before="240" w:line="360" w:lineRule="auto"/>
        <w:jc w:val="both"/>
      </w:pPr>
      <w:r w:rsidRPr="003F0BE5">
        <w:t xml:space="preserve">In the </w:t>
      </w:r>
      <w:r w:rsidR="003F0BE5" w:rsidRPr="003F0BE5">
        <w:t>beginning</w:t>
      </w:r>
      <w:r w:rsidRPr="003F0BE5">
        <w:t xml:space="preserve">, </w:t>
      </w:r>
      <w:r w:rsidR="005652BD" w:rsidRPr="003F0BE5">
        <w:t xml:space="preserve">the program will </w:t>
      </w:r>
      <w:r w:rsidR="00E67B6B" w:rsidRPr="006510F8">
        <w:rPr>
          <w:bCs/>
        </w:rPr>
        <w:t xml:space="preserve">show the </w:t>
      </w:r>
      <w:r w:rsidR="005652BD" w:rsidRPr="006510F8">
        <w:rPr>
          <w:bCs/>
        </w:rPr>
        <w:t>title</w:t>
      </w:r>
    </w:p>
    <w:p w14:paraId="5B146D31" w14:textId="77777777" w:rsidR="003A0EC3" w:rsidRPr="003F0BE5" w:rsidRDefault="0042107F" w:rsidP="003A0EC3">
      <w:pPr>
        <w:pStyle w:val="ListParagraph"/>
        <w:spacing w:before="240" w:line="360" w:lineRule="auto"/>
        <w:ind w:left="360"/>
        <w:jc w:val="center"/>
      </w:pPr>
      <w:r>
        <w:rPr>
          <w:noProof/>
        </w:rPr>
        <w:drawing>
          <wp:inline distT="0" distB="0" distL="0" distR="0" wp14:anchorId="58BF2F5D" wp14:editId="3988D9B4">
            <wp:extent cx="6217920" cy="845526"/>
            <wp:effectExtent l="19050" t="19050" r="1143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35537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8455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DDEB9" w14:textId="77777777" w:rsidR="0035666A" w:rsidRDefault="0042107F" w:rsidP="0035666A">
      <w:pPr>
        <w:pStyle w:val="ListParagraph"/>
        <w:numPr>
          <w:ilvl w:val="0"/>
          <w:numId w:val="27"/>
        </w:numPr>
        <w:spacing w:before="240" w:line="360" w:lineRule="auto"/>
        <w:jc w:val="both"/>
      </w:pPr>
      <w:r w:rsidRPr="003F0BE5">
        <w:t xml:space="preserve">The program will consist of </w:t>
      </w:r>
      <w:r w:rsidRPr="00202E88">
        <w:rPr>
          <w:bCs/>
        </w:rPr>
        <w:t>2 menus</w:t>
      </w:r>
      <w:r>
        <w:t>:</w:t>
      </w:r>
    </w:p>
    <w:p w14:paraId="5E462497" w14:textId="77777777" w:rsidR="00596849" w:rsidRDefault="0042107F" w:rsidP="00596849">
      <w:pPr>
        <w:pStyle w:val="ListParagraph"/>
        <w:numPr>
          <w:ilvl w:val="0"/>
          <w:numId w:val="28"/>
        </w:numPr>
        <w:spacing w:before="240" w:line="360" w:lineRule="auto"/>
        <w:jc w:val="both"/>
      </w:pPr>
      <w:r>
        <w:t>Start The Simulation!!</w:t>
      </w:r>
    </w:p>
    <w:p w14:paraId="43F69656" w14:textId="77777777" w:rsidR="002E1A1C" w:rsidRDefault="0042107F" w:rsidP="002E1A1C">
      <w:pPr>
        <w:pStyle w:val="ListParagraph"/>
        <w:numPr>
          <w:ilvl w:val="0"/>
          <w:numId w:val="28"/>
        </w:numPr>
        <w:spacing w:before="240" w:line="360" w:lineRule="auto"/>
        <w:jc w:val="both"/>
      </w:pPr>
      <w:r>
        <w:t>Close App</w:t>
      </w:r>
    </w:p>
    <w:p w14:paraId="65F24725" w14:textId="77777777" w:rsidR="0035666A" w:rsidRPr="00AC17F3" w:rsidRDefault="0042107F" w:rsidP="002E1A1C">
      <w:pPr>
        <w:pStyle w:val="ListParagraph"/>
        <w:numPr>
          <w:ilvl w:val="0"/>
          <w:numId w:val="29"/>
        </w:numPr>
        <w:spacing w:before="240" w:line="360" w:lineRule="auto"/>
        <w:jc w:val="both"/>
      </w:pPr>
      <w:r>
        <w:t xml:space="preserve">The program will ask the user to </w:t>
      </w:r>
      <w:r w:rsidRPr="006510F8">
        <w:rPr>
          <w:bCs/>
        </w:rPr>
        <w:t>input choose menu</w:t>
      </w:r>
      <w:r>
        <w:t xml:space="preserve"> which must be </w:t>
      </w:r>
      <w:r w:rsidRPr="00E10DFF">
        <w:rPr>
          <w:b/>
          <w:bCs/>
        </w:rPr>
        <w:t>input</w:t>
      </w:r>
      <w:r w:rsidR="00792095" w:rsidRPr="00E10DFF">
        <w:rPr>
          <w:b/>
          <w:bCs/>
        </w:rPr>
        <w:t>ted</w:t>
      </w:r>
      <w:r w:rsidRPr="00E10DFF">
        <w:rPr>
          <w:b/>
          <w:bCs/>
        </w:rPr>
        <w:t xml:space="preserve"> with 1</w:t>
      </w:r>
      <w:r w:rsidRPr="003F0BE5">
        <w:t xml:space="preserve"> or </w:t>
      </w:r>
      <w:r w:rsidRPr="00E10DFF">
        <w:rPr>
          <w:b/>
          <w:bCs/>
        </w:rPr>
        <w:t>2</w:t>
      </w:r>
    </w:p>
    <w:p w14:paraId="1AA0317B" w14:textId="77777777" w:rsidR="00AC17F3" w:rsidRPr="002E1A1C" w:rsidRDefault="0042107F" w:rsidP="001E434A">
      <w:pPr>
        <w:pStyle w:val="ListParagraph"/>
        <w:spacing w:before="240"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2149CD7" wp14:editId="7BD1C4C2">
            <wp:extent cx="6217920" cy="907762"/>
            <wp:effectExtent l="19050" t="19050" r="1143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300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9077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709C3" w14:textId="77777777" w:rsidR="005652BD" w:rsidRPr="003F0BE5" w:rsidRDefault="0042107F" w:rsidP="009509F7">
      <w:pPr>
        <w:pStyle w:val="ListParagraph"/>
        <w:numPr>
          <w:ilvl w:val="0"/>
          <w:numId w:val="29"/>
        </w:numPr>
        <w:spacing w:line="360" w:lineRule="auto"/>
        <w:jc w:val="both"/>
      </w:pPr>
      <w:r w:rsidRPr="003F0BE5">
        <w:t xml:space="preserve">If </w:t>
      </w:r>
      <w:r w:rsidR="009509F7">
        <w:t xml:space="preserve">the </w:t>
      </w:r>
      <w:r w:rsidRPr="003F0BE5">
        <w:t xml:space="preserve">user </w:t>
      </w:r>
      <w:r w:rsidRPr="006510F8">
        <w:rPr>
          <w:bCs/>
        </w:rPr>
        <w:t xml:space="preserve">input </w:t>
      </w:r>
      <w:r w:rsidR="009509F7" w:rsidRPr="006510F8">
        <w:rPr>
          <w:bCs/>
        </w:rPr>
        <w:t>1</w:t>
      </w:r>
      <w:r w:rsidR="00C722AB">
        <w:t>, then</w:t>
      </w:r>
      <w:r w:rsidRPr="003F0BE5">
        <w:t>:</w:t>
      </w:r>
    </w:p>
    <w:p w14:paraId="535E3BA8" w14:textId="77777777" w:rsidR="00C36692" w:rsidRDefault="0042107F" w:rsidP="0035666A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The program will </w:t>
      </w:r>
      <w:r w:rsidRPr="006510F8">
        <w:rPr>
          <w:bCs/>
        </w:rPr>
        <w:t>ask the user to input</w:t>
      </w:r>
      <w:r w:rsidR="0016772C">
        <w:t>:</w:t>
      </w:r>
    </w:p>
    <w:p w14:paraId="61237040" w14:textId="77777777" w:rsidR="00DD3FE9" w:rsidRDefault="0042107F" w:rsidP="00DD3FE9">
      <w:pPr>
        <w:pStyle w:val="ListParagraph"/>
        <w:numPr>
          <w:ilvl w:val="0"/>
          <w:numId w:val="30"/>
        </w:numPr>
        <w:spacing w:line="360" w:lineRule="auto"/>
        <w:jc w:val="both"/>
      </w:pPr>
      <w:r>
        <w:rPr>
          <w:b/>
          <w:bCs/>
        </w:rPr>
        <w:t>F</w:t>
      </w:r>
      <w:r w:rsidR="00B82C3E" w:rsidRPr="008539EE">
        <w:rPr>
          <w:b/>
          <w:bCs/>
        </w:rPr>
        <w:t>irst</w:t>
      </w:r>
      <w:r w:rsidR="0035666A" w:rsidRPr="008539EE">
        <w:rPr>
          <w:b/>
          <w:bCs/>
        </w:rPr>
        <w:t xml:space="preserve"> </w:t>
      </w:r>
      <w:r w:rsidR="00B82C3E" w:rsidRPr="008539EE">
        <w:rPr>
          <w:b/>
          <w:bCs/>
        </w:rPr>
        <w:t>number</w:t>
      </w:r>
      <w:r w:rsidR="00304648">
        <w:t xml:space="preserve">, which must be </w:t>
      </w:r>
      <w:r w:rsidR="00F447AA">
        <w:rPr>
          <w:b/>
          <w:bCs/>
        </w:rPr>
        <w:t>between</w:t>
      </w:r>
      <w:r w:rsidR="00304648">
        <w:t xml:space="preserve"> </w:t>
      </w:r>
      <w:r w:rsidR="00C314B0">
        <w:rPr>
          <w:b/>
          <w:bCs/>
        </w:rPr>
        <w:t xml:space="preserve">1 – 100 </w:t>
      </w:r>
      <w:r w:rsidR="00C314B0" w:rsidRPr="00C314B0">
        <w:rPr>
          <w:bCs/>
        </w:rPr>
        <w:t>(</w:t>
      </w:r>
      <w:r w:rsidR="00C314B0">
        <w:rPr>
          <w:b/>
          <w:bCs/>
        </w:rPr>
        <w:t>inclusive</w:t>
      </w:r>
      <w:r w:rsidR="00C314B0" w:rsidRPr="00C314B0">
        <w:rPr>
          <w:bCs/>
        </w:rPr>
        <w:t>)</w:t>
      </w:r>
    </w:p>
    <w:p w14:paraId="27962763" w14:textId="77777777" w:rsidR="00310C05" w:rsidRPr="001E434A" w:rsidRDefault="0042107F" w:rsidP="00310C05">
      <w:pPr>
        <w:pStyle w:val="ListParagraph"/>
        <w:numPr>
          <w:ilvl w:val="0"/>
          <w:numId w:val="30"/>
        </w:numPr>
        <w:spacing w:line="360" w:lineRule="auto"/>
        <w:jc w:val="both"/>
      </w:pPr>
      <w:r w:rsidRPr="008D53C2">
        <w:rPr>
          <w:b/>
          <w:bCs/>
        </w:rPr>
        <w:t>S</w:t>
      </w:r>
      <w:r w:rsidR="00B82C3E" w:rsidRPr="008539EE">
        <w:rPr>
          <w:b/>
          <w:bCs/>
        </w:rPr>
        <w:t>econd numbe</w:t>
      </w:r>
      <w:r w:rsidR="005057F3" w:rsidRPr="008539EE">
        <w:rPr>
          <w:b/>
          <w:bCs/>
        </w:rPr>
        <w:t>r</w:t>
      </w:r>
      <w:r w:rsidR="005057F3">
        <w:t>,</w:t>
      </w:r>
      <w:r w:rsidR="00B82C3E" w:rsidRPr="003F0BE5">
        <w:t xml:space="preserve"> </w:t>
      </w:r>
      <w:r w:rsidR="005057F3">
        <w:t xml:space="preserve">which must be </w:t>
      </w:r>
      <w:r w:rsidR="00C314B0">
        <w:rPr>
          <w:b/>
          <w:bCs/>
        </w:rPr>
        <w:t>between</w:t>
      </w:r>
      <w:r w:rsidR="00C314B0">
        <w:t xml:space="preserve"> </w:t>
      </w:r>
      <w:r w:rsidR="00C314B0">
        <w:rPr>
          <w:b/>
          <w:bCs/>
        </w:rPr>
        <w:t xml:space="preserve">1 – 100 </w:t>
      </w:r>
      <w:r w:rsidR="00C314B0" w:rsidRPr="00C314B0">
        <w:rPr>
          <w:bCs/>
        </w:rPr>
        <w:t>(</w:t>
      </w:r>
      <w:r w:rsidR="00C314B0">
        <w:rPr>
          <w:b/>
          <w:bCs/>
        </w:rPr>
        <w:t>inclusive</w:t>
      </w:r>
      <w:r w:rsidR="00C314B0" w:rsidRPr="00C314B0">
        <w:rPr>
          <w:bCs/>
        </w:rPr>
        <w:t>)</w:t>
      </w:r>
    </w:p>
    <w:p w14:paraId="4671B62A" w14:textId="77777777" w:rsidR="001E434A" w:rsidRDefault="0042107F" w:rsidP="001E434A">
      <w:pPr>
        <w:pStyle w:val="ListParagraph"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397652D1" wp14:editId="0B53FE03">
            <wp:extent cx="6217200" cy="1215657"/>
            <wp:effectExtent l="19050" t="19050" r="1270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5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1215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641C0" w14:textId="77777777" w:rsidR="00DD3FE9" w:rsidRPr="003F0BE5" w:rsidRDefault="0042107F" w:rsidP="00DD3FE9">
      <w:pPr>
        <w:pStyle w:val="ListParagraph"/>
        <w:numPr>
          <w:ilvl w:val="0"/>
          <w:numId w:val="31"/>
        </w:numPr>
        <w:spacing w:line="360" w:lineRule="auto"/>
        <w:jc w:val="both"/>
      </w:pPr>
      <w:r w:rsidRPr="006510F8">
        <w:rPr>
          <w:bCs/>
        </w:rPr>
        <w:t xml:space="preserve">After </w:t>
      </w:r>
      <w:r w:rsidR="00583E8E" w:rsidRPr="006510F8">
        <w:rPr>
          <w:bCs/>
        </w:rPr>
        <w:t>fulfilling</w:t>
      </w:r>
      <w:r w:rsidRPr="006510F8">
        <w:rPr>
          <w:bCs/>
        </w:rPr>
        <w:t xml:space="preserve"> all validation</w:t>
      </w:r>
      <w:r>
        <w:t xml:space="preserve">, </w:t>
      </w:r>
      <w:r w:rsidR="00583E8E">
        <w:t>the program will display:</w:t>
      </w:r>
    </w:p>
    <w:p w14:paraId="54F52A15" w14:textId="77777777" w:rsidR="00166145" w:rsidRPr="005F521D" w:rsidRDefault="0042107F" w:rsidP="00166145">
      <w:pPr>
        <w:pStyle w:val="ListParagraph"/>
        <w:numPr>
          <w:ilvl w:val="0"/>
          <w:numId w:val="32"/>
        </w:numPr>
        <w:spacing w:line="360" w:lineRule="auto"/>
      </w:pPr>
      <w:r>
        <w:t>T</w:t>
      </w:r>
      <w:r w:rsidR="00B82C3E" w:rsidRPr="003F0BE5">
        <w:t xml:space="preserve">able consisting of basic </w:t>
      </w:r>
      <w:r w:rsidR="00B82C3E" w:rsidRPr="004C54C5">
        <w:rPr>
          <w:bCs/>
        </w:rPr>
        <w:t>Java data types</w:t>
      </w:r>
    </w:p>
    <w:p w14:paraId="5C5C3E78" w14:textId="77777777" w:rsidR="005F521D" w:rsidRDefault="0042107F" w:rsidP="005F521D">
      <w:pPr>
        <w:pStyle w:val="ListParagraph"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304463A7" wp14:editId="4AAFB7BD">
            <wp:extent cx="6216271" cy="685165"/>
            <wp:effectExtent l="19050" t="19050" r="1333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78011" name=""/>
                    <pic:cNvPicPr/>
                  </pic:nvPicPr>
                  <pic:blipFill>
                    <a:blip r:embed="rId12"/>
                    <a:srcRect t="20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00" cy="685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56F70" w14:textId="77777777" w:rsidR="005F521D" w:rsidRDefault="005F521D" w:rsidP="005F521D">
      <w:pPr>
        <w:pStyle w:val="ListParagraph"/>
        <w:spacing w:line="360" w:lineRule="auto"/>
        <w:ind w:left="1080"/>
      </w:pPr>
    </w:p>
    <w:p w14:paraId="6C210077" w14:textId="77777777" w:rsidR="00B82C3E" w:rsidRPr="00C9750E" w:rsidRDefault="0042107F" w:rsidP="00166145">
      <w:pPr>
        <w:pStyle w:val="ListParagraph"/>
        <w:numPr>
          <w:ilvl w:val="0"/>
          <w:numId w:val="32"/>
        </w:numPr>
        <w:spacing w:line="360" w:lineRule="auto"/>
      </w:pPr>
      <w:r>
        <w:t>T</w:t>
      </w:r>
      <w:r w:rsidRPr="003F0BE5">
        <w:t xml:space="preserve">able consisting of basic </w:t>
      </w:r>
      <w:r w:rsidRPr="004C54C5">
        <w:rPr>
          <w:bCs/>
        </w:rPr>
        <w:t>arithmetic operation</w:t>
      </w:r>
    </w:p>
    <w:p w14:paraId="491BBAD5" w14:textId="77777777" w:rsidR="00C9750E" w:rsidRPr="003F0BE5" w:rsidRDefault="0042107F" w:rsidP="00C9750E">
      <w:pPr>
        <w:pStyle w:val="ListParagraph"/>
        <w:spacing w:line="360" w:lineRule="auto"/>
        <w:ind w:left="360"/>
      </w:pPr>
      <w:r>
        <w:rPr>
          <w:noProof/>
        </w:rPr>
        <w:drawing>
          <wp:inline distT="0" distB="0" distL="0" distR="0" wp14:anchorId="52289EBB" wp14:editId="7B5E5A4D">
            <wp:extent cx="6217200" cy="898229"/>
            <wp:effectExtent l="19050" t="19050" r="1270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26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898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B62E8" w14:textId="77777777" w:rsidR="00816710" w:rsidRDefault="0042107F" w:rsidP="00DE367E">
      <w:pPr>
        <w:pStyle w:val="ListParagraph"/>
        <w:numPr>
          <w:ilvl w:val="0"/>
          <w:numId w:val="31"/>
        </w:numPr>
        <w:spacing w:line="360" w:lineRule="auto"/>
      </w:pPr>
      <w:r w:rsidRPr="00564EFD">
        <w:t xml:space="preserve">After that, the program will </w:t>
      </w:r>
      <w:r w:rsidRPr="006510F8">
        <w:rPr>
          <w:bCs/>
        </w:rPr>
        <w:t>simulate the boolean value</w:t>
      </w:r>
      <w:r w:rsidRPr="00564EFD">
        <w:t xml:space="preserve"> that consists of the following process</w:t>
      </w:r>
      <w:r>
        <w:t>:</w:t>
      </w:r>
    </w:p>
    <w:p w14:paraId="466E3CD7" w14:textId="77777777" w:rsidR="00B82C3E" w:rsidRPr="00F964C7" w:rsidRDefault="0042107F" w:rsidP="00816710">
      <w:pPr>
        <w:pStyle w:val="ListParagraph"/>
        <w:numPr>
          <w:ilvl w:val="0"/>
          <w:numId w:val="33"/>
        </w:numPr>
        <w:spacing w:line="360" w:lineRule="auto"/>
      </w:pPr>
      <w:r>
        <w:t>A</w:t>
      </w:r>
      <w:r w:rsidR="00DE367E">
        <w:t xml:space="preserve">sk the user to </w:t>
      </w:r>
      <w:r w:rsidR="00DE367E" w:rsidRPr="004C54C5">
        <w:rPr>
          <w:bCs/>
        </w:rPr>
        <w:t xml:space="preserve">input 2 </w:t>
      </w:r>
      <w:r w:rsidR="00A53456" w:rsidRPr="004C54C5">
        <w:rPr>
          <w:bCs/>
        </w:rPr>
        <w:t>b</w:t>
      </w:r>
      <w:r w:rsidR="00DE367E" w:rsidRPr="004C54C5">
        <w:rPr>
          <w:bCs/>
        </w:rPr>
        <w:t>oolean values</w:t>
      </w:r>
      <w:r w:rsidR="00DE367E">
        <w:t xml:space="preserve">, which must be </w:t>
      </w:r>
      <w:r w:rsidR="00DE367E" w:rsidRPr="00EA5869">
        <w:rPr>
          <w:b/>
          <w:bCs/>
        </w:rPr>
        <w:t>be</w:t>
      </w:r>
      <w:r w:rsidR="002E402D" w:rsidRPr="00EA5869">
        <w:rPr>
          <w:b/>
          <w:bCs/>
        </w:rPr>
        <w:t>tween true</w:t>
      </w:r>
      <w:r w:rsidR="002E402D">
        <w:t xml:space="preserve"> and </w:t>
      </w:r>
      <w:r w:rsidR="002E402D" w:rsidRPr="00EA5869">
        <w:rPr>
          <w:b/>
          <w:bCs/>
        </w:rPr>
        <w:t>false</w:t>
      </w:r>
      <w:r w:rsidR="00EA3ABA">
        <w:rPr>
          <w:b/>
          <w:bCs/>
        </w:rPr>
        <w:t xml:space="preserve"> </w:t>
      </w:r>
      <w:r w:rsidR="00EA3ABA" w:rsidRPr="004C54C5">
        <w:rPr>
          <w:bCs/>
        </w:rPr>
        <w:t>(</w:t>
      </w:r>
      <w:r w:rsidR="00EA3ABA">
        <w:rPr>
          <w:b/>
          <w:bCs/>
        </w:rPr>
        <w:t>using scan.nextBoolean()</w:t>
      </w:r>
      <w:r w:rsidR="00EA3ABA" w:rsidRPr="004C54C5">
        <w:rPr>
          <w:bCs/>
        </w:rPr>
        <w:t>)</w:t>
      </w:r>
    </w:p>
    <w:p w14:paraId="0E20E6CA" w14:textId="77777777" w:rsidR="00F964C7" w:rsidRDefault="0042107F" w:rsidP="00F964C7">
      <w:pPr>
        <w:pStyle w:val="ListParagraph"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DBB2B2A" wp14:editId="4073D960">
            <wp:extent cx="6217920" cy="719798"/>
            <wp:effectExtent l="19050" t="19050" r="1143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5455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7197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28F54" w14:textId="77777777" w:rsidR="00564EFD" w:rsidRPr="00144B2C" w:rsidRDefault="0042107F" w:rsidP="00816710">
      <w:pPr>
        <w:pStyle w:val="ListParagraph"/>
        <w:numPr>
          <w:ilvl w:val="0"/>
          <w:numId w:val="33"/>
        </w:numPr>
        <w:spacing w:line="360" w:lineRule="auto"/>
      </w:pPr>
      <w:r w:rsidRPr="006510F8">
        <w:rPr>
          <w:bCs/>
        </w:rPr>
        <w:t>Display</w:t>
      </w:r>
      <w:r>
        <w:t xml:space="preserve"> </w:t>
      </w:r>
      <w:r w:rsidR="001974B8">
        <w:t xml:space="preserve">a </w:t>
      </w:r>
      <w:r w:rsidRPr="003F0BE5">
        <w:t>logical table based on</w:t>
      </w:r>
      <w:r w:rsidRPr="00733717">
        <w:rPr>
          <w:b/>
          <w:bCs/>
        </w:rPr>
        <w:t xml:space="preserve"> </w:t>
      </w:r>
      <w:r w:rsidRPr="004C54C5">
        <w:rPr>
          <w:bCs/>
        </w:rPr>
        <w:t>inputted values</w:t>
      </w:r>
    </w:p>
    <w:p w14:paraId="578148FB" w14:textId="77777777" w:rsidR="00144B2C" w:rsidRPr="003F0BE5" w:rsidRDefault="0042107F" w:rsidP="00144B2C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3767201A" wp14:editId="0A475253">
            <wp:extent cx="6217920" cy="873815"/>
            <wp:effectExtent l="19050" t="19050" r="1143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4806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8738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99942" w14:textId="77777777" w:rsidR="00840D5F" w:rsidRPr="006510F8" w:rsidRDefault="0042107F" w:rsidP="006115FD">
      <w:pPr>
        <w:pStyle w:val="ListParagraph"/>
        <w:numPr>
          <w:ilvl w:val="0"/>
          <w:numId w:val="31"/>
        </w:numPr>
        <w:spacing w:line="360" w:lineRule="auto"/>
      </w:pPr>
      <w:r w:rsidRPr="003F0BE5">
        <w:t xml:space="preserve">Finally, </w:t>
      </w:r>
      <w:r w:rsidR="00034A72">
        <w:t xml:space="preserve">the program will </w:t>
      </w:r>
      <w:r w:rsidR="00034A72" w:rsidRPr="006510F8">
        <w:rPr>
          <w:bCs/>
        </w:rPr>
        <w:t xml:space="preserve">return to </w:t>
      </w:r>
      <w:r w:rsidRPr="006510F8">
        <w:rPr>
          <w:bCs/>
        </w:rPr>
        <w:t>the menu</w:t>
      </w:r>
    </w:p>
    <w:p w14:paraId="57D924CF" w14:textId="77777777" w:rsidR="00304F81" w:rsidRPr="003F0BE5" w:rsidRDefault="0042107F" w:rsidP="00304F81">
      <w:pPr>
        <w:pStyle w:val="ListParagraph"/>
        <w:numPr>
          <w:ilvl w:val="0"/>
          <w:numId w:val="31"/>
        </w:numPr>
        <w:spacing w:line="360" w:lineRule="auto"/>
        <w:jc w:val="both"/>
      </w:pPr>
      <w:r w:rsidRPr="003F0BE5">
        <w:t xml:space="preserve">If </w:t>
      </w:r>
      <w:r>
        <w:t xml:space="preserve">the </w:t>
      </w:r>
      <w:r w:rsidRPr="003F0BE5">
        <w:t xml:space="preserve">user </w:t>
      </w:r>
      <w:r w:rsidRPr="006510F8">
        <w:rPr>
          <w:bCs/>
        </w:rPr>
        <w:t xml:space="preserve">input </w:t>
      </w:r>
      <w:r w:rsidR="007958F4" w:rsidRPr="006510F8">
        <w:rPr>
          <w:bCs/>
        </w:rPr>
        <w:t>2</w:t>
      </w:r>
      <w:r>
        <w:t>, then</w:t>
      </w:r>
      <w:r w:rsidRPr="003F0BE5">
        <w:t>:</w:t>
      </w:r>
    </w:p>
    <w:p w14:paraId="4065FD01" w14:textId="77777777" w:rsidR="00304F81" w:rsidRDefault="0042107F" w:rsidP="00304F81">
      <w:pPr>
        <w:pStyle w:val="ListParagraph"/>
        <w:numPr>
          <w:ilvl w:val="0"/>
          <w:numId w:val="34"/>
        </w:numPr>
        <w:spacing w:line="360" w:lineRule="auto"/>
      </w:pPr>
      <w:r w:rsidRPr="003F0BE5">
        <w:t>Display words of gratitude</w:t>
      </w:r>
    </w:p>
    <w:p w14:paraId="23A7E71B" w14:textId="77777777" w:rsidR="007659D9" w:rsidRDefault="0042107F" w:rsidP="007659D9">
      <w:pPr>
        <w:pStyle w:val="ListParagraph"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D2DFB90" wp14:editId="1818B31C">
            <wp:extent cx="6217920" cy="407990"/>
            <wp:effectExtent l="19050" t="19050" r="1143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311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079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9C52E" w14:textId="77777777" w:rsidR="00840D5F" w:rsidRPr="003F0BE5" w:rsidRDefault="0042107F" w:rsidP="00304F81">
      <w:pPr>
        <w:pStyle w:val="ListParagraph"/>
        <w:numPr>
          <w:ilvl w:val="0"/>
          <w:numId w:val="34"/>
        </w:numPr>
        <w:spacing w:line="360" w:lineRule="auto"/>
      </w:pPr>
      <w:r>
        <w:t xml:space="preserve">The program will be </w:t>
      </w:r>
      <w:r w:rsidRPr="004C54C5">
        <w:rPr>
          <w:bCs/>
        </w:rPr>
        <w:t>closed</w:t>
      </w:r>
    </w:p>
    <w:p w14:paraId="3DEE75C4" w14:textId="77777777" w:rsidR="00551868" w:rsidRDefault="00551868" w:rsidP="00840D5F">
      <w:pPr>
        <w:spacing w:line="360" w:lineRule="auto"/>
        <w:rPr>
          <w:noProof/>
        </w:rPr>
      </w:pPr>
    </w:p>
    <w:p w14:paraId="0028A404" w14:textId="77777777" w:rsidR="00551868" w:rsidRPr="003F0BE5" w:rsidRDefault="0042107F" w:rsidP="00551868">
      <w:pPr>
        <w:spacing w:line="360" w:lineRule="auto"/>
        <w:jc w:val="center"/>
        <w:rPr>
          <w:b/>
        </w:rPr>
      </w:pPr>
      <w:r w:rsidRPr="003F0BE5">
        <w:rPr>
          <w:b/>
        </w:rPr>
        <w:t>Please ask your teaching assistant if there are any related questions.</w:t>
      </w:r>
    </w:p>
    <w:p w14:paraId="3228EFB1" w14:textId="77777777" w:rsidR="00551868" w:rsidRPr="003F0BE5" w:rsidRDefault="00551868" w:rsidP="00840D5F">
      <w:pPr>
        <w:spacing w:line="360" w:lineRule="auto"/>
      </w:pPr>
    </w:p>
    <w:sectPr w:rsidR="00551868" w:rsidRPr="003F0BE5" w:rsidSect="00DF217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E814" w14:textId="77777777" w:rsidR="006D5077" w:rsidRDefault="006D5077">
      <w:r>
        <w:separator/>
      </w:r>
    </w:p>
  </w:endnote>
  <w:endnote w:type="continuationSeparator" w:id="0">
    <w:p w14:paraId="69798367" w14:textId="77777777" w:rsidR="006D5077" w:rsidRDefault="006D5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6625" w14:textId="77777777" w:rsidR="005B66A9" w:rsidRDefault="0042107F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9A944" wp14:editId="451F70AB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01515A09" w14:textId="77777777" w:rsidR="005B66A9" w:rsidRPr="00127F6B" w:rsidRDefault="0042107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Pr="00127F6B">
          <w:rPr>
            <w:sz w:val="22"/>
            <w:szCs w:val="22"/>
            <w:lang w:val="id-ID"/>
          </w:rPr>
          <w:t xml:space="preserve"> 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28F7AE6A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6957" w14:textId="77777777" w:rsidR="005B66A9" w:rsidRDefault="0042107F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32173A" wp14:editId="36B1F45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29EE224C" w14:textId="77777777" w:rsidR="005B66A9" w:rsidRPr="005F794B" w:rsidRDefault="0042107F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FA68278" w14:textId="77777777" w:rsidR="005B66A9" w:rsidRPr="005F794B" w:rsidRDefault="0042107F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1E80CAA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CCF6" w14:textId="77777777" w:rsidR="006D5077" w:rsidRDefault="006D5077">
      <w:r>
        <w:separator/>
      </w:r>
    </w:p>
  </w:footnote>
  <w:footnote w:type="continuationSeparator" w:id="0">
    <w:p w14:paraId="63AD914C" w14:textId="77777777" w:rsidR="006D5077" w:rsidRDefault="006D5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BF5C41" w14:paraId="5D9650F2" w14:textId="77777777" w:rsidTr="005D0782">
      <w:tc>
        <w:tcPr>
          <w:tcW w:w="5220" w:type="dxa"/>
        </w:tcPr>
        <w:p w14:paraId="66F04003" w14:textId="47D17F2A" w:rsidR="005D0782" w:rsidRPr="006A051D" w:rsidRDefault="008D686C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42107F">
            <w:rPr>
              <w:b/>
              <w:sz w:val="20"/>
            </w:rPr>
            <w:t>092</w:t>
          </w:r>
          <w:r>
            <w:rPr>
              <w:b/>
              <w:sz w:val="20"/>
            </w:rPr>
            <w:t>1</w:t>
          </w:r>
        </w:p>
      </w:tc>
      <w:tc>
        <w:tcPr>
          <w:tcW w:w="5220" w:type="dxa"/>
        </w:tcPr>
        <w:p w14:paraId="29D4A3A2" w14:textId="77777777" w:rsidR="005D0782" w:rsidRDefault="0042107F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AAC3E9C" w14:textId="77777777" w:rsidR="005B66A9" w:rsidRDefault="0042107F" w:rsidP="005D0782">
    <w:pPr>
      <w:pStyle w:val="Header"/>
      <w:tabs>
        <w:tab w:val="clear" w:pos="9360"/>
      </w:tabs>
    </w:pPr>
    <w:r>
      <w:tab/>
    </w:r>
  </w:p>
  <w:p w14:paraId="6CEAD9A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332E" w14:textId="77777777" w:rsidR="005B66A9" w:rsidRDefault="0042107F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1C10D4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8EA9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11200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CA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6D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D036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6B9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AC9F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105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7571A"/>
    <w:multiLevelType w:val="hybridMultilevel"/>
    <w:tmpl w:val="92928E32"/>
    <w:lvl w:ilvl="0" w:tplc="30826E3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9C229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6201C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EEBEA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C8B4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1821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C417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1A5AE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60D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470CB"/>
    <w:multiLevelType w:val="hybridMultilevel"/>
    <w:tmpl w:val="E1FC2304"/>
    <w:lvl w:ilvl="0" w:tplc="2A9E52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9020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F2F5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A851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F225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6EA2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7688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3A70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32E4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2D6AC7"/>
    <w:multiLevelType w:val="hybridMultilevel"/>
    <w:tmpl w:val="699CFFF4"/>
    <w:lvl w:ilvl="0" w:tplc="A08486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E7D8EC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D167A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0C4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409C2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34068F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36A9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AA7B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170BD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5A426B"/>
    <w:multiLevelType w:val="hybridMultilevel"/>
    <w:tmpl w:val="D6FAAC7E"/>
    <w:lvl w:ilvl="0" w:tplc="267E1D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506D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ADA51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C064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4ACB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04C5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68A4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4AAC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3AC7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615EB"/>
    <w:multiLevelType w:val="hybridMultilevel"/>
    <w:tmpl w:val="13E0D000"/>
    <w:lvl w:ilvl="0" w:tplc="C2A85B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F1C63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1EC8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3403D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F4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5F21B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1169E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20DC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D5EA8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11DEF"/>
    <w:multiLevelType w:val="hybridMultilevel"/>
    <w:tmpl w:val="835E2D1A"/>
    <w:lvl w:ilvl="0" w:tplc="BB682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123B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C8FF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DC5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04F6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D42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C86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635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2E66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040CF"/>
    <w:multiLevelType w:val="hybridMultilevel"/>
    <w:tmpl w:val="21AC0A1A"/>
    <w:lvl w:ilvl="0" w:tplc="C9DEBCF8">
      <w:start w:val="1"/>
      <w:numFmt w:val="decimal"/>
      <w:lvlText w:val="%1."/>
      <w:lvlJc w:val="left"/>
      <w:pPr>
        <w:ind w:left="1080" w:hanging="360"/>
      </w:pPr>
    </w:lvl>
    <w:lvl w:ilvl="1" w:tplc="18A4C6A4" w:tentative="1">
      <w:start w:val="1"/>
      <w:numFmt w:val="lowerLetter"/>
      <w:lvlText w:val="%2."/>
      <w:lvlJc w:val="left"/>
      <w:pPr>
        <w:ind w:left="1800" w:hanging="360"/>
      </w:pPr>
    </w:lvl>
    <w:lvl w:ilvl="2" w:tplc="19261E3E" w:tentative="1">
      <w:start w:val="1"/>
      <w:numFmt w:val="lowerRoman"/>
      <w:lvlText w:val="%3."/>
      <w:lvlJc w:val="right"/>
      <w:pPr>
        <w:ind w:left="2520" w:hanging="180"/>
      </w:pPr>
    </w:lvl>
    <w:lvl w:ilvl="3" w:tplc="A7784C7A" w:tentative="1">
      <w:start w:val="1"/>
      <w:numFmt w:val="decimal"/>
      <w:lvlText w:val="%4."/>
      <w:lvlJc w:val="left"/>
      <w:pPr>
        <w:ind w:left="3240" w:hanging="360"/>
      </w:pPr>
    </w:lvl>
    <w:lvl w:ilvl="4" w:tplc="4776F796" w:tentative="1">
      <w:start w:val="1"/>
      <w:numFmt w:val="lowerLetter"/>
      <w:lvlText w:val="%5."/>
      <w:lvlJc w:val="left"/>
      <w:pPr>
        <w:ind w:left="3960" w:hanging="360"/>
      </w:pPr>
    </w:lvl>
    <w:lvl w:ilvl="5" w:tplc="E94EE852" w:tentative="1">
      <w:start w:val="1"/>
      <w:numFmt w:val="lowerRoman"/>
      <w:lvlText w:val="%6."/>
      <w:lvlJc w:val="right"/>
      <w:pPr>
        <w:ind w:left="4680" w:hanging="180"/>
      </w:pPr>
    </w:lvl>
    <w:lvl w:ilvl="6" w:tplc="2A52D82E" w:tentative="1">
      <w:start w:val="1"/>
      <w:numFmt w:val="decimal"/>
      <w:lvlText w:val="%7."/>
      <w:lvlJc w:val="left"/>
      <w:pPr>
        <w:ind w:left="5400" w:hanging="360"/>
      </w:pPr>
    </w:lvl>
    <w:lvl w:ilvl="7" w:tplc="E31A1C06" w:tentative="1">
      <w:start w:val="1"/>
      <w:numFmt w:val="lowerLetter"/>
      <w:lvlText w:val="%8."/>
      <w:lvlJc w:val="left"/>
      <w:pPr>
        <w:ind w:left="6120" w:hanging="360"/>
      </w:pPr>
    </w:lvl>
    <w:lvl w:ilvl="8" w:tplc="6278003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D96959"/>
    <w:multiLevelType w:val="hybridMultilevel"/>
    <w:tmpl w:val="92E0295E"/>
    <w:lvl w:ilvl="0" w:tplc="AE98B1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CBE7BF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B8046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B2F1A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4C20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4987E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1AE8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658942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B21BF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5035F1"/>
    <w:multiLevelType w:val="hybridMultilevel"/>
    <w:tmpl w:val="8A5A3432"/>
    <w:lvl w:ilvl="0" w:tplc="B4B28D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1E87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6A2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A9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0D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9E9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AD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7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048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F74ED2"/>
    <w:multiLevelType w:val="hybridMultilevel"/>
    <w:tmpl w:val="3A9E1A5C"/>
    <w:lvl w:ilvl="0" w:tplc="CFDA911A">
      <w:start w:val="1"/>
      <w:numFmt w:val="decimal"/>
      <w:lvlText w:val="%1."/>
      <w:lvlJc w:val="left"/>
      <w:pPr>
        <w:ind w:left="720" w:hanging="360"/>
      </w:pPr>
    </w:lvl>
    <w:lvl w:ilvl="1" w:tplc="206C176E" w:tentative="1">
      <w:start w:val="1"/>
      <w:numFmt w:val="lowerLetter"/>
      <w:lvlText w:val="%2."/>
      <w:lvlJc w:val="left"/>
      <w:pPr>
        <w:ind w:left="1440" w:hanging="360"/>
      </w:pPr>
    </w:lvl>
    <w:lvl w:ilvl="2" w:tplc="4390764E" w:tentative="1">
      <w:start w:val="1"/>
      <w:numFmt w:val="lowerRoman"/>
      <w:lvlText w:val="%3."/>
      <w:lvlJc w:val="right"/>
      <w:pPr>
        <w:ind w:left="2160" w:hanging="180"/>
      </w:pPr>
    </w:lvl>
    <w:lvl w:ilvl="3" w:tplc="30988B36" w:tentative="1">
      <w:start w:val="1"/>
      <w:numFmt w:val="decimal"/>
      <w:lvlText w:val="%4."/>
      <w:lvlJc w:val="left"/>
      <w:pPr>
        <w:ind w:left="2880" w:hanging="360"/>
      </w:pPr>
    </w:lvl>
    <w:lvl w:ilvl="4" w:tplc="2D7AF658" w:tentative="1">
      <w:start w:val="1"/>
      <w:numFmt w:val="lowerLetter"/>
      <w:lvlText w:val="%5."/>
      <w:lvlJc w:val="left"/>
      <w:pPr>
        <w:ind w:left="3600" w:hanging="360"/>
      </w:pPr>
    </w:lvl>
    <w:lvl w:ilvl="5" w:tplc="214CB57C" w:tentative="1">
      <w:start w:val="1"/>
      <w:numFmt w:val="lowerRoman"/>
      <w:lvlText w:val="%6."/>
      <w:lvlJc w:val="right"/>
      <w:pPr>
        <w:ind w:left="4320" w:hanging="180"/>
      </w:pPr>
    </w:lvl>
    <w:lvl w:ilvl="6" w:tplc="E1F868E4" w:tentative="1">
      <w:start w:val="1"/>
      <w:numFmt w:val="decimal"/>
      <w:lvlText w:val="%7."/>
      <w:lvlJc w:val="left"/>
      <w:pPr>
        <w:ind w:left="5040" w:hanging="360"/>
      </w:pPr>
    </w:lvl>
    <w:lvl w:ilvl="7" w:tplc="4D7CE0B2" w:tentative="1">
      <w:start w:val="1"/>
      <w:numFmt w:val="lowerLetter"/>
      <w:lvlText w:val="%8."/>
      <w:lvlJc w:val="left"/>
      <w:pPr>
        <w:ind w:left="5760" w:hanging="360"/>
      </w:pPr>
    </w:lvl>
    <w:lvl w:ilvl="8" w:tplc="A59CF9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B554E"/>
    <w:multiLevelType w:val="hybridMultilevel"/>
    <w:tmpl w:val="BBA08494"/>
    <w:lvl w:ilvl="0" w:tplc="B5B09D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0AAC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26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8A4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8D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104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A0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49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4EE1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B7031"/>
    <w:multiLevelType w:val="hybridMultilevel"/>
    <w:tmpl w:val="BD78564C"/>
    <w:lvl w:ilvl="0" w:tplc="95F20E9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46431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CFEEA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D8B3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5AC5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BD8B4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2801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9088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26170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BA5980"/>
    <w:multiLevelType w:val="hybridMultilevel"/>
    <w:tmpl w:val="A1083D9E"/>
    <w:lvl w:ilvl="0" w:tplc="775A3FA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A1014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93E00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0413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C6CE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9C910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68CD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5891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B200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B13409"/>
    <w:multiLevelType w:val="hybridMultilevel"/>
    <w:tmpl w:val="171CF3AC"/>
    <w:lvl w:ilvl="0" w:tplc="3746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4E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EA4F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42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8D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32E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68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6F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42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7C86BC1"/>
    <w:multiLevelType w:val="hybridMultilevel"/>
    <w:tmpl w:val="1E62E2FE"/>
    <w:lvl w:ilvl="0" w:tplc="566A97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467F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481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C36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2E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526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ED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C6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74F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42A95"/>
    <w:multiLevelType w:val="hybridMultilevel"/>
    <w:tmpl w:val="8870BD8C"/>
    <w:lvl w:ilvl="0" w:tplc="69B0EB6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6062E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7023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CE080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7BCB5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95E2F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4053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CECC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0AEE3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065773"/>
    <w:multiLevelType w:val="hybridMultilevel"/>
    <w:tmpl w:val="1E669394"/>
    <w:lvl w:ilvl="0" w:tplc="A3CE9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C89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8093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60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A8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0A5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001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EC8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0800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14677"/>
    <w:multiLevelType w:val="hybridMultilevel"/>
    <w:tmpl w:val="FD449F04"/>
    <w:lvl w:ilvl="0" w:tplc="72B895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D2454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0D8C04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2C7E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36F2E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F86D6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BAF61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7E3CE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843B1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9659B1"/>
    <w:multiLevelType w:val="hybridMultilevel"/>
    <w:tmpl w:val="34E46AAA"/>
    <w:lvl w:ilvl="0" w:tplc="5EE62E6E">
      <w:start w:val="1"/>
      <w:numFmt w:val="decimal"/>
      <w:lvlText w:val="%1."/>
      <w:lvlJc w:val="left"/>
      <w:pPr>
        <w:ind w:left="720" w:hanging="360"/>
      </w:pPr>
    </w:lvl>
    <w:lvl w:ilvl="1" w:tplc="9242634A" w:tentative="1">
      <w:start w:val="1"/>
      <w:numFmt w:val="lowerLetter"/>
      <w:lvlText w:val="%2."/>
      <w:lvlJc w:val="left"/>
      <w:pPr>
        <w:ind w:left="1440" w:hanging="360"/>
      </w:pPr>
    </w:lvl>
    <w:lvl w:ilvl="2" w:tplc="A134B694" w:tentative="1">
      <w:start w:val="1"/>
      <w:numFmt w:val="lowerRoman"/>
      <w:lvlText w:val="%3."/>
      <w:lvlJc w:val="right"/>
      <w:pPr>
        <w:ind w:left="2160" w:hanging="180"/>
      </w:pPr>
    </w:lvl>
    <w:lvl w:ilvl="3" w:tplc="FF947254" w:tentative="1">
      <w:start w:val="1"/>
      <w:numFmt w:val="decimal"/>
      <w:lvlText w:val="%4."/>
      <w:lvlJc w:val="left"/>
      <w:pPr>
        <w:ind w:left="2880" w:hanging="360"/>
      </w:pPr>
    </w:lvl>
    <w:lvl w:ilvl="4" w:tplc="7646D3EE" w:tentative="1">
      <w:start w:val="1"/>
      <w:numFmt w:val="lowerLetter"/>
      <w:lvlText w:val="%5."/>
      <w:lvlJc w:val="left"/>
      <w:pPr>
        <w:ind w:left="3600" w:hanging="360"/>
      </w:pPr>
    </w:lvl>
    <w:lvl w:ilvl="5" w:tplc="D1264F84" w:tentative="1">
      <w:start w:val="1"/>
      <w:numFmt w:val="lowerRoman"/>
      <w:lvlText w:val="%6."/>
      <w:lvlJc w:val="right"/>
      <w:pPr>
        <w:ind w:left="4320" w:hanging="180"/>
      </w:pPr>
    </w:lvl>
    <w:lvl w:ilvl="6" w:tplc="E71EFFFA" w:tentative="1">
      <w:start w:val="1"/>
      <w:numFmt w:val="decimal"/>
      <w:lvlText w:val="%7."/>
      <w:lvlJc w:val="left"/>
      <w:pPr>
        <w:ind w:left="5040" w:hanging="360"/>
      </w:pPr>
    </w:lvl>
    <w:lvl w:ilvl="7" w:tplc="B4E40736" w:tentative="1">
      <w:start w:val="1"/>
      <w:numFmt w:val="lowerLetter"/>
      <w:lvlText w:val="%8."/>
      <w:lvlJc w:val="left"/>
      <w:pPr>
        <w:ind w:left="5760" w:hanging="360"/>
      </w:pPr>
    </w:lvl>
    <w:lvl w:ilvl="8" w:tplc="1A965E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31BD5"/>
    <w:multiLevelType w:val="hybridMultilevel"/>
    <w:tmpl w:val="A7447188"/>
    <w:lvl w:ilvl="0" w:tplc="1FCE9A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9AF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5A9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A8F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48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3420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E00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4B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4EF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72850"/>
    <w:multiLevelType w:val="hybridMultilevel"/>
    <w:tmpl w:val="E3D402EE"/>
    <w:lvl w:ilvl="0" w:tplc="0B82D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24F7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8B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4DD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18F4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A889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67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4A4D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469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91167"/>
    <w:multiLevelType w:val="hybridMultilevel"/>
    <w:tmpl w:val="9FCE23BC"/>
    <w:lvl w:ilvl="0" w:tplc="C1600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72DF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6E70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4A43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B8CA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0278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40A5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E4E3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E020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3767C0"/>
    <w:multiLevelType w:val="hybridMultilevel"/>
    <w:tmpl w:val="B3BE086A"/>
    <w:lvl w:ilvl="0" w:tplc="C72ED4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C8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07E2AF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828C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E6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F2E6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E7E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CDF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B41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D51FC"/>
    <w:multiLevelType w:val="hybridMultilevel"/>
    <w:tmpl w:val="DAC07698"/>
    <w:lvl w:ilvl="0" w:tplc="DE564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49C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A2BD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F269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C0C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D649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60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AF4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07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3E6E79"/>
    <w:multiLevelType w:val="hybridMultilevel"/>
    <w:tmpl w:val="9822DF22"/>
    <w:lvl w:ilvl="0" w:tplc="4E0A52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0AF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2C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80D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86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EEE6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A2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CE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A202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12"/>
  </w:num>
  <w:num w:numId="5">
    <w:abstractNumId w:val="28"/>
  </w:num>
  <w:num w:numId="6">
    <w:abstractNumId w:val="21"/>
  </w:num>
  <w:num w:numId="7">
    <w:abstractNumId w:val="30"/>
  </w:num>
  <w:num w:numId="8">
    <w:abstractNumId w:val="0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9"/>
  </w:num>
  <w:num w:numId="14">
    <w:abstractNumId w:val="24"/>
  </w:num>
  <w:num w:numId="15">
    <w:abstractNumId w:val="10"/>
  </w:num>
  <w:num w:numId="16">
    <w:abstractNumId w:val="5"/>
  </w:num>
  <w:num w:numId="17">
    <w:abstractNumId w:val="23"/>
  </w:num>
  <w:num w:numId="18">
    <w:abstractNumId w:val="7"/>
  </w:num>
  <w:num w:numId="19">
    <w:abstractNumId w:val="20"/>
  </w:num>
  <w:num w:numId="20">
    <w:abstractNumId w:val="14"/>
  </w:num>
  <w:num w:numId="21">
    <w:abstractNumId w:val="4"/>
  </w:num>
  <w:num w:numId="22">
    <w:abstractNumId w:val="3"/>
  </w:num>
  <w:num w:numId="23">
    <w:abstractNumId w:val="16"/>
  </w:num>
  <w:num w:numId="24">
    <w:abstractNumId w:val="15"/>
  </w:num>
  <w:num w:numId="25">
    <w:abstractNumId w:val="27"/>
  </w:num>
  <w:num w:numId="26">
    <w:abstractNumId w:val="13"/>
  </w:num>
  <w:num w:numId="27">
    <w:abstractNumId w:val="29"/>
  </w:num>
  <w:num w:numId="28">
    <w:abstractNumId w:val="26"/>
  </w:num>
  <w:num w:numId="29">
    <w:abstractNumId w:val="6"/>
  </w:num>
  <w:num w:numId="30">
    <w:abstractNumId w:val="25"/>
  </w:num>
  <w:num w:numId="31">
    <w:abstractNumId w:val="32"/>
  </w:num>
  <w:num w:numId="32">
    <w:abstractNumId w:val="17"/>
  </w:num>
  <w:num w:numId="33">
    <w:abstractNumId w:val="18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34A72"/>
    <w:rsid w:val="0003524C"/>
    <w:rsid w:val="00036A14"/>
    <w:rsid w:val="00051154"/>
    <w:rsid w:val="00071EBF"/>
    <w:rsid w:val="00072DE7"/>
    <w:rsid w:val="000732DF"/>
    <w:rsid w:val="00076F75"/>
    <w:rsid w:val="00082FA8"/>
    <w:rsid w:val="00091174"/>
    <w:rsid w:val="000A0C90"/>
    <w:rsid w:val="000A23D8"/>
    <w:rsid w:val="000A3F41"/>
    <w:rsid w:val="000A3F55"/>
    <w:rsid w:val="000B69D0"/>
    <w:rsid w:val="000C3015"/>
    <w:rsid w:val="000E56A2"/>
    <w:rsid w:val="000F057A"/>
    <w:rsid w:val="000F1EBF"/>
    <w:rsid w:val="000F3EB6"/>
    <w:rsid w:val="000F7CFC"/>
    <w:rsid w:val="000F7FC6"/>
    <w:rsid w:val="0010438A"/>
    <w:rsid w:val="00111124"/>
    <w:rsid w:val="001128D4"/>
    <w:rsid w:val="00122BC2"/>
    <w:rsid w:val="00123795"/>
    <w:rsid w:val="00124C41"/>
    <w:rsid w:val="00126822"/>
    <w:rsid w:val="00127F6B"/>
    <w:rsid w:val="00131DAA"/>
    <w:rsid w:val="001421F5"/>
    <w:rsid w:val="00144B2C"/>
    <w:rsid w:val="00145C2E"/>
    <w:rsid w:val="00150E94"/>
    <w:rsid w:val="00151847"/>
    <w:rsid w:val="0015698F"/>
    <w:rsid w:val="00166145"/>
    <w:rsid w:val="0016772C"/>
    <w:rsid w:val="00173729"/>
    <w:rsid w:val="00183F26"/>
    <w:rsid w:val="0018546A"/>
    <w:rsid w:val="00186498"/>
    <w:rsid w:val="00194706"/>
    <w:rsid w:val="001955A6"/>
    <w:rsid w:val="001974B8"/>
    <w:rsid w:val="001A300E"/>
    <w:rsid w:val="001B2582"/>
    <w:rsid w:val="001B3A2E"/>
    <w:rsid w:val="001C43D4"/>
    <w:rsid w:val="001D4810"/>
    <w:rsid w:val="001E4042"/>
    <w:rsid w:val="001E434A"/>
    <w:rsid w:val="001E637E"/>
    <w:rsid w:val="001E7852"/>
    <w:rsid w:val="001E7ABE"/>
    <w:rsid w:val="001F64B6"/>
    <w:rsid w:val="00202E88"/>
    <w:rsid w:val="00216EA4"/>
    <w:rsid w:val="00224780"/>
    <w:rsid w:val="00235C36"/>
    <w:rsid w:val="002376FA"/>
    <w:rsid w:val="002570A8"/>
    <w:rsid w:val="0026655E"/>
    <w:rsid w:val="00273E4A"/>
    <w:rsid w:val="00281799"/>
    <w:rsid w:val="002841B3"/>
    <w:rsid w:val="00287CF3"/>
    <w:rsid w:val="002956DC"/>
    <w:rsid w:val="00296DA6"/>
    <w:rsid w:val="002A07C0"/>
    <w:rsid w:val="002A138B"/>
    <w:rsid w:val="002A3DC6"/>
    <w:rsid w:val="002A66E0"/>
    <w:rsid w:val="002B00F2"/>
    <w:rsid w:val="002B7CDD"/>
    <w:rsid w:val="002C3AC5"/>
    <w:rsid w:val="002C7FC0"/>
    <w:rsid w:val="002D1472"/>
    <w:rsid w:val="002D7F31"/>
    <w:rsid w:val="002E1A1C"/>
    <w:rsid w:val="002E3324"/>
    <w:rsid w:val="002E402D"/>
    <w:rsid w:val="003002A2"/>
    <w:rsid w:val="00304194"/>
    <w:rsid w:val="00304648"/>
    <w:rsid w:val="00304F81"/>
    <w:rsid w:val="00305136"/>
    <w:rsid w:val="003054E4"/>
    <w:rsid w:val="00310C05"/>
    <w:rsid w:val="00310F09"/>
    <w:rsid w:val="00316E2C"/>
    <w:rsid w:val="00320756"/>
    <w:rsid w:val="00320C87"/>
    <w:rsid w:val="00321362"/>
    <w:rsid w:val="00323347"/>
    <w:rsid w:val="003432E6"/>
    <w:rsid w:val="003439D3"/>
    <w:rsid w:val="003449FC"/>
    <w:rsid w:val="0035666A"/>
    <w:rsid w:val="0036420F"/>
    <w:rsid w:val="0036669F"/>
    <w:rsid w:val="00366844"/>
    <w:rsid w:val="003734DD"/>
    <w:rsid w:val="0037553B"/>
    <w:rsid w:val="0038376D"/>
    <w:rsid w:val="00384C7B"/>
    <w:rsid w:val="00385E52"/>
    <w:rsid w:val="00387D06"/>
    <w:rsid w:val="003A0EC3"/>
    <w:rsid w:val="003A1788"/>
    <w:rsid w:val="003A3E42"/>
    <w:rsid w:val="003A7A5F"/>
    <w:rsid w:val="003B1D05"/>
    <w:rsid w:val="003B27CC"/>
    <w:rsid w:val="003B5F77"/>
    <w:rsid w:val="003C0A29"/>
    <w:rsid w:val="003C1CE6"/>
    <w:rsid w:val="003C34E3"/>
    <w:rsid w:val="003C56F2"/>
    <w:rsid w:val="003D7084"/>
    <w:rsid w:val="003F0BE5"/>
    <w:rsid w:val="003F71D2"/>
    <w:rsid w:val="004074A1"/>
    <w:rsid w:val="0041367E"/>
    <w:rsid w:val="00420AFF"/>
    <w:rsid w:val="0042107F"/>
    <w:rsid w:val="00422134"/>
    <w:rsid w:val="00434FFC"/>
    <w:rsid w:val="00446550"/>
    <w:rsid w:val="00446D31"/>
    <w:rsid w:val="00447D63"/>
    <w:rsid w:val="0045325D"/>
    <w:rsid w:val="004564E4"/>
    <w:rsid w:val="004633AF"/>
    <w:rsid w:val="0046440B"/>
    <w:rsid w:val="00470964"/>
    <w:rsid w:val="004716A8"/>
    <w:rsid w:val="00483C02"/>
    <w:rsid w:val="00494E4C"/>
    <w:rsid w:val="004A6F1F"/>
    <w:rsid w:val="004B47B5"/>
    <w:rsid w:val="004B6AFE"/>
    <w:rsid w:val="004C0F0C"/>
    <w:rsid w:val="004C160D"/>
    <w:rsid w:val="004C54C5"/>
    <w:rsid w:val="004C5986"/>
    <w:rsid w:val="004D1153"/>
    <w:rsid w:val="004D176C"/>
    <w:rsid w:val="004E7352"/>
    <w:rsid w:val="005057F3"/>
    <w:rsid w:val="00520E03"/>
    <w:rsid w:val="005314B7"/>
    <w:rsid w:val="00535DA7"/>
    <w:rsid w:val="005447D7"/>
    <w:rsid w:val="00551868"/>
    <w:rsid w:val="00552DE5"/>
    <w:rsid w:val="005531ED"/>
    <w:rsid w:val="0055410B"/>
    <w:rsid w:val="00554CFB"/>
    <w:rsid w:val="00556E41"/>
    <w:rsid w:val="00564EFD"/>
    <w:rsid w:val="005652BD"/>
    <w:rsid w:val="00566A2E"/>
    <w:rsid w:val="00571B72"/>
    <w:rsid w:val="00576A7A"/>
    <w:rsid w:val="00582417"/>
    <w:rsid w:val="00582E4C"/>
    <w:rsid w:val="00583E8E"/>
    <w:rsid w:val="00583F60"/>
    <w:rsid w:val="00596849"/>
    <w:rsid w:val="005A072D"/>
    <w:rsid w:val="005A32DD"/>
    <w:rsid w:val="005B07D4"/>
    <w:rsid w:val="005B3392"/>
    <w:rsid w:val="005B66A9"/>
    <w:rsid w:val="005C156C"/>
    <w:rsid w:val="005C19B6"/>
    <w:rsid w:val="005D0782"/>
    <w:rsid w:val="005E6009"/>
    <w:rsid w:val="005F47E6"/>
    <w:rsid w:val="005F521D"/>
    <w:rsid w:val="005F794B"/>
    <w:rsid w:val="0060201C"/>
    <w:rsid w:val="0060486C"/>
    <w:rsid w:val="0061003F"/>
    <w:rsid w:val="006115FD"/>
    <w:rsid w:val="006229B0"/>
    <w:rsid w:val="00635EE5"/>
    <w:rsid w:val="006422D9"/>
    <w:rsid w:val="00643F75"/>
    <w:rsid w:val="006510F8"/>
    <w:rsid w:val="00664137"/>
    <w:rsid w:val="0067443D"/>
    <w:rsid w:val="0069690F"/>
    <w:rsid w:val="006A051D"/>
    <w:rsid w:val="006B6C0E"/>
    <w:rsid w:val="006C4B10"/>
    <w:rsid w:val="006C4E2B"/>
    <w:rsid w:val="006D36BC"/>
    <w:rsid w:val="006D5077"/>
    <w:rsid w:val="006F00E5"/>
    <w:rsid w:val="006F4D80"/>
    <w:rsid w:val="00701ECA"/>
    <w:rsid w:val="00720962"/>
    <w:rsid w:val="0072245D"/>
    <w:rsid w:val="00733717"/>
    <w:rsid w:val="00737595"/>
    <w:rsid w:val="0074592C"/>
    <w:rsid w:val="00753638"/>
    <w:rsid w:val="007659D9"/>
    <w:rsid w:val="00770EFB"/>
    <w:rsid w:val="007772A9"/>
    <w:rsid w:val="00787247"/>
    <w:rsid w:val="00792095"/>
    <w:rsid w:val="007958F4"/>
    <w:rsid w:val="007A7314"/>
    <w:rsid w:val="007B5A6A"/>
    <w:rsid w:val="007B6FC3"/>
    <w:rsid w:val="007C1C37"/>
    <w:rsid w:val="007D4975"/>
    <w:rsid w:val="007E0EE7"/>
    <w:rsid w:val="007E2F2A"/>
    <w:rsid w:val="007F3C8E"/>
    <w:rsid w:val="0080332C"/>
    <w:rsid w:val="008070B9"/>
    <w:rsid w:val="008106C1"/>
    <w:rsid w:val="00810737"/>
    <w:rsid w:val="00811C48"/>
    <w:rsid w:val="00815DB3"/>
    <w:rsid w:val="00816710"/>
    <w:rsid w:val="0083459F"/>
    <w:rsid w:val="0083780E"/>
    <w:rsid w:val="00840D5F"/>
    <w:rsid w:val="008539EE"/>
    <w:rsid w:val="008674E6"/>
    <w:rsid w:val="00867EBD"/>
    <w:rsid w:val="00876001"/>
    <w:rsid w:val="00876A58"/>
    <w:rsid w:val="008869BC"/>
    <w:rsid w:val="008939EF"/>
    <w:rsid w:val="00894072"/>
    <w:rsid w:val="00895B8D"/>
    <w:rsid w:val="008B212E"/>
    <w:rsid w:val="008B35CC"/>
    <w:rsid w:val="008B7541"/>
    <w:rsid w:val="008C1A4A"/>
    <w:rsid w:val="008D1B94"/>
    <w:rsid w:val="008D411F"/>
    <w:rsid w:val="008D4D84"/>
    <w:rsid w:val="008D53C2"/>
    <w:rsid w:val="008D686C"/>
    <w:rsid w:val="009010C1"/>
    <w:rsid w:val="00901A30"/>
    <w:rsid w:val="0090372F"/>
    <w:rsid w:val="00932B6E"/>
    <w:rsid w:val="0093677F"/>
    <w:rsid w:val="00937B93"/>
    <w:rsid w:val="00944ADA"/>
    <w:rsid w:val="009509F7"/>
    <w:rsid w:val="009568C5"/>
    <w:rsid w:val="00961A2D"/>
    <w:rsid w:val="009626E9"/>
    <w:rsid w:val="00966B39"/>
    <w:rsid w:val="0096789A"/>
    <w:rsid w:val="0097243E"/>
    <w:rsid w:val="00973849"/>
    <w:rsid w:val="009832E4"/>
    <w:rsid w:val="00995927"/>
    <w:rsid w:val="009A2464"/>
    <w:rsid w:val="009A3737"/>
    <w:rsid w:val="009C7801"/>
    <w:rsid w:val="009D0186"/>
    <w:rsid w:val="009E29D9"/>
    <w:rsid w:val="009F59DA"/>
    <w:rsid w:val="00A0770E"/>
    <w:rsid w:val="00A1473C"/>
    <w:rsid w:val="00A1688D"/>
    <w:rsid w:val="00A244EB"/>
    <w:rsid w:val="00A32343"/>
    <w:rsid w:val="00A46082"/>
    <w:rsid w:val="00A50AF3"/>
    <w:rsid w:val="00A52AB7"/>
    <w:rsid w:val="00A53456"/>
    <w:rsid w:val="00A53D38"/>
    <w:rsid w:val="00A552D5"/>
    <w:rsid w:val="00A616CB"/>
    <w:rsid w:val="00A63239"/>
    <w:rsid w:val="00A645E1"/>
    <w:rsid w:val="00A73132"/>
    <w:rsid w:val="00A75B2A"/>
    <w:rsid w:val="00A933D3"/>
    <w:rsid w:val="00A93A55"/>
    <w:rsid w:val="00AA1407"/>
    <w:rsid w:val="00AB0E0A"/>
    <w:rsid w:val="00AB42BB"/>
    <w:rsid w:val="00AC0C63"/>
    <w:rsid w:val="00AC17F3"/>
    <w:rsid w:val="00AC5D98"/>
    <w:rsid w:val="00AD0B16"/>
    <w:rsid w:val="00AD15C3"/>
    <w:rsid w:val="00AD2114"/>
    <w:rsid w:val="00AD6BC8"/>
    <w:rsid w:val="00AD768D"/>
    <w:rsid w:val="00AD7B46"/>
    <w:rsid w:val="00AE112E"/>
    <w:rsid w:val="00AE1AE9"/>
    <w:rsid w:val="00AE26CB"/>
    <w:rsid w:val="00AE39D8"/>
    <w:rsid w:val="00AE4A39"/>
    <w:rsid w:val="00AE548F"/>
    <w:rsid w:val="00AE661D"/>
    <w:rsid w:val="00AF264E"/>
    <w:rsid w:val="00AF338E"/>
    <w:rsid w:val="00AF3883"/>
    <w:rsid w:val="00B04C4C"/>
    <w:rsid w:val="00B13729"/>
    <w:rsid w:val="00B15209"/>
    <w:rsid w:val="00B17AD5"/>
    <w:rsid w:val="00B212C7"/>
    <w:rsid w:val="00B22025"/>
    <w:rsid w:val="00B22C8C"/>
    <w:rsid w:val="00B25A20"/>
    <w:rsid w:val="00B440FB"/>
    <w:rsid w:val="00B4674F"/>
    <w:rsid w:val="00B517FB"/>
    <w:rsid w:val="00B64E96"/>
    <w:rsid w:val="00B67595"/>
    <w:rsid w:val="00B7140C"/>
    <w:rsid w:val="00B73551"/>
    <w:rsid w:val="00B81979"/>
    <w:rsid w:val="00B82C3E"/>
    <w:rsid w:val="00B948DA"/>
    <w:rsid w:val="00B9609E"/>
    <w:rsid w:val="00BA1ABB"/>
    <w:rsid w:val="00BC6DE8"/>
    <w:rsid w:val="00BC7D12"/>
    <w:rsid w:val="00BE0705"/>
    <w:rsid w:val="00BF2997"/>
    <w:rsid w:val="00BF5C41"/>
    <w:rsid w:val="00BF7C45"/>
    <w:rsid w:val="00C06ECE"/>
    <w:rsid w:val="00C1141F"/>
    <w:rsid w:val="00C17460"/>
    <w:rsid w:val="00C21849"/>
    <w:rsid w:val="00C25F66"/>
    <w:rsid w:val="00C314B0"/>
    <w:rsid w:val="00C36435"/>
    <w:rsid w:val="00C36692"/>
    <w:rsid w:val="00C37CE2"/>
    <w:rsid w:val="00C44051"/>
    <w:rsid w:val="00C525FC"/>
    <w:rsid w:val="00C56C03"/>
    <w:rsid w:val="00C57A8A"/>
    <w:rsid w:val="00C57FE8"/>
    <w:rsid w:val="00C65384"/>
    <w:rsid w:val="00C6549A"/>
    <w:rsid w:val="00C722AB"/>
    <w:rsid w:val="00C8483C"/>
    <w:rsid w:val="00C86268"/>
    <w:rsid w:val="00C9074C"/>
    <w:rsid w:val="00C915BF"/>
    <w:rsid w:val="00C9750E"/>
    <w:rsid w:val="00CB26A5"/>
    <w:rsid w:val="00CB2ABE"/>
    <w:rsid w:val="00CB3B33"/>
    <w:rsid w:val="00CB4EB5"/>
    <w:rsid w:val="00CB736B"/>
    <w:rsid w:val="00CC3101"/>
    <w:rsid w:val="00CD2872"/>
    <w:rsid w:val="00CD52DC"/>
    <w:rsid w:val="00CD64BC"/>
    <w:rsid w:val="00CF11B0"/>
    <w:rsid w:val="00CF1CCC"/>
    <w:rsid w:val="00D12AAB"/>
    <w:rsid w:val="00D20DA4"/>
    <w:rsid w:val="00D22C95"/>
    <w:rsid w:val="00D23967"/>
    <w:rsid w:val="00D30822"/>
    <w:rsid w:val="00D338A8"/>
    <w:rsid w:val="00D3685C"/>
    <w:rsid w:val="00D37E0D"/>
    <w:rsid w:val="00D47C75"/>
    <w:rsid w:val="00D60A6D"/>
    <w:rsid w:val="00D67DFC"/>
    <w:rsid w:val="00D95848"/>
    <w:rsid w:val="00DA4A85"/>
    <w:rsid w:val="00DA5646"/>
    <w:rsid w:val="00DB0A75"/>
    <w:rsid w:val="00DB2680"/>
    <w:rsid w:val="00DC4B9D"/>
    <w:rsid w:val="00DC700A"/>
    <w:rsid w:val="00DD3FE9"/>
    <w:rsid w:val="00DE2FA6"/>
    <w:rsid w:val="00DE367E"/>
    <w:rsid w:val="00DE5772"/>
    <w:rsid w:val="00DF2179"/>
    <w:rsid w:val="00DF224B"/>
    <w:rsid w:val="00DF5964"/>
    <w:rsid w:val="00DF718C"/>
    <w:rsid w:val="00E0375C"/>
    <w:rsid w:val="00E0388E"/>
    <w:rsid w:val="00E03DA9"/>
    <w:rsid w:val="00E047D9"/>
    <w:rsid w:val="00E10DFF"/>
    <w:rsid w:val="00E30AE3"/>
    <w:rsid w:val="00E335DA"/>
    <w:rsid w:val="00E36B77"/>
    <w:rsid w:val="00E36EA8"/>
    <w:rsid w:val="00E405C5"/>
    <w:rsid w:val="00E40648"/>
    <w:rsid w:val="00E41A62"/>
    <w:rsid w:val="00E502A7"/>
    <w:rsid w:val="00E533EE"/>
    <w:rsid w:val="00E642BF"/>
    <w:rsid w:val="00E660C4"/>
    <w:rsid w:val="00E67206"/>
    <w:rsid w:val="00E67B6B"/>
    <w:rsid w:val="00E70A3D"/>
    <w:rsid w:val="00E83F0C"/>
    <w:rsid w:val="00EA3ABA"/>
    <w:rsid w:val="00EA4F34"/>
    <w:rsid w:val="00EA5869"/>
    <w:rsid w:val="00EB5190"/>
    <w:rsid w:val="00EB7CD4"/>
    <w:rsid w:val="00ED5890"/>
    <w:rsid w:val="00EF17AC"/>
    <w:rsid w:val="00F0037C"/>
    <w:rsid w:val="00F11EF3"/>
    <w:rsid w:val="00F22A92"/>
    <w:rsid w:val="00F2595B"/>
    <w:rsid w:val="00F36E33"/>
    <w:rsid w:val="00F40775"/>
    <w:rsid w:val="00F447AA"/>
    <w:rsid w:val="00F51A15"/>
    <w:rsid w:val="00F53807"/>
    <w:rsid w:val="00F564AF"/>
    <w:rsid w:val="00F622E9"/>
    <w:rsid w:val="00F712CE"/>
    <w:rsid w:val="00F80742"/>
    <w:rsid w:val="00F87BA1"/>
    <w:rsid w:val="00F955DA"/>
    <w:rsid w:val="00F9625B"/>
    <w:rsid w:val="00F964C7"/>
    <w:rsid w:val="00FA41A2"/>
    <w:rsid w:val="00FC245F"/>
    <w:rsid w:val="00FC28AE"/>
    <w:rsid w:val="00FE35C6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EAB6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AA50-64B1-4EF7-A744-5252FF0A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188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ANGELIA SALIM</cp:lastModifiedBy>
  <cp:revision>185</cp:revision>
  <dcterms:created xsi:type="dcterms:W3CDTF">2017-10-20T05:51:00Z</dcterms:created>
  <dcterms:modified xsi:type="dcterms:W3CDTF">2021-08-03T03:50:00Z</dcterms:modified>
</cp:coreProperties>
</file>