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2C6C3A" w14:paraId="188B2EA4" w14:textId="7777777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CD94" w14:textId="77777777" w:rsidR="002C6C3A" w:rsidRDefault="00B87C25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Hlk26283298"/>
            <w:bookmarkEnd w:id="0"/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8776C85" w14:textId="77777777" w:rsidR="002C6C3A" w:rsidRDefault="00B87C2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D91FFCD" wp14:editId="250F2368">
                  <wp:extent cx="1371600" cy="1022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C3A" w14:paraId="26546DFB" w14:textId="7777777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1B07" w14:textId="71BDAC50" w:rsidR="002C6C3A" w:rsidRDefault="00B87C2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</w:t>
            </w:r>
            <w:r w:rsidR="001E778B">
              <w:rPr>
                <w:rFonts w:ascii="Arial Narrow" w:hAnsi="Arial Narrow" w:cs="Tahoma"/>
                <w:sz w:val="36"/>
              </w:rPr>
              <w:t>708</w:t>
            </w:r>
          </w:p>
          <w:p w14:paraId="5CDEA007" w14:textId="77777777" w:rsidR="002C6C3A" w:rsidRDefault="00B87C2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AE0721" w14:textId="77777777" w:rsidR="002C6C3A" w:rsidRDefault="002C6C3A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2C6C3A" w14:paraId="75815C65" w14:textId="7777777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0CBB" w14:textId="77777777" w:rsidR="002C6C3A" w:rsidRDefault="00B87C25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510D8B" w14:textId="2CDECDF6" w:rsidR="002C6C3A" w:rsidRDefault="001E778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E778B">
              <w:rPr>
                <w:rFonts w:ascii="Arial" w:hAnsi="Arial" w:cs="Arial"/>
                <w:b/>
                <w:sz w:val="20"/>
              </w:rPr>
              <w:t>O221-COMP6708-AS01-05</w:t>
            </w:r>
          </w:p>
        </w:tc>
      </w:tr>
      <w:tr w:rsidR="002C6C3A" w14:paraId="0CCBB2C1" w14:textId="7777777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EC272CB" w14:textId="71A35D9E" w:rsidR="002C6C3A" w:rsidRPr="00E57302" w:rsidRDefault="00B87C2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57302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Year 2</w:t>
            </w:r>
            <w:r w:rsidR="00E57302">
              <w:rPr>
                <w:rFonts w:ascii="Arial" w:hAnsi="Arial" w:cs="Arial"/>
                <w:i/>
                <w:sz w:val="18"/>
                <w:szCs w:val="18"/>
              </w:rPr>
              <w:t>02</w:t>
            </w:r>
            <w:r w:rsidR="001E778B">
              <w:rPr>
                <w:rFonts w:ascii="Arial" w:hAnsi="Arial" w:cs="Arial"/>
                <w:i/>
                <w:sz w:val="18"/>
                <w:szCs w:val="18"/>
              </w:rPr>
              <w:t>1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1E778B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BAC95D" w14:textId="77777777" w:rsidR="002C6C3A" w:rsidRDefault="00B87C2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7D9551E7" w14:textId="77777777" w:rsidR="002C6C3A" w:rsidRDefault="00B87C25">
      <w:pPr>
        <w:rPr>
          <w:lang w:val="id-ID"/>
        </w:rPr>
      </w:pPr>
      <w:r>
        <w:rPr>
          <w:lang w:val="id-ID"/>
        </w:rPr>
        <w:tab/>
      </w:r>
    </w:p>
    <w:p w14:paraId="6474092C" w14:textId="77777777" w:rsidR="002C6C3A" w:rsidRDefault="00B87C25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5290B95F" w14:textId="77777777" w:rsidR="002C6C3A" w:rsidRDefault="00B87C25">
      <w:pPr>
        <w:pStyle w:val="ListParagraph"/>
        <w:numPr>
          <w:ilvl w:val="0"/>
          <w:numId w:val="1"/>
        </w:numPr>
        <w:suppressAutoHyphens/>
      </w:pPr>
      <w:r>
        <w:t>The additional features of OOP</w:t>
      </w:r>
    </w:p>
    <w:p w14:paraId="152449EE" w14:textId="77777777" w:rsidR="002C6C3A" w:rsidRDefault="00B87C25">
      <w:pPr>
        <w:pStyle w:val="ListParagraph"/>
        <w:numPr>
          <w:ilvl w:val="0"/>
          <w:numId w:val="1"/>
        </w:numPr>
        <w:suppressAutoHyphens/>
        <w:contextualSpacing w:val="0"/>
      </w:pPr>
      <w:r>
        <w:t>A program using additional features of OOP</w:t>
      </w:r>
    </w:p>
    <w:p w14:paraId="2C34EFD3" w14:textId="77777777" w:rsidR="002C6C3A" w:rsidRDefault="00B87C25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05E14C9F" w14:textId="55E27355" w:rsidR="002C6C3A" w:rsidRDefault="00BE5EAB">
      <w:pPr>
        <w:numPr>
          <w:ilvl w:val="0"/>
          <w:numId w:val="2"/>
        </w:numPr>
        <w:suppressAutoHyphens/>
        <w:ind w:left="360"/>
        <w:jc w:val="both"/>
      </w:pPr>
      <w:r>
        <w:t>Class Relationship</w:t>
      </w:r>
    </w:p>
    <w:p w14:paraId="2F451082" w14:textId="77777777" w:rsidR="002C6C3A" w:rsidRDefault="00B87C25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1D20E53F" w14:textId="77777777" w:rsidR="00BE5EAB" w:rsidRDefault="00B87C25">
      <w:pPr>
        <w:numPr>
          <w:ilvl w:val="0"/>
          <w:numId w:val="3"/>
        </w:numPr>
        <w:suppressAutoHyphens/>
        <w:jc w:val="both"/>
      </w:pPr>
      <w:r>
        <w:t xml:space="preserve">Composition </w:t>
      </w:r>
    </w:p>
    <w:p w14:paraId="2EA54276" w14:textId="41C6BB67" w:rsidR="002C6C3A" w:rsidRDefault="00B87C25">
      <w:pPr>
        <w:numPr>
          <w:ilvl w:val="0"/>
          <w:numId w:val="3"/>
        </w:numPr>
        <w:suppressAutoHyphens/>
        <w:jc w:val="both"/>
      </w:pPr>
      <w:r>
        <w:t>Aggregation</w:t>
      </w:r>
    </w:p>
    <w:p w14:paraId="0CAD4346" w14:textId="197FFDC6" w:rsidR="008C261B" w:rsidRDefault="00BE5EAB" w:rsidP="005F4D9D">
      <w:pPr>
        <w:numPr>
          <w:ilvl w:val="0"/>
          <w:numId w:val="3"/>
        </w:numPr>
        <w:suppressAutoHyphens/>
        <w:jc w:val="both"/>
      </w:pPr>
      <w:r>
        <w:t>Association</w:t>
      </w:r>
    </w:p>
    <w:p w14:paraId="5E37531E" w14:textId="77777777" w:rsidR="005F4D9D" w:rsidRPr="005F4D9D" w:rsidRDefault="005F4D9D" w:rsidP="005F4D9D">
      <w:pPr>
        <w:suppressAutoHyphens/>
        <w:ind w:left="360"/>
        <w:jc w:val="both"/>
      </w:pPr>
    </w:p>
    <w:p w14:paraId="5A0A4C88" w14:textId="2246AED1" w:rsidR="002C6C3A" w:rsidRDefault="00B87C25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826E9FA" w14:textId="77777777" w:rsidR="002C6C3A" w:rsidRDefault="00B87C25">
      <w:pPr>
        <w:rPr>
          <w:i/>
          <w:sz w:val="16"/>
          <w:lang w:val="id-ID"/>
        </w:rPr>
      </w:pPr>
      <w:r>
        <w:rPr>
          <w:i/>
          <w:sz w:val="16"/>
          <w:lang w:val="id-ID"/>
        </w:rPr>
        <w:t>Case</w:t>
      </w:r>
    </w:p>
    <w:p w14:paraId="67EAFD3A" w14:textId="7A5CAC5C" w:rsidR="002C6C3A" w:rsidRDefault="0010770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Ristorante Gustoso</w:t>
      </w:r>
    </w:p>
    <w:p w14:paraId="3D017901" w14:textId="5C3A6B69" w:rsidR="002C6C3A" w:rsidRDefault="00A44936">
      <w:pPr>
        <w:spacing w:before="240" w:line="360" w:lineRule="auto"/>
        <w:ind w:firstLine="360"/>
        <w:jc w:val="both"/>
        <w:rPr>
          <w:bCs/>
          <w:color w:val="000000"/>
          <w:lang w:val="en-GB"/>
        </w:rPr>
      </w:pPr>
      <w:r>
        <w:rPr>
          <w:b/>
          <w:color w:val="000000"/>
          <w:lang w:val="en-GB"/>
        </w:rPr>
        <w:t>Ristorante Gustoso</w:t>
      </w:r>
      <w:r w:rsidR="00B87C25">
        <w:rPr>
          <w:b/>
          <w:color w:val="000000"/>
          <w:lang w:val="en-GB"/>
        </w:rPr>
        <w:t xml:space="preserve"> </w:t>
      </w:r>
      <w:r w:rsidR="00B87C25">
        <w:rPr>
          <w:bCs/>
          <w:color w:val="000000"/>
          <w:lang w:val="en-GB"/>
        </w:rPr>
        <w:t xml:space="preserve">is </w:t>
      </w:r>
      <w:r w:rsidR="003C3175">
        <w:rPr>
          <w:bCs/>
          <w:color w:val="000000"/>
          <w:lang w:val="en-GB"/>
        </w:rPr>
        <w:t xml:space="preserve">a </w:t>
      </w:r>
      <w:r w:rsidR="003C3175" w:rsidRPr="00812A6B">
        <w:rPr>
          <w:b/>
          <w:color w:val="000000"/>
          <w:lang w:val="en-GB"/>
        </w:rPr>
        <w:t>restaurant</w:t>
      </w:r>
      <w:r w:rsidR="003C3175">
        <w:rPr>
          <w:bCs/>
          <w:color w:val="000000"/>
          <w:lang w:val="en-GB"/>
        </w:rPr>
        <w:t xml:space="preserve"> with Italian cuisine</w:t>
      </w:r>
      <w:r w:rsidR="00B87C25">
        <w:rPr>
          <w:bCs/>
          <w:color w:val="000000"/>
          <w:lang w:val="en-GB"/>
        </w:rPr>
        <w:t xml:space="preserve">. To manage their </w:t>
      </w:r>
      <w:r w:rsidR="003C3175" w:rsidRPr="00812A6B">
        <w:rPr>
          <w:b/>
          <w:color w:val="000000"/>
          <w:lang w:val="en-GB"/>
        </w:rPr>
        <w:t>customers</w:t>
      </w:r>
      <w:r w:rsidR="00812A6B">
        <w:rPr>
          <w:bCs/>
          <w:color w:val="000000"/>
          <w:lang w:val="en-GB"/>
        </w:rPr>
        <w:t xml:space="preserve">, </w:t>
      </w:r>
      <w:r w:rsidR="00812A6B" w:rsidRPr="00812A6B">
        <w:rPr>
          <w:b/>
          <w:color w:val="000000"/>
          <w:lang w:val="en-GB"/>
        </w:rPr>
        <w:t>reviews,</w:t>
      </w:r>
      <w:r w:rsidR="00B87C25">
        <w:rPr>
          <w:bCs/>
          <w:color w:val="000000"/>
          <w:lang w:val="en-GB"/>
        </w:rPr>
        <w:t xml:space="preserve"> </w:t>
      </w:r>
      <w:r w:rsidR="00812A6B">
        <w:rPr>
          <w:bCs/>
          <w:color w:val="000000"/>
          <w:lang w:val="en-GB"/>
        </w:rPr>
        <w:t xml:space="preserve">and </w:t>
      </w:r>
      <w:r w:rsidR="00812A6B" w:rsidRPr="00812A6B">
        <w:rPr>
          <w:b/>
          <w:color w:val="000000"/>
          <w:lang w:val="en-GB"/>
        </w:rPr>
        <w:t>menus</w:t>
      </w:r>
      <w:r w:rsidR="00812A6B">
        <w:rPr>
          <w:bCs/>
          <w:color w:val="000000"/>
          <w:lang w:val="en-GB"/>
        </w:rPr>
        <w:t xml:space="preserve"> </w:t>
      </w:r>
      <w:r w:rsidR="00B87C25">
        <w:rPr>
          <w:bCs/>
          <w:color w:val="000000"/>
          <w:lang w:val="en-GB"/>
        </w:rPr>
        <w:t xml:space="preserve">list, they ask you to make a program to help them manage the list using </w:t>
      </w:r>
      <w:r w:rsidR="00B87C25">
        <w:rPr>
          <w:b/>
          <w:color w:val="000000"/>
          <w:lang w:val="en-GB"/>
        </w:rPr>
        <w:t xml:space="preserve">Java programming language </w:t>
      </w:r>
      <w:r w:rsidR="00B87C25">
        <w:rPr>
          <w:bCs/>
          <w:color w:val="000000"/>
          <w:lang w:val="en-GB"/>
        </w:rPr>
        <w:t>with Object-Oriented Programming concepts such as</w:t>
      </w:r>
      <w:r w:rsidR="00670E96">
        <w:rPr>
          <w:b/>
          <w:color w:val="000000"/>
          <w:lang w:val="en-GB"/>
        </w:rPr>
        <w:t xml:space="preserve"> </w:t>
      </w:r>
      <w:r w:rsidR="003C3175">
        <w:rPr>
          <w:b/>
          <w:color w:val="000000"/>
          <w:lang w:val="en-GB"/>
        </w:rPr>
        <w:t>Association</w:t>
      </w:r>
      <w:r w:rsidR="00670E96">
        <w:rPr>
          <w:b/>
          <w:color w:val="000000"/>
          <w:lang w:val="en-GB"/>
        </w:rPr>
        <w:t>,</w:t>
      </w:r>
      <w:r w:rsidR="00670E96" w:rsidRPr="00670E96">
        <w:rPr>
          <w:b/>
          <w:color w:val="000000"/>
          <w:lang w:val="en-GB"/>
        </w:rPr>
        <w:t xml:space="preserve"> </w:t>
      </w:r>
      <w:r w:rsidR="00670E96">
        <w:rPr>
          <w:b/>
          <w:color w:val="000000"/>
          <w:lang w:val="en-GB"/>
        </w:rPr>
        <w:t>Composition</w:t>
      </w:r>
      <w:r w:rsidR="003C3175">
        <w:rPr>
          <w:b/>
          <w:color w:val="000000"/>
          <w:lang w:val="en-GB"/>
        </w:rPr>
        <w:t xml:space="preserve"> and Aggregation</w:t>
      </w:r>
      <w:r w:rsidR="00B87C25">
        <w:rPr>
          <w:bCs/>
          <w:color w:val="000000"/>
          <w:lang w:val="en-GB"/>
        </w:rPr>
        <w:t>.</w:t>
      </w:r>
    </w:p>
    <w:p w14:paraId="2DEA131A" w14:textId="20DF8480" w:rsidR="001C0DCE" w:rsidRPr="001C0DCE" w:rsidRDefault="001C0DCE" w:rsidP="001C0DCE">
      <w:pPr>
        <w:spacing w:before="240" w:line="360" w:lineRule="auto"/>
        <w:jc w:val="both"/>
        <w:rPr>
          <w:bCs/>
        </w:rPr>
      </w:pPr>
      <w:r w:rsidRPr="001C0DCE">
        <w:rPr>
          <w:b/>
          <w:bCs/>
          <w:spacing w:val="2"/>
          <w:shd w:val="clear" w:color="auto" w:fill="FFFFFF"/>
        </w:rPr>
        <w:t>Association</w:t>
      </w:r>
      <w:r w:rsidRPr="001C0DCE">
        <w:rPr>
          <w:spacing w:val="2"/>
          <w:shd w:val="clear" w:color="auto" w:fill="FFFFFF"/>
        </w:rPr>
        <w:t xml:space="preserve"> is relation between </w:t>
      </w:r>
      <w:r w:rsidR="00704C0B">
        <w:rPr>
          <w:spacing w:val="2"/>
          <w:shd w:val="clear" w:color="auto" w:fill="FFFFFF"/>
        </w:rPr>
        <w:t xml:space="preserve">two </w:t>
      </w:r>
      <w:r w:rsidRPr="001C0DCE">
        <w:rPr>
          <w:spacing w:val="2"/>
          <w:shd w:val="clear" w:color="auto" w:fill="FFFFFF"/>
        </w:rPr>
        <w:t xml:space="preserve">classes. Association can be </w:t>
      </w:r>
      <w:r w:rsidRPr="00A9793E">
        <w:rPr>
          <w:b/>
          <w:bCs/>
          <w:spacing w:val="2"/>
          <w:shd w:val="clear" w:color="auto" w:fill="FFFFFF"/>
        </w:rPr>
        <w:t>one-to-one</w:t>
      </w:r>
      <w:r w:rsidRPr="001C0DCE">
        <w:rPr>
          <w:spacing w:val="2"/>
          <w:shd w:val="clear" w:color="auto" w:fill="FFFFFF"/>
        </w:rPr>
        <w:t xml:space="preserve">, </w:t>
      </w:r>
      <w:r w:rsidRPr="00A9793E">
        <w:rPr>
          <w:b/>
          <w:bCs/>
          <w:spacing w:val="2"/>
          <w:shd w:val="clear" w:color="auto" w:fill="FFFFFF"/>
        </w:rPr>
        <w:t>one-to-many</w:t>
      </w:r>
      <w:r w:rsidRPr="001C0DCE">
        <w:rPr>
          <w:spacing w:val="2"/>
          <w:shd w:val="clear" w:color="auto" w:fill="FFFFFF"/>
        </w:rPr>
        <w:t xml:space="preserve">, </w:t>
      </w:r>
      <w:r w:rsidRPr="00A9793E">
        <w:rPr>
          <w:b/>
          <w:bCs/>
          <w:spacing w:val="2"/>
          <w:shd w:val="clear" w:color="auto" w:fill="FFFFFF"/>
        </w:rPr>
        <w:t>many-to-one</w:t>
      </w:r>
      <w:r w:rsidRPr="001C0DCE">
        <w:rPr>
          <w:spacing w:val="2"/>
          <w:shd w:val="clear" w:color="auto" w:fill="FFFFFF"/>
        </w:rPr>
        <w:t xml:space="preserve">, </w:t>
      </w:r>
      <w:r w:rsidRPr="00A9793E">
        <w:rPr>
          <w:b/>
          <w:bCs/>
          <w:spacing w:val="2"/>
          <w:shd w:val="clear" w:color="auto" w:fill="FFFFFF"/>
        </w:rPr>
        <w:t>many-to-many</w:t>
      </w:r>
      <w:r w:rsidRPr="001C0DCE">
        <w:rPr>
          <w:spacing w:val="2"/>
          <w:shd w:val="clear" w:color="auto" w:fill="FFFFFF"/>
        </w:rPr>
        <w:t>.</w:t>
      </w:r>
      <w:r w:rsidRPr="001C0DCE">
        <w:rPr>
          <w:spacing w:val="2"/>
        </w:rPr>
        <w:t xml:space="preserve"> </w:t>
      </w:r>
      <w:r w:rsidRPr="001C0DCE">
        <w:rPr>
          <w:spacing w:val="2"/>
          <w:shd w:val="clear" w:color="auto" w:fill="FFFFFF"/>
        </w:rPr>
        <w:t xml:space="preserve">In Object-Oriented </w:t>
      </w:r>
      <w:r w:rsidR="00222107">
        <w:rPr>
          <w:spacing w:val="2"/>
          <w:shd w:val="clear" w:color="auto" w:fill="FFFFFF"/>
        </w:rPr>
        <w:t>P</w:t>
      </w:r>
      <w:r w:rsidRPr="001C0DCE">
        <w:rPr>
          <w:spacing w:val="2"/>
          <w:shd w:val="clear" w:color="auto" w:fill="FFFFFF"/>
        </w:rPr>
        <w:t xml:space="preserve">rogramming, an Object </w:t>
      </w:r>
      <w:r w:rsidR="00222107">
        <w:rPr>
          <w:spacing w:val="2"/>
          <w:shd w:val="clear" w:color="auto" w:fill="FFFFFF"/>
        </w:rPr>
        <w:t>can be related</w:t>
      </w:r>
      <w:r w:rsidRPr="001C0DCE">
        <w:rPr>
          <w:spacing w:val="2"/>
          <w:shd w:val="clear" w:color="auto" w:fill="FFFFFF"/>
        </w:rPr>
        <w:t xml:space="preserve"> to </w:t>
      </w:r>
      <w:r w:rsidR="00222107">
        <w:rPr>
          <w:spacing w:val="2"/>
          <w:shd w:val="clear" w:color="auto" w:fill="FFFFFF"/>
        </w:rPr>
        <w:t xml:space="preserve">the </w:t>
      </w:r>
      <w:r w:rsidRPr="001C0DCE">
        <w:rPr>
          <w:spacing w:val="2"/>
          <w:shd w:val="clear" w:color="auto" w:fill="FFFFFF"/>
        </w:rPr>
        <w:t xml:space="preserve">other Object to use </w:t>
      </w:r>
      <w:r w:rsidR="00222107">
        <w:rPr>
          <w:spacing w:val="2"/>
          <w:shd w:val="clear" w:color="auto" w:fill="FFFFFF"/>
        </w:rPr>
        <w:t xml:space="preserve">the </w:t>
      </w:r>
      <w:r w:rsidRPr="001C0DCE">
        <w:rPr>
          <w:spacing w:val="2"/>
          <w:shd w:val="clear" w:color="auto" w:fill="FFFFFF"/>
        </w:rPr>
        <w:t>functionality provide</w:t>
      </w:r>
      <w:r w:rsidR="00222107">
        <w:rPr>
          <w:spacing w:val="2"/>
          <w:shd w:val="clear" w:color="auto" w:fill="FFFFFF"/>
        </w:rPr>
        <w:t>d</w:t>
      </w:r>
      <w:r w:rsidRPr="001C0DCE">
        <w:rPr>
          <w:spacing w:val="2"/>
          <w:shd w:val="clear" w:color="auto" w:fill="FFFFFF"/>
        </w:rPr>
        <w:t>. </w:t>
      </w:r>
      <w:r w:rsidRPr="001C0DCE">
        <w:rPr>
          <w:rStyle w:val="Strong"/>
          <w:spacing w:val="2"/>
          <w:bdr w:val="none" w:sz="0" w:space="0" w:color="auto" w:frame="1"/>
          <w:shd w:val="clear" w:color="auto" w:fill="FFFFFF"/>
        </w:rPr>
        <w:t>Composition</w:t>
      </w:r>
      <w:r w:rsidRPr="001C0DCE">
        <w:rPr>
          <w:spacing w:val="2"/>
          <w:shd w:val="clear" w:color="auto" w:fill="FFFFFF"/>
        </w:rPr>
        <w:t> and </w:t>
      </w:r>
      <w:r w:rsidRPr="001C0DCE">
        <w:rPr>
          <w:rStyle w:val="Strong"/>
          <w:spacing w:val="2"/>
          <w:bdr w:val="none" w:sz="0" w:space="0" w:color="auto" w:frame="1"/>
          <w:shd w:val="clear" w:color="auto" w:fill="FFFFFF"/>
        </w:rPr>
        <w:t>Aggregation</w:t>
      </w:r>
      <w:r w:rsidRPr="001C0DCE">
        <w:rPr>
          <w:spacing w:val="2"/>
          <w:shd w:val="clear" w:color="auto" w:fill="FFFFFF"/>
        </w:rPr>
        <w:t> are the two forms of association.</w:t>
      </w:r>
    </w:p>
    <w:p w14:paraId="7C8BFA85" w14:textId="77777777" w:rsidR="002C6C3A" w:rsidRDefault="00B87C25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b/>
          <w:bCs/>
          <w:color w:val="000000"/>
          <w:lang w:val="en-GB"/>
        </w:rPr>
      </w:pPr>
      <w:r>
        <w:t xml:space="preserve">The program will consist of </w:t>
      </w:r>
      <w:r>
        <w:rPr>
          <w:b/>
          <w:bCs/>
        </w:rPr>
        <w:t>4 menus</w:t>
      </w:r>
      <w:r>
        <w:t>:</w:t>
      </w:r>
    </w:p>
    <w:p w14:paraId="2116B462" w14:textId="0B0088CF" w:rsidR="002C6C3A" w:rsidRDefault="00F5642E">
      <w:pPr>
        <w:pStyle w:val="ListParagraph"/>
        <w:numPr>
          <w:ilvl w:val="0"/>
          <w:numId w:val="5"/>
        </w:numPr>
        <w:spacing w:before="240" w:line="360" w:lineRule="auto"/>
        <w:ind w:left="851" w:hanging="425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View all restaurant </w:t>
      </w:r>
      <w:r w:rsidR="009E0227">
        <w:rPr>
          <w:color w:val="000000"/>
          <w:lang w:val="en-GB"/>
        </w:rPr>
        <w:t>data.</w:t>
      </w:r>
    </w:p>
    <w:p w14:paraId="7F12D503" w14:textId="3E86C883" w:rsidR="002C6C3A" w:rsidRDefault="00F5642E">
      <w:pPr>
        <w:pStyle w:val="ListParagraph"/>
        <w:numPr>
          <w:ilvl w:val="0"/>
          <w:numId w:val="5"/>
        </w:numPr>
        <w:spacing w:before="240" w:line="360" w:lineRule="auto"/>
        <w:ind w:left="851" w:hanging="425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Input new </w:t>
      </w:r>
      <w:r w:rsidR="009E0227">
        <w:rPr>
          <w:color w:val="000000"/>
          <w:lang w:val="en-GB"/>
        </w:rPr>
        <w:t>customer.</w:t>
      </w:r>
    </w:p>
    <w:p w14:paraId="1082C3E3" w14:textId="3BD0B174" w:rsidR="002C6C3A" w:rsidRDefault="00F5642E">
      <w:pPr>
        <w:pStyle w:val="ListParagraph"/>
        <w:numPr>
          <w:ilvl w:val="0"/>
          <w:numId w:val="5"/>
        </w:numPr>
        <w:spacing w:before="240" w:line="360" w:lineRule="auto"/>
        <w:ind w:left="851" w:hanging="425"/>
        <w:jc w:val="both"/>
        <w:rPr>
          <w:color w:val="000000"/>
          <w:lang w:val="en-GB"/>
        </w:rPr>
      </w:pPr>
      <w:r>
        <w:rPr>
          <w:color w:val="000000"/>
          <w:lang w:val="en-GB"/>
        </w:rPr>
        <w:t>Input rates</w:t>
      </w:r>
    </w:p>
    <w:p w14:paraId="03A18F3F" w14:textId="77777777" w:rsidR="002C6C3A" w:rsidRDefault="00B87C25">
      <w:pPr>
        <w:pStyle w:val="ListParagraph"/>
        <w:numPr>
          <w:ilvl w:val="0"/>
          <w:numId w:val="5"/>
        </w:numPr>
        <w:spacing w:before="240" w:line="360" w:lineRule="auto"/>
        <w:ind w:left="851" w:hanging="425"/>
        <w:jc w:val="both"/>
        <w:rPr>
          <w:color w:val="000000"/>
          <w:lang w:val="en-GB"/>
        </w:rPr>
      </w:pPr>
      <w:r>
        <w:rPr>
          <w:color w:val="000000"/>
          <w:lang w:val="en-GB"/>
        </w:rPr>
        <w:t>Exit</w:t>
      </w:r>
    </w:p>
    <w:p w14:paraId="680104B4" w14:textId="099C329D" w:rsidR="002C6C3A" w:rsidRPr="000B3D39" w:rsidRDefault="001057E5" w:rsidP="000B3D39">
      <w:pPr>
        <w:spacing w:before="240" w:line="360" w:lineRule="auto"/>
        <w:rPr>
          <w:color w:val="000000"/>
          <w:lang w:val="en-GB"/>
        </w:rPr>
      </w:pPr>
      <w:r>
        <w:rPr>
          <w:noProof/>
        </w:rPr>
        <w:lastRenderedPageBreak/>
        <w:drawing>
          <wp:inline distT="0" distB="0" distL="0" distR="0" wp14:anchorId="484E541A" wp14:editId="448D0DA6">
            <wp:extent cx="6280785" cy="1144270"/>
            <wp:effectExtent l="19050" t="19050" r="24765" b="1778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14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E5CAA" w14:textId="77777777" w:rsidR="002C6C3A" w:rsidRDefault="00B87C25">
      <w:pPr>
        <w:pStyle w:val="ListParagraph"/>
        <w:numPr>
          <w:ilvl w:val="0"/>
          <w:numId w:val="6"/>
        </w:numPr>
        <w:spacing w:before="240" w:line="360" w:lineRule="auto"/>
        <w:ind w:left="426" w:hanging="426"/>
        <w:jc w:val="both"/>
      </w:pPr>
      <w:r>
        <w:t>If the user input 1, then:</w:t>
      </w:r>
    </w:p>
    <w:p w14:paraId="6A6D69BC" w14:textId="77777777" w:rsidR="00007452" w:rsidRDefault="00B87C25" w:rsidP="00007452">
      <w:pPr>
        <w:pStyle w:val="ListParagraph"/>
        <w:numPr>
          <w:ilvl w:val="0"/>
          <w:numId w:val="7"/>
        </w:numPr>
        <w:spacing w:before="240" w:line="360" w:lineRule="auto"/>
        <w:ind w:left="851" w:hanging="425"/>
        <w:jc w:val="both"/>
      </w:pPr>
      <w:r>
        <w:t xml:space="preserve">This menu will ask the user to input </w:t>
      </w:r>
      <w:r w:rsidR="00906D7C">
        <w:t xml:space="preserve">which restaurant data they want to </w:t>
      </w:r>
      <w:r w:rsidR="00830E6C">
        <w:t>view;</w:t>
      </w:r>
      <w:r w:rsidR="00906D7C">
        <w:t xml:space="preserve"> it will </w:t>
      </w:r>
      <w:r w:rsidR="000B3D39">
        <w:t>consist</w:t>
      </w:r>
      <w:r w:rsidR="00906D7C">
        <w:t xml:space="preserve"> of 4 menus</w:t>
      </w:r>
      <w:r>
        <w:t>:</w:t>
      </w:r>
    </w:p>
    <w:p w14:paraId="1EB0A143" w14:textId="349244FD" w:rsidR="00007452" w:rsidRDefault="00007452" w:rsidP="00007452">
      <w:pPr>
        <w:pStyle w:val="ListParagraph"/>
        <w:spacing w:before="240" w:line="360" w:lineRule="auto"/>
        <w:ind w:left="851"/>
        <w:jc w:val="both"/>
      </w:pPr>
      <w:r>
        <w:t>1.   View menus</w:t>
      </w:r>
    </w:p>
    <w:p w14:paraId="15BB199B" w14:textId="6CB60A28" w:rsidR="000B3D39" w:rsidRDefault="00EF227D" w:rsidP="006052AF">
      <w:pPr>
        <w:pStyle w:val="ListParagraph"/>
        <w:spacing w:before="240" w:line="360" w:lineRule="auto"/>
        <w:ind w:left="851"/>
        <w:jc w:val="both"/>
      </w:pPr>
      <w:r>
        <w:t xml:space="preserve">2.   </w:t>
      </w:r>
      <w:r w:rsidR="000B3D39">
        <w:t>View customers</w:t>
      </w:r>
    </w:p>
    <w:p w14:paraId="45D20D6D" w14:textId="0E3D8494" w:rsidR="000B3D39" w:rsidRDefault="000B3D39" w:rsidP="006052AF">
      <w:pPr>
        <w:pStyle w:val="ListParagraph"/>
        <w:spacing w:before="240" w:line="360" w:lineRule="auto"/>
        <w:ind w:left="851"/>
        <w:jc w:val="both"/>
      </w:pPr>
      <w:r>
        <w:t xml:space="preserve">3. </w:t>
      </w:r>
      <w:r w:rsidR="00EF227D">
        <w:t xml:space="preserve">  </w:t>
      </w:r>
      <w:r>
        <w:t>View ratings</w:t>
      </w:r>
    </w:p>
    <w:p w14:paraId="6913C85A" w14:textId="559ED70E" w:rsidR="00D779B6" w:rsidRDefault="00D779B6" w:rsidP="006052AF">
      <w:pPr>
        <w:pStyle w:val="ListParagraph"/>
        <w:spacing w:before="240" w:line="360" w:lineRule="auto"/>
        <w:ind w:left="851"/>
        <w:jc w:val="both"/>
      </w:pPr>
      <w:r>
        <w:t>4.   Back</w:t>
      </w:r>
    </w:p>
    <w:p w14:paraId="69B7E7DA" w14:textId="77CD6967" w:rsidR="00F937A5" w:rsidRDefault="0091556C" w:rsidP="0020482E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19A61FB0" wp14:editId="7B10147F">
            <wp:extent cx="6280785" cy="701040"/>
            <wp:effectExtent l="19050" t="19050" r="2476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70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99907" w14:textId="6D9E372F" w:rsidR="000B3D39" w:rsidRDefault="00F937A5" w:rsidP="008E281E">
      <w:pPr>
        <w:pStyle w:val="ListParagraph"/>
        <w:numPr>
          <w:ilvl w:val="0"/>
          <w:numId w:val="7"/>
        </w:numPr>
        <w:spacing w:before="100" w:beforeAutospacing="1" w:line="360" w:lineRule="auto"/>
        <w:ind w:left="851" w:hanging="425"/>
        <w:jc w:val="both"/>
      </w:pPr>
      <w:r>
        <w:t>If the user input 1, then:</w:t>
      </w:r>
    </w:p>
    <w:p w14:paraId="7A1AB4FD" w14:textId="473FB159" w:rsidR="00F937A5" w:rsidRDefault="00F937A5" w:rsidP="008E281E">
      <w:pPr>
        <w:pStyle w:val="ListParagraph"/>
        <w:numPr>
          <w:ilvl w:val="0"/>
          <w:numId w:val="22"/>
        </w:numPr>
        <w:spacing w:before="100" w:beforeAutospacing="1" w:line="360" w:lineRule="auto"/>
        <w:jc w:val="both"/>
      </w:pPr>
      <w:r>
        <w:t xml:space="preserve">The program will show you a list of </w:t>
      </w:r>
      <w:r w:rsidR="00E56139">
        <w:t>menus</w:t>
      </w:r>
      <w:r>
        <w:t xml:space="preserve"> of Ristorante </w:t>
      </w:r>
      <w:r w:rsidR="00E56139">
        <w:t>Gustoso. To go back to previous menu, you can press enter</w:t>
      </w:r>
      <w:r w:rsidR="0062375E">
        <w:t>.</w:t>
      </w:r>
    </w:p>
    <w:p w14:paraId="0AC489C4" w14:textId="4C5D177C" w:rsidR="00E56139" w:rsidRDefault="00E56139" w:rsidP="00E56139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4D409005" wp14:editId="17241453">
            <wp:extent cx="6280785" cy="1273175"/>
            <wp:effectExtent l="19050" t="19050" r="24765" b="22225"/>
            <wp:docPr id="11" name="Picture 1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7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7355F" w14:textId="4105FDB7" w:rsidR="00A32B01" w:rsidRDefault="00A32B01" w:rsidP="00A32B01">
      <w:pPr>
        <w:pStyle w:val="ListParagraph"/>
        <w:numPr>
          <w:ilvl w:val="0"/>
          <w:numId w:val="7"/>
        </w:numPr>
        <w:spacing w:before="240" w:line="360" w:lineRule="auto"/>
        <w:ind w:left="851" w:hanging="425"/>
        <w:jc w:val="both"/>
      </w:pPr>
      <w:r>
        <w:t>If the user input 2, then:</w:t>
      </w:r>
    </w:p>
    <w:p w14:paraId="75D76F2D" w14:textId="1CB19B7F" w:rsidR="00A32B01" w:rsidRDefault="00B5334A" w:rsidP="00A32B01">
      <w:pPr>
        <w:pStyle w:val="ListParagraph"/>
        <w:numPr>
          <w:ilvl w:val="0"/>
          <w:numId w:val="22"/>
        </w:numPr>
        <w:spacing w:before="240" w:line="360" w:lineRule="auto"/>
        <w:jc w:val="both"/>
      </w:pPr>
      <w:r>
        <w:t>I</w:t>
      </w:r>
      <w:r w:rsidR="0080276D">
        <w:t xml:space="preserve">f there is no customer, then the program will display </w:t>
      </w:r>
      <w:r w:rsidR="0080276D" w:rsidRPr="0080276D">
        <w:rPr>
          <w:b/>
          <w:bCs/>
        </w:rPr>
        <w:t>No data</w:t>
      </w:r>
      <w:r>
        <w:t>, otherwise the program will show you a list of customers of Ristorante Gustoso</w:t>
      </w:r>
      <w:r w:rsidR="00A32B01">
        <w:t>. To go back to previous menu, you can press enter.</w:t>
      </w:r>
    </w:p>
    <w:p w14:paraId="4EAFEAE4" w14:textId="4F7B7862" w:rsidR="0080276D" w:rsidRDefault="004E0C84" w:rsidP="0080276D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4EC6165A" wp14:editId="3F81D59B">
            <wp:extent cx="6280785" cy="496570"/>
            <wp:effectExtent l="19050" t="19050" r="2476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9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ADFC4" w14:textId="560EDA16" w:rsidR="00A32B01" w:rsidRDefault="00B5334A" w:rsidP="00B5334A">
      <w:pPr>
        <w:spacing w:before="240" w:line="360" w:lineRule="auto"/>
      </w:pPr>
      <w:r>
        <w:rPr>
          <w:noProof/>
        </w:rPr>
        <w:lastRenderedPageBreak/>
        <w:drawing>
          <wp:inline distT="0" distB="0" distL="0" distR="0" wp14:anchorId="18676FF7" wp14:editId="034DAE59">
            <wp:extent cx="6280785" cy="502285"/>
            <wp:effectExtent l="19050" t="19050" r="2476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3A8EC" w14:textId="1C3624C4" w:rsidR="00E855A2" w:rsidRDefault="00E855A2" w:rsidP="00E855A2">
      <w:pPr>
        <w:pStyle w:val="ListParagraph"/>
        <w:numPr>
          <w:ilvl w:val="0"/>
          <w:numId w:val="7"/>
        </w:numPr>
        <w:spacing w:before="240" w:line="360" w:lineRule="auto"/>
        <w:ind w:left="851" w:hanging="425"/>
        <w:jc w:val="both"/>
      </w:pPr>
      <w:r>
        <w:t>If the user input 3, then:</w:t>
      </w:r>
    </w:p>
    <w:p w14:paraId="2E5F7F4B" w14:textId="2D4C45A4" w:rsidR="00087F55" w:rsidRDefault="00E855A2" w:rsidP="00087F55">
      <w:pPr>
        <w:pStyle w:val="ListParagraph"/>
        <w:numPr>
          <w:ilvl w:val="0"/>
          <w:numId w:val="22"/>
        </w:numPr>
        <w:spacing w:before="240" w:line="360" w:lineRule="auto"/>
        <w:jc w:val="both"/>
      </w:pPr>
      <w:r>
        <w:t xml:space="preserve">If there is no </w:t>
      </w:r>
      <w:r w:rsidR="00087F55">
        <w:t>rating</w:t>
      </w:r>
      <w:r>
        <w:t xml:space="preserve">, then the program will display </w:t>
      </w:r>
      <w:r w:rsidRPr="0080276D">
        <w:rPr>
          <w:b/>
          <w:bCs/>
        </w:rPr>
        <w:t>No data</w:t>
      </w:r>
      <w:r>
        <w:t xml:space="preserve">, otherwise the program will show you a list of </w:t>
      </w:r>
      <w:r w:rsidR="00087F55">
        <w:t>ratings</w:t>
      </w:r>
      <w:r>
        <w:t xml:space="preserve"> of Ristorante Gustoso. To go back to previous menu, you can press enter.</w:t>
      </w:r>
    </w:p>
    <w:p w14:paraId="62186278" w14:textId="30EF47E6" w:rsidR="00087F55" w:rsidRDefault="00087F55" w:rsidP="00087F55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6FA17CBC" wp14:editId="60FEFAFB">
            <wp:extent cx="6280785" cy="496570"/>
            <wp:effectExtent l="19050" t="19050" r="24765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9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61ECA" w14:textId="2586E376" w:rsidR="00087F55" w:rsidRDefault="00087F55" w:rsidP="00087F55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42D0E2EF" wp14:editId="5D39A6C0">
            <wp:extent cx="6280785" cy="545465"/>
            <wp:effectExtent l="19050" t="19050" r="24765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4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B324B" w14:textId="1E5A56A3" w:rsidR="00830E6C" w:rsidRDefault="00937930" w:rsidP="00B52A0F">
      <w:pPr>
        <w:pStyle w:val="ListParagraph"/>
        <w:numPr>
          <w:ilvl w:val="0"/>
          <w:numId w:val="7"/>
        </w:numPr>
        <w:spacing w:before="240" w:line="360" w:lineRule="auto"/>
        <w:ind w:left="851" w:hanging="425"/>
        <w:jc w:val="both"/>
      </w:pPr>
      <w:r>
        <w:t xml:space="preserve">If the user input </w:t>
      </w:r>
      <w:r w:rsidR="00BC1C73">
        <w:t>4</w:t>
      </w:r>
      <w:r>
        <w:t>, then the program will back to main menu.</w:t>
      </w:r>
    </w:p>
    <w:p w14:paraId="3E5EAC45" w14:textId="19BBFBE6" w:rsidR="00830E6C" w:rsidRDefault="00830E6C" w:rsidP="00830E6C">
      <w:pPr>
        <w:pStyle w:val="ListParagraph"/>
        <w:numPr>
          <w:ilvl w:val="0"/>
          <w:numId w:val="6"/>
        </w:numPr>
        <w:spacing w:before="240" w:line="360" w:lineRule="auto"/>
        <w:ind w:left="426" w:hanging="426"/>
        <w:jc w:val="both"/>
      </w:pPr>
      <w:r>
        <w:t>If the user input 2, then:</w:t>
      </w:r>
    </w:p>
    <w:p w14:paraId="5103B110" w14:textId="27C0B54C" w:rsidR="00830E6C" w:rsidRDefault="00830E6C" w:rsidP="00830E6C">
      <w:pPr>
        <w:pStyle w:val="ListParagraph"/>
        <w:numPr>
          <w:ilvl w:val="0"/>
          <w:numId w:val="7"/>
        </w:numPr>
        <w:spacing w:before="240" w:line="360" w:lineRule="auto"/>
        <w:ind w:left="851" w:hanging="425"/>
        <w:jc w:val="both"/>
      </w:pPr>
      <w:r>
        <w:t xml:space="preserve">This menu will ask the user to input the customer’s data that comes to Ristorante Gustoso, </w:t>
      </w:r>
      <w:r w:rsidR="00DD7A53">
        <w:t xml:space="preserve">the user needs to input the following </w:t>
      </w:r>
      <w:r w:rsidR="00B37F32">
        <w:t>information’s</w:t>
      </w:r>
      <w:r>
        <w:t>:</w:t>
      </w:r>
    </w:p>
    <w:p w14:paraId="032169F0" w14:textId="0EBF8242" w:rsidR="00B37F32" w:rsidRDefault="009C51D4" w:rsidP="00B37F32">
      <w:pPr>
        <w:pStyle w:val="ListParagraph"/>
        <w:numPr>
          <w:ilvl w:val="0"/>
          <w:numId w:val="22"/>
        </w:numPr>
        <w:spacing w:before="240" w:line="360" w:lineRule="auto"/>
        <w:jc w:val="both"/>
      </w:pPr>
      <w:r>
        <w:t>Name of the customer</w:t>
      </w:r>
    </w:p>
    <w:p w14:paraId="63F4DD97" w14:textId="29F3E71E" w:rsidR="009C51D4" w:rsidRDefault="009C51D4" w:rsidP="009C51D4">
      <w:pPr>
        <w:pStyle w:val="ListParagraph"/>
        <w:spacing w:before="240" w:line="360" w:lineRule="auto"/>
        <w:ind w:left="1211"/>
        <w:jc w:val="both"/>
      </w:pPr>
      <w:r>
        <w:t>Validate the name of the customer must not be empty.</w:t>
      </w:r>
    </w:p>
    <w:p w14:paraId="7FC9A8EB" w14:textId="0CF62133" w:rsidR="009C51D4" w:rsidRDefault="009C51D4" w:rsidP="00B37F32">
      <w:pPr>
        <w:pStyle w:val="ListParagraph"/>
        <w:numPr>
          <w:ilvl w:val="0"/>
          <w:numId w:val="22"/>
        </w:numPr>
        <w:spacing w:before="240" w:line="360" w:lineRule="auto"/>
        <w:jc w:val="both"/>
      </w:pPr>
      <w:r>
        <w:t>Gender of the customer</w:t>
      </w:r>
    </w:p>
    <w:p w14:paraId="596456F3" w14:textId="5006F004" w:rsidR="009C51D4" w:rsidRDefault="009C51D4" w:rsidP="009C51D4">
      <w:pPr>
        <w:pStyle w:val="ListParagraph"/>
        <w:spacing w:before="240" w:line="360" w:lineRule="auto"/>
        <w:ind w:left="1211"/>
        <w:jc w:val="both"/>
      </w:pPr>
      <w:r>
        <w:t>Validate the gender of the customer must be either male / female (case insensitive)</w:t>
      </w:r>
      <w:r w:rsidR="00794784">
        <w:t>.</w:t>
      </w:r>
    </w:p>
    <w:p w14:paraId="3A3CB9CE" w14:textId="3E69E167" w:rsidR="00B70FD2" w:rsidRDefault="00B70FD2" w:rsidP="00B70FD2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500EEE07" wp14:editId="245ED8CB">
            <wp:extent cx="6280785" cy="1057275"/>
            <wp:effectExtent l="19050" t="19050" r="24765" b="28575"/>
            <wp:docPr id="22" name="Picture 2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7A98B" w14:textId="0632D4FB" w:rsidR="009835A3" w:rsidRDefault="009835A3" w:rsidP="009835A3">
      <w:pPr>
        <w:pStyle w:val="ListParagraph"/>
        <w:numPr>
          <w:ilvl w:val="0"/>
          <w:numId w:val="6"/>
        </w:numPr>
        <w:spacing w:before="240" w:line="360" w:lineRule="auto"/>
        <w:ind w:left="426" w:hanging="426"/>
        <w:jc w:val="both"/>
      </w:pPr>
      <w:r>
        <w:t>If the user input 3, then:</w:t>
      </w:r>
    </w:p>
    <w:p w14:paraId="1F9FFECF" w14:textId="2FD612AC" w:rsidR="009835A3" w:rsidRDefault="009835A3" w:rsidP="009835A3">
      <w:pPr>
        <w:pStyle w:val="ListParagraph"/>
        <w:numPr>
          <w:ilvl w:val="0"/>
          <w:numId w:val="7"/>
        </w:numPr>
        <w:spacing w:before="240" w:line="360" w:lineRule="auto"/>
        <w:ind w:left="851" w:hanging="425"/>
        <w:jc w:val="both"/>
      </w:pPr>
      <w:r>
        <w:t xml:space="preserve">This menu will ask the user to input the review’s data </w:t>
      </w:r>
      <w:r w:rsidR="0044571B">
        <w:t xml:space="preserve">for </w:t>
      </w:r>
      <w:r>
        <w:t>Ristorante Gustoso, the user needs to input the following information’s:</w:t>
      </w:r>
    </w:p>
    <w:p w14:paraId="57FEFF59" w14:textId="372F5AB3" w:rsidR="009835A3" w:rsidRDefault="009835A3" w:rsidP="009835A3">
      <w:pPr>
        <w:pStyle w:val="ListParagraph"/>
        <w:numPr>
          <w:ilvl w:val="0"/>
          <w:numId w:val="22"/>
        </w:numPr>
        <w:spacing w:before="240" w:line="360" w:lineRule="auto"/>
        <w:jc w:val="both"/>
      </w:pPr>
      <w:r>
        <w:t>Rate for the restaurant</w:t>
      </w:r>
    </w:p>
    <w:p w14:paraId="6C96E35A" w14:textId="50E5CB35" w:rsidR="009835A3" w:rsidRDefault="009835A3" w:rsidP="009835A3">
      <w:pPr>
        <w:pStyle w:val="ListParagraph"/>
        <w:spacing w:before="240" w:line="360" w:lineRule="auto"/>
        <w:ind w:left="1211"/>
        <w:jc w:val="both"/>
      </w:pPr>
      <w:r>
        <w:t xml:space="preserve">Validate the </w:t>
      </w:r>
      <w:r w:rsidR="000326AE">
        <w:t>rate</w:t>
      </w:r>
      <w:r>
        <w:t xml:space="preserve"> of the </w:t>
      </w:r>
      <w:r w:rsidR="000326AE">
        <w:t xml:space="preserve">restaurant </w:t>
      </w:r>
      <w:r>
        <w:t xml:space="preserve">must be </w:t>
      </w:r>
      <w:r w:rsidR="000326AE">
        <w:t>between 1 to 10</w:t>
      </w:r>
      <w:r>
        <w:t>.</w:t>
      </w:r>
    </w:p>
    <w:p w14:paraId="739CF4B8" w14:textId="0604D9C5" w:rsidR="009835A3" w:rsidRDefault="00CF6569" w:rsidP="009835A3">
      <w:pPr>
        <w:pStyle w:val="ListParagraph"/>
        <w:numPr>
          <w:ilvl w:val="0"/>
          <w:numId w:val="22"/>
        </w:numPr>
        <w:spacing w:before="240" w:line="360" w:lineRule="auto"/>
        <w:jc w:val="both"/>
      </w:pPr>
      <w:r>
        <w:t>Comment</w:t>
      </w:r>
      <w:r w:rsidR="009835A3">
        <w:t xml:space="preserve"> </w:t>
      </w:r>
      <w:r>
        <w:t>for the restaurant</w:t>
      </w:r>
    </w:p>
    <w:p w14:paraId="67652EF4" w14:textId="1FBC8698" w:rsidR="009835A3" w:rsidRDefault="009835A3" w:rsidP="009835A3">
      <w:pPr>
        <w:pStyle w:val="ListParagraph"/>
        <w:spacing w:before="240" w:line="360" w:lineRule="auto"/>
        <w:ind w:left="1211"/>
        <w:jc w:val="both"/>
      </w:pPr>
      <w:r>
        <w:lastRenderedPageBreak/>
        <w:t xml:space="preserve">Validate the </w:t>
      </w:r>
      <w:r w:rsidR="000D1A47">
        <w:t>comment for the restaurant must not be empty.</w:t>
      </w:r>
    </w:p>
    <w:p w14:paraId="7EF8F04D" w14:textId="6D9C57F2" w:rsidR="009835A3" w:rsidRDefault="00EF227D" w:rsidP="00B70FD2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587F1E19" wp14:editId="05657064">
            <wp:extent cx="6280785" cy="1180465"/>
            <wp:effectExtent l="19050" t="19050" r="24765" b="19685"/>
            <wp:docPr id="23" name="Picture 2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ckground patter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18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8AAD6" w14:textId="6346E4EF" w:rsidR="000B3D39" w:rsidRDefault="001F6A97" w:rsidP="005B232C">
      <w:pPr>
        <w:pStyle w:val="ListParagraph"/>
        <w:numPr>
          <w:ilvl w:val="0"/>
          <w:numId w:val="6"/>
        </w:numPr>
        <w:snapToGrid w:val="0"/>
        <w:spacing w:after="240" w:line="360" w:lineRule="auto"/>
        <w:ind w:left="432" w:hanging="432"/>
        <w:contextualSpacing w:val="0"/>
        <w:jc w:val="both"/>
      </w:pPr>
      <w:r>
        <w:t>If the user input 4, then the program will be closed.</w:t>
      </w:r>
    </w:p>
    <w:p w14:paraId="154A2BE5" w14:textId="77777777" w:rsidR="000B3D39" w:rsidRDefault="000B3D39" w:rsidP="000B3D39">
      <w:pPr>
        <w:spacing w:before="240" w:line="360" w:lineRule="auto"/>
        <w:jc w:val="both"/>
      </w:pPr>
    </w:p>
    <w:p w14:paraId="71BB7249" w14:textId="1E5CDFC5" w:rsidR="002C6C3A" w:rsidRPr="005B232C" w:rsidRDefault="00B87C25" w:rsidP="005B232C">
      <w:pPr>
        <w:spacing w:after="160" w:line="259" w:lineRule="auto"/>
        <w:jc w:val="center"/>
      </w:pPr>
      <w:r>
        <w:rPr>
          <w:b/>
        </w:rPr>
        <w:t>Please ask your teaching assistant if there are any related questions.</w:t>
      </w:r>
    </w:p>
    <w:p w14:paraId="3F1C5913" w14:textId="77777777" w:rsidR="002C6C3A" w:rsidRDefault="002C6C3A">
      <w:pPr>
        <w:spacing w:line="360" w:lineRule="auto"/>
      </w:pPr>
    </w:p>
    <w:sectPr w:rsidR="002C6C3A">
      <w:headerReference w:type="default" r:id="rId18"/>
      <w:footerReference w:type="default" r:id="rId19"/>
      <w:headerReference w:type="first" r:id="rId20"/>
      <w:footerReference w:type="first" r:id="rId21"/>
      <w:pgSz w:w="11907" w:h="1683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91B8" w14:textId="77777777" w:rsidR="00ED2B56" w:rsidRDefault="00ED2B56">
      <w:r>
        <w:separator/>
      </w:r>
    </w:p>
  </w:endnote>
  <w:endnote w:type="continuationSeparator" w:id="0">
    <w:p w14:paraId="0634EB7C" w14:textId="77777777" w:rsidR="00ED2B56" w:rsidRDefault="00ED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781B" w14:textId="77777777" w:rsidR="002C6C3A" w:rsidRDefault="00B87C25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1EBFC2" wp14:editId="07AF23A3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pt;margin-top:3.45pt;height:0pt;width:522pt;z-index:251658240;mso-width-relative:page;mso-height-relative:page;" filled="f" stroked="t" coordsize="21600,21600" o:gfxdata="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Dbdp/TAAAABQEA&#10;AA8AAAAAAAAAAQAgAAAAIgAAAGRycy9kb3ducmV2LnhtbFBLAQIUABQAAAAIAIdO4kBlY7slrQEA&#10;AFEDAAAOAAAAAAAAAAEAIAAAACIBAABkcnMvZTJvRG9jLnhtbFBLBQYAAAAABgAGAFkBAABBBQAA&#10;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26D567EC" w14:textId="77777777" w:rsidR="002C6C3A" w:rsidRDefault="00B87C25">
    <w:pPr>
      <w:tabs>
        <w:tab w:val="left" w:pos="1080"/>
      </w:tabs>
      <w:rPr>
        <w:sz w:val="22"/>
        <w:szCs w:val="22"/>
        <w:lang w:val="id-ID"/>
      </w:rPr>
    </w:pPr>
    <w:r>
      <w:rPr>
        <w:sz w:val="22"/>
        <w:szCs w:val="22"/>
      </w:rPr>
      <w:t>Page</w:t>
    </w:r>
    <w:r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AutoText"/>
        </w:docPartObj>
      </w:sdtPr>
      <w:sdtEndPr/>
      <w:sdtContent>
        <w:r>
          <w:rPr>
            <w:sz w:val="22"/>
            <w:szCs w:val="22"/>
            <w:lang w:val="id-ID"/>
          </w:rPr>
          <w:fldChar w:fldCharType="begin"/>
        </w:r>
        <w:r>
          <w:rPr>
            <w:sz w:val="22"/>
            <w:szCs w:val="22"/>
            <w:lang w:val="id-ID"/>
          </w:rPr>
          <w:instrText xml:space="preserve"> PAGE </w:instrText>
        </w:r>
        <w:r>
          <w:rPr>
            <w:sz w:val="22"/>
            <w:szCs w:val="22"/>
            <w:lang w:val="id-ID"/>
          </w:rPr>
          <w:fldChar w:fldCharType="separate"/>
        </w:r>
        <w:r>
          <w:rPr>
            <w:sz w:val="22"/>
            <w:szCs w:val="22"/>
            <w:lang w:val="id-ID"/>
          </w:rPr>
          <w:t>1</w:t>
        </w:r>
        <w:r>
          <w:rPr>
            <w:sz w:val="22"/>
            <w:szCs w:val="22"/>
            <w:lang w:val="id-ID"/>
          </w:rPr>
          <w:fldChar w:fldCharType="end"/>
        </w:r>
        <w:r>
          <w:rPr>
            <w:sz w:val="22"/>
            <w:szCs w:val="22"/>
            <w:lang w:val="id-ID"/>
          </w:rPr>
          <w:t xml:space="preserve"> of </w:t>
        </w:r>
        <w:r>
          <w:rPr>
            <w:sz w:val="22"/>
            <w:szCs w:val="22"/>
            <w:lang w:val="id-ID"/>
          </w:rPr>
          <w:fldChar w:fldCharType="begin"/>
        </w:r>
        <w:r>
          <w:rPr>
            <w:sz w:val="22"/>
            <w:szCs w:val="22"/>
            <w:lang w:val="id-ID"/>
          </w:rPr>
          <w:instrText xml:space="preserve"> NUMPAGES  </w:instrText>
        </w:r>
        <w:r>
          <w:rPr>
            <w:sz w:val="22"/>
            <w:szCs w:val="22"/>
            <w:lang w:val="id-ID"/>
          </w:rPr>
          <w:fldChar w:fldCharType="separate"/>
        </w:r>
        <w:r>
          <w:rPr>
            <w:sz w:val="22"/>
            <w:szCs w:val="22"/>
            <w:lang w:val="id-ID"/>
          </w:rPr>
          <w:t>1</w:t>
        </w:r>
        <w:r>
          <w:rPr>
            <w:sz w:val="22"/>
            <w:szCs w:val="22"/>
            <w:lang w:val="id-ID"/>
          </w:rPr>
          <w:fldChar w:fldCharType="end"/>
        </w:r>
      </w:sdtContent>
    </w:sdt>
  </w:p>
  <w:p w14:paraId="6400807B" w14:textId="77777777" w:rsidR="002C6C3A" w:rsidRDefault="002C6C3A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7BD2" w14:textId="77777777" w:rsidR="002C6C3A" w:rsidRDefault="00B87C25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F6D37E" wp14:editId="6C1C7A36">
              <wp:simplePos x="0" y="0"/>
              <wp:positionH relativeFrom="column">
                <wp:posOffset>-9525</wp:posOffset>
              </wp:positionH>
              <wp:positionV relativeFrom="paragraph">
                <wp:posOffset>27940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margin-left:-0.75pt;margin-top:2.2pt;height:0pt;width:522pt;z-index:251660288;mso-width-relative:page;mso-height-relative:page;" filled="f" stroked="t" coordsize="21600,21600" o:gfxdata="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A12l/TAAAABwEA&#10;AA8AAAAAAAAAAQAgAAAAIgAAAGRycy9kb3ducmV2LnhtbFBLAQIUABQAAAAIAIdO4kCfutHarQEA&#10;AFEDAAAOAAAAAAAAAAEAIAAAACIBAABkcnMvZTJvRG9jLnhtbFBLBQYAAAAABgAGAFkBAABBBQAA&#10;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11F1F8F7" w14:textId="77777777" w:rsidR="002C6C3A" w:rsidRDefault="00B87C25">
    <w:pPr>
      <w:rPr>
        <w:rStyle w:val="PageNumber"/>
        <w:lang w:val="id-ID"/>
      </w:rPr>
    </w:pPr>
    <w:r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AutoText"/>
        </w:docPartObj>
      </w:sdtPr>
      <w:sdtEndPr/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dari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</w:sdtContent>
    </w:sdt>
  </w:p>
  <w:p w14:paraId="0AE8CEC3" w14:textId="77777777" w:rsidR="002C6C3A" w:rsidRDefault="00B87C25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AutoText"/>
        </w:docPartObj>
      </w:sdtPr>
      <w:sdtEndPr/>
      <w:sdtContent>
        <w:r>
          <w:rPr>
            <w:i/>
            <w:sz w:val="20"/>
            <w:szCs w:val="20"/>
            <w:lang w:val="id-ID"/>
          </w:rPr>
          <w:fldChar w:fldCharType="begin"/>
        </w:r>
        <w:r>
          <w:rPr>
            <w:i/>
            <w:sz w:val="20"/>
            <w:szCs w:val="20"/>
            <w:lang w:val="id-ID"/>
          </w:rPr>
          <w:instrText xml:space="preserve"> PAGE </w:instrText>
        </w:r>
        <w:r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sz w:val="20"/>
            <w:szCs w:val="20"/>
            <w:lang w:val="id-ID"/>
          </w:rPr>
          <w:t>1</w:t>
        </w:r>
        <w:r>
          <w:rPr>
            <w:i/>
            <w:sz w:val="20"/>
            <w:szCs w:val="20"/>
            <w:lang w:val="id-ID"/>
          </w:rPr>
          <w:fldChar w:fldCharType="end"/>
        </w:r>
        <w:r>
          <w:rPr>
            <w:i/>
            <w:sz w:val="20"/>
            <w:szCs w:val="20"/>
            <w:lang w:val="id-ID"/>
          </w:rPr>
          <w:t xml:space="preserve"> of </w:t>
        </w:r>
        <w:r>
          <w:rPr>
            <w:i/>
            <w:sz w:val="20"/>
            <w:szCs w:val="20"/>
            <w:lang w:val="id-ID"/>
          </w:rPr>
          <w:fldChar w:fldCharType="begin"/>
        </w:r>
        <w:r>
          <w:rPr>
            <w:i/>
            <w:sz w:val="20"/>
            <w:szCs w:val="20"/>
            <w:lang w:val="id-ID"/>
          </w:rPr>
          <w:instrText xml:space="preserve"> NUMPAGES  </w:instrText>
        </w:r>
        <w:r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sz w:val="20"/>
            <w:szCs w:val="20"/>
            <w:lang w:val="id-ID"/>
          </w:rPr>
          <w:t>1</w:t>
        </w:r>
        <w:r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050B6B4" w14:textId="77777777" w:rsidR="002C6C3A" w:rsidRDefault="002C6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50FD" w14:textId="77777777" w:rsidR="00ED2B56" w:rsidRDefault="00ED2B56">
      <w:r>
        <w:separator/>
      </w:r>
    </w:p>
  </w:footnote>
  <w:footnote w:type="continuationSeparator" w:id="0">
    <w:p w14:paraId="2EAC9689" w14:textId="77777777" w:rsidR="00ED2B56" w:rsidRDefault="00ED2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2C6C3A" w14:paraId="1D5DA6C2" w14:textId="77777777">
      <w:tc>
        <w:tcPr>
          <w:tcW w:w="5220" w:type="dxa"/>
        </w:tcPr>
        <w:p w14:paraId="3FC6050C" w14:textId="05C8A67F" w:rsidR="002C6C3A" w:rsidRPr="005B731E" w:rsidRDefault="001E778B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E57302">
            <w:rPr>
              <w:b/>
              <w:sz w:val="20"/>
            </w:rPr>
            <w:t>092</w:t>
          </w:r>
          <w:r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2ABC8596" w14:textId="77777777" w:rsidR="002C6C3A" w:rsidRDefault="00B87C25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CD31D18" w14:textId="77777777" w:rsidR="002C6C3A" w:rsidRDefault="00B87C25">
    <w:pPr>
      <w:pStyle w:val="Header"/>
      <w:tabs>
        <w:tab w:val="clear" w:pos="9360"/>
      </w:tabs>
    </w:pPr>
    <w:r>
      <w:tab/>
    </w:r>
  </w:p>
  <w:p w14:paraId="3A0FF989" w14:textId="77777777" w:rsidR="002C6C3A" w:rsidRDefault="002C6C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8509" w14:textId="77777777" w:rsidR="002C6C3A" w:rsidRDefault="00B87C25">
    <w:pPr>
      <w:pStyle w:val="Header"/>
      <w:tabs>
        <w:tab w:val="clear" w:pos="9360"/>
        <w:tab w:val="right" w:pos="9810"/>
      </w:tabs>
    </w:pPr>
    <w:r>
      <w:rPr>
        <w:b/>
        <w:sz w:val="20"/>
        <w:lang w:val="id-ID"/>
      </w:rPr>
      <w:t>ddmmyy/&lt;Initial&gt;/&lt;Subject Code1[-Subject Code2]&gt;/&lt;Soal99[-99]X&gt;</w:t>
    </w:r>
    <w:r>
      <w:rPr>
        <w:lang w:val="id-ID"/>
      </w:rPr>
      <w:tab/>
    </w:r>
    <w:r>
      <w:rPr>
        <w:b/>
        <w:sz w:val="20"/>
        <w:szCs w:val="20"/>
        <w:lang w:val="sv-SE"/>
      </w:rPr>
      <w:t>FM-BINUS-AA-FPT-66/R4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368"/>
    <w:multiLevelType w:val="hybridMultilevel"/>
    <w:tmpl w:val="BE822B46"/>
    <w:lvl w:ilvl="0" w:tplc="512EB426"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09550C2"/>
    <w:multiLevelType w:val="multilevel"/>
    <w:tmpl w:val="109550C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AB26FE"/>
    <w:multiLevelType w:val="multilevel"/>
    <w:tmpl w:val="10AB26FE"/>
    <w:lvl w:ilvl="0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23D6A45"/>
    <w:multiLevelType w:val="multilevel"/>
    <w:tmpl w:val="123D6A4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10BBE"/>
    <w:multiLevelType w:val="hybridMultilevel"/>
    <w:tmpl w:val="F3DCC304"/>
    <w:lvl w:ilvl="0" w:tplc="A6C8CC30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E6E0E98"/>
    <w:multiLevelType w:val="multilevel"/>
    <w:tmpl w:val="1E6E0E98"/>
    <w:lvl w:ilvl="0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D17B2A"/>
    <w:multiLevelType w:val="multilevel"/>
    <w:tmpl w:val="21D17B2A"/>
    <w:lvl w:ilvl="0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343059C0"/>
    <w:multiLevelType w:val="multilevel"/>
    <w:tmpl w:val="343059C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EF3449"/>
    <w:multiLevelType w:val="multilevel"/>
    <w:tmpl w:val="3AEF3449"/>
    <w:lvl w:ilvl="0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3D4838D2"/>
    <w:multiLevelType w:val="multilevel"/>
    <w:tmpl w:val="3D4838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EAD2FCC"/>
    <w:multiLevelType w:val="multilevel"/>
    <w:tmpl w:val="3EAD2FCC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F97448B"/>
    <w:multiLevelType w:val="hybridMultilevel"/>
    <w:tmpl w:val="A7DC2D1E"/>
    <w:lvl w:ilvl="0" w:tplc="38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0275246"/>
    <w:multiLevelType w:val="multilevel"/>
    <w:tmpl w:val="40275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076026"/>
    <w:multiLevelType w:val="multilevel"/>
    <w:tmpl w:val="45076026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CB3EE5"/>
    <w:multiLevelType w:val="multilevel"/>
    <w:tmpl w:val="50CB3EE5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4AE509A"/>
    <w:multiLevelType w:val="hybridMultilevel"/>
    <w:tmpl w:val="9DEA80A0"/>
    <w:lvl w:ilvl="0" w:tplc="38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54C1A03"/>
    <w:multiLevelType w:val="multilevel"/>
    <w:tmpl w:val="554C1A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0C516C"/>
    <w:multiLevelType w:val="hybridMultilevel"/>
    <w:tmpl w:val="BBC03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F45591"/>
    <w:multiLevelType w:val="multilevel"/>
    <w:tmpl w:val="75F45591"/>
    <w:lvl w:ilvl="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5F91167"/>
    <w:multiLevelType w:val="multilevel"/>
    <w:tmpl w:val="75F9116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A649C1"/>
    <w:multiLevelType w:val="multilevel"/>
    <w:tmpl w:val="78A649C1"/>
    <w:lvl w:ilvl="0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EFF46F5"/>
    <w:multiLevelType w:val="multilevel"/>
    <w:tmpl w:val="7EFF46F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19"/>
  </w:num>
  <w:num w:numId="5">
    <w:abstractNumId w:val="9"/>
  </w:num>
  <w:num w:numId="6">
    <w:abstractNumId w:val="20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4"/>
  </w:num>
  <w:num w:numId="13">
    <w:abstractNumId w:val="7"/>
  </w:num>
  <w:num w:numId="14">
    <w:abstractNumId w:val="21"/>
  </w:num>
  <w:num w:numId="15">
    <w:abstractNumId w:val="13"/>
  </w:num>
  <w:num w:numId="16">
    <w:abstractNumId w:val="3"/>
  </w:num>
  <w:num w:numId="17">
    <w:abstractNumId w:val="10"/>
  </w:num>
  <w:num w:numId="18">
    <w:abstractNumId w:val="11"/>
  </w:num>
  <w:num w:numId="19">
    <w:abstractNumId w:val="17"/>
  </w:num>
  <w:num w:numId="20">
    <w:abstractNumId w:val="4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734"/>
    <w:rsid w:val="00007452"/>
    <w:rsid w:val="00020F10"/>
    <w:rsid w:val="000326AE"/>
    <w:rsid w:val="0003524C"/>
    <w:rsid w:val="00036A14"/>
    <w:rsid w:val="00051154"/>
    <w:rsid w:val="00067497"/>
    <w:rsid w:val="00071EBF"/>
    <w:rsid w:val="00072629"/>
    <w:rsid w:val="00072DE7"/>
    <w:rsid w:val="000732DF"/>
    <w:rsid w:val="00076F75"/>
    <w:rsid w:val="00087F55"/>
    <w:rsid w:val="000A0C90"/>
    <w:rsid w:val="000A23D8"/>
    <w:rsid w:val="000A3F41"/>
    <w:rsid w:val="000A3F55"/>
    <w:rsid w:val="000B3D39"/>
    <w:rsid w:val="000B4DD8"/>
    <w:rsid w:val="000B69D0"/>
    <w:rsid w:val="000C3015"/>
    <w:rsid w:val="000D1A47"/>
    <w:rsid w:val="000F057A"/>
    <w:rsid w:val="000F1EBF"/>
    <w:rsid w:val="000F3EB6"/>
    <w:rsid w:val="000F55DF"/>
    <w:rsid w:val="000F7CFC"/>
    <w:rsid w:val="000F7FC6"/>
    <w:rsid w:val="001057E5"/>
    <w:rsid w:val="00107705"/>
    <w:rsid w:val="00111124"/>
    <w:rsid w:val="001128D4"/>
    <w:rsid w:val="00122BC2"/>
    <w:rsid w:val="00124C41"/>
    <w:rsid w:val="00126822"/>
    <w:rsid w:val="00127F6B"/>
    <w:rsid w:val="00131DAA"/>
    <w:rsid w:val="00136647"/>
    <w:rsid w:val="001421F5"/>
    <w:rsid w:val="00144197"/>
    <w:rsid w:val="00145C2E"/>
    <w:rsid w:val="00150E94"/>
    <w:rsid w:val="00151847"/>
    <w:rsid w:val="00154E5C"/>
    <w:rsid w:val="0015698F"/>
    <w:rsid w:val="00163B75"/>
    <w:rsid w:val="00175E65"/>
    <w:rsid w:val="00183F26"/>
    <w:rsid w:val="0018785F"/>
    <w:rsid w:val="00187C89"/>
    <w:rsid w:val="00190FF1"/>
    <w:rsid w:val="001932E0"/>
    <w:rsid w:val="00194706"/>
    <w:rsid w:val="001955A6"/>
    <w:rsid w:val="001A300E"/>
    <w:rsid w:val="001B2582"/>
    <w:rsid w:val="001B3A2E"/>
    <w:rsid w:val="001C0DCE"/>
    <w:rsid w:val="001C2E64"/>
    <w:rsid w:val="001D2E8A"/>
    <w:rsid w:val="001D4810"/>
    <w:rsid w:val="001E2BD3"/>
    <w:rsid w:val="001E4042"/>
    <w:rsid w:val="001E637E"/>
    <w:rsid w:val="001E778B"/>
    <w:rsid w:val="001E7852"/>
    <w:rsid w:val="001E7ABE"/>
    <w:rsid w:val="001F64B6"/>
    <w:rsid w:val="001F6A97"/>
    <w:rsid w:val="0020482E"/>
    <w:rsid w:val="00222107"/>
    <w:rsid w:val="00223A90"/>
    <w:rsid w:val="00223D67"/>
    <w:rsid w:val="00224780"/>
    <w:rsid w:val="00230B61"/>
    <w:rsid w:val="00235BED"/>
    <w:rsid w:val="00235C36"/>
    <w:rsid w:val="002376FA"/>
    <w:rsid w:val="002570A8"/>
    <w:rsid w:val="0026655E"/>
    <w:rsid w:val="00273E4A"/>
    <w:rsid w:val="00281799"/>
    <w:rsid w:val="002841B3"/>
    <w:rsid w:val="002956DC"/>
    <w:rsid w:val="002959EC"/>
    <w:rsid w:val="00296DA6"/>
    <w:rsid w:val="002A05E0"/>
    <w:rsid w:val="002A07C0"/>
    <w:rsid w:val="002A138B"/>
    <w:rsid w:val="002A3DC6"/>
    <w:rsid w:val="002A66E0"/>
    <w:rsid w:val="002B00F2"/>
    <w:rsid w:val="002B18CC"/>
    <w:rsid w:val="002B26DE"/>
    <w:rsid w:val="002B7CDD"/>
    <w:rsid w:val="002C3AC5"/>
    <w:rsid w:val="002C6C3A"/>
    <w:rsid w:val="002C7FC0"/>
    <w:rsid w:val="002D1472"/>
    <w:rsid w:val="002D7F31"/>
    <w:rsid w:val="002E3324"/>
    <w:rsid w:val="003002A2"/>
    <w:rsid w:val="00304194"/>
    <w:rsid w:val="00305136"/>
    <w:rsid w:val="003054E4"/>
    <w:rsid w:val="00310F09"/>
    <w:rsid w:val="00316E2C"/>
    <w:rsid w:val="00320C87"/>
    <w:rsid w:val="0032127A"/>
    <w:rsid w:val="00321362"/>
    <w:rsid w:val="00323347"/>
    <w:rsid w:val="00333C5A"/>
    <w:rsid w:val="00335873"/>
    <w:rsid w:val="003432E6"/>
    <w:rsid w:val="003439D3"/>
    <w:rsid w:val="003449FC"/>
    <w:rsid w:val="00355750"/>
    <w:rsid w:val="00360091"/>
    <w:rsid w:val="00361969"/>
    <w:rsid w:val="0036420F"/>
    <w:rsid w:val="0036669F"/>
    <w:rsid w:val="00366844"/>
    <w:rsid w:val="0037553B"/>
    <w:rsid w:val="0038376D"/>
    <w:rsid w:val="00383933"/>
    <w:rsid w:val="00384C7B"/>
    <w:rsid w:val="00385E52"/>
    <w:rsid w:val="00387D06"/>
    <w:rsid w:val="003A1788"/>
    <w:rsid w:val="003A77F3"/>
    <w:rsid w:val="003A7A5F"/>
    <w:rsid w:val="003B1D05"/>
    <w:rsid w:val="003B27CC"/>
    <w:rsid w:val="003B5F77"/>
    <w:rsid w:val="003B7F49"/>
    <w:rsid w:val="003C0A29"/>
    <w:rsid w:val="003C1CE6"/>
    <w:rsid w:val="003C3175"/>
    <w:rsid w:val="003C34E3"/>
    <w:rsid w:val="003C56F2"/>
    <w:rsid w:val="003D15DA"/>
    <w:rsid w:val="003D7084"/>
    <w:rsid w:val="003E5B51"/>
    <w:rsid w:val="003F0BE5"/>
    <w:rsid w:val="003F71D2"/>
    <w:rsid w:val="003F75F4"/>
    <w:rsid w:val="004074A1"/>
    <w:rsid w:val="0041367E"/>
    <w:rsid w:val="00420AFF"/>
    <w:rsid w:val="00422134"/>
    <w:rsid w:val="00434FFC"/>
    <w:rsid w:val="0044571B"/>
    <w:rsid w:val="00446103"/>
    <w:rsid w:val="00446550"/>
    <w:rsid w:val="00446D31"/>
    <w:rsid w:val="0045325D"/>
    <w:rsid w:val="004562A5"/>
    <w:rsid w:val="004564E4"/>
    <w:rsid w:val="004633AF"/>
    <w:rsid w:val="0046440B"/>
    <w:rsid w:val="00470964"/>
    <w:rsid w:val="004716A8"/>
    <w:rsid w:val="00483C02"/>
    <w:rsid w:val="00493CFF"/>
    <w:rsid w:val="00494E4C"/>
    <w:rsid w:val="004A6F1F"/>
    <w:rsid w:val="004B47B5"/>
    <w:rsid w:val="004B6AFE"/>
    <w:rsid w:val="004C0F0C"/>
    <w:rsid w:val="004C160D"/>
    <w:rsid w:val="004D176C"/>
    <w:rsid w:val="004E0C84"/>
    <w:rsid w:val="004E4AC4"/>
    <w:rsid w:val="004E7352"/>
    <w:rsid w:val="00520E03"/>
    <w:rsid w:val="00526CA2"/>
    <w:rsid w:val="005314B7"/>
    <w:rsid w:val="00535DA7"/>
    <w:rsid w:val="00541660"/>
    <w:rsid w:val="005447D7"/>
    <w:rsid w:val="005516C5"/>
    <w:rsid w:val="00552DE5"/>
    <w:rsid w:val="0055410B"/>
    <w:rsid w:val="00554CFB"/>
    <w:rsid w:val="00556E41"/>
    <w:rsid w:val="00564156"/>
    <w:rsid w:val="00571B72"/>
    <w:rsid w:val="0058145D"/>
    <w:rsid w:val="00582417"/>
    <w:rsid w:val="00582E4C"/>
    <w:rsid w:val="005A072D"/>
    <w:rsid w:val="005A32DD"/>
    <w:rsid w:val="005A58B5"/>
    <w:rsid w:val="005B07D4"/>
    <w:rsid w:val="005B232C"/>
    <w:rsid w:val="005B3392"/>
    <w:rsid w:val="005B66A9"/>
    <w:rsid w:val="005B731E"/>
    <w:rsid w:val="005C156C"/>
    <w:rsid w:val="005C19B6"/>
    <w:rsid w:val="005C222B"/>
    <w:rsid w:val="005D0782"/>
    <w:rsid w:val="005D6792"/>
    <w:rsid w:val="005E1CF8"/>
    <w:rsid w:val="005E6009"/>
    <w:rsid w:val="005E6122"/>
    <w:rsid w:val="005F47E6"/>
    <w:rsid w:val="005F4D9D"/>
    <w:rsid w:val="005F794B"/>
    <w:rsid w:val="0060201C"/>
    <w:rsid w:val="0060486C"/>
    <w:rsid w:val="006052AF"/>
    <w:rsid w:val="0061003F"/>
    <w:rsid w:val="006229B0"/>
    <w:rsid w:val="0062375E"/>
    <w:rsid w:val="00625560"/>
    <w:rsid w:val="00630C60"/>
    <w:rsid w:val="00635EE5"/>
    <w:rsid w:val="006422D9"/>
    <w:rsid w:val="00643F75"/>
    <w:rsid w:val="00657B49"/>
    <w:rsid w:val="00664137"/>
    <w:rsid w:val="00670405"/>
    <w:rsid w:val="00670E96"/>
    <w:rsid w:val="0067443D"/>
    <w:rsid w:val="006873C3"/>
    <w:rsid w:val="006B6C0E"/>
    <w:rsid w:val="006C3B53"/>
    <w:rsid w:val="006C4E2B"/>
    <w:rsid w:val="006D1F0C"/>
    <w:rsid w:val="006D36BC"/>
    <w:rsid w:val="006D77C7"/>
    <w:rsid w:val="006F00E5"/>
    <w:rsid w:val="006F4D80"/>
    <w:rsid w:val="00701ECA"/>
    <w:rsid w:val="00704C0B"/>
    <w:rsid w:val="00704EEE"/>
    <w:rsid w:val="00714EAF"/>
    <w:rsid w:val="00715294"/>
    <w:rsid w:val="007154AD"/>
    <w:rsid w:val="00720962"/>
    <w:rsid w:val="0072245D"/>
    <w:rsid w:val="00731790"/>
    <w:rsid w:val="00737595"/>
    <w:rsid w:val="00741E9B"/>
    <w:rsid w:val="007427B0"/>
    <w:rsid w:val="0074592C"/>
    <w:rsid w:val="00753638"/>
    <w:rsid w:val="00754F67"/>
    <w:rsid w:val="00762866"/>
    <w:rsid w:val="00787247"/>
    <w:rsid w:val="00792ACD"/>
    <w:rsid w:val="00794784"/>
    <w:rsid w:val="007B5A6A"/>
    <w:rsid w:val="007B5D58"/>
    <w:rsid w:val="007B6FC3"/>
    <w:rsid w:val="007C1C37"/>
    <w:rsid w:val="007E0EE7"/>
    <w:rsid w:val="007E2F2A"/>
    <w:rsid w:val="007F3C8E"/>
    <w:rsid w:val="0080276D"/>
    <w:rsid w:val="0080332C"/>
    <w:rsid w:val="008106C1"/>
    <w:rsid w:val="00810737"/>
    <w:rsid w:val="00811C48"/>
    <w:rsid w:val="00812A6B"/>
    <w:rsid w:val="00815DB3"/>
    <w:rsid w:val="00830E6C"/>
    <w:rsid w:val="0083459F"/>
    <w:rsid w:val="0083780E"/>
    <w:rsid w:val="0086286B"/>
    <w:rsid w:val="008674E6"/>
    <w:rsid w:val="00867EBD"/>
    <w:rsid w:val="00876001"/>
    <w:rsid w:val="00876A58"/>
    <w:rsid w:val="008869BC"/>
    <w:rsid w:val="008939EF"/>
    <w:rsid w:val="00894072"/>
    <w:rsid w:val="00895B8D"/>
    <w:rsid w:val="008B212E"/>
    <w:rsid w:val="008B35CC"/>
    <w:rsid w:val="008B7541"/>
    <w:rsid w:val="008C1A4A"/>
    <w:rsid w:val="008C261B"/>
    <w:rsid w:val="008D1B94"/>
    <w:rsid w:val="008D34DB"/>
    <w:rsid w:val="008D411F"/>
    <w:rsid w:val="008D4D84"/>
    <w:rsid w:val="008E12B3"/>
    <w:rsid w:val="008E281E"/>
    <w:rsid w:val="008F1F51"/>
    <w:rsid w:val="008F4A03"/>
    <w:rsid w:val="009010C1"/>
    <w:rsid w:val="00901A30"/>
    <w:rsid w:val="0090372F"/>
    <w:rsid w:val="00905AA8"/>
    <w:rsid w:val="00906D7C"/>
    <w:rsid w:val="00911A2F"/>
    <w:rsid w:val="0091556C"/>
    <w:rsid w:val="00932B6E"/>
    <w:rsid w:val="0093677F"/>
    <w:rsid w:val="00937930"/>
    <w:rsid w:val="00937B93"/>
    <w:rsid w:val="00944ADA"/>
    <w:rsid w:val="00953B38"/>
    <w:rsid w:val="009568C5"/>
    <w:rsid w:val="00961A2D"/>
    <w:rsid w:val="00961AF3"/>
    <w:rsid w:val="00962A9B"/>
    <w:rsid w:val="0097243E"/>
    <w:rsid w:val="00973849"/>
    <w:rsid w:val="009755EB"/>
    <w:rsid w:val="009832E4"/>
    <w:rsid w:val="009835A3"/>
    <w:rsid w:val="0099236E"/>
    <w:rsid w:val="009931AB"/>
    <w:rsid w:val="00995927"/>
    <w:rsid w:val="009A2464"/>
    <w:rsid w:val="009A3737"/>
    <w:rsid w:val="009A7A2E"/>
    <w:rsid w:val="009B2F84"/>
    <w:rsid w:val="009C1A0F"/>
    <w:rsid w:val="009C51D4"/>
    <w:rsid w:val="009C7801"/>
    <w:rsid w:val="009D5A61"/>
    <w:rsid w:val="009E0227"/>
    <w:rsid w:val="009E29D9"/>
    <w:rsid w:val="009E4E42"/>
    <w:rsid w:val="009F0C10"/>
    <w:rsid w:val="009F59DA"/>
    <w:rsid w:val="00A1473C"/>
    <w:rsid w:val="00A16161"/>
    <w:rsid w:val="00A1688D"/>
    <w:rsid w:val="00A244EB"/>
    <w:rsid w:val="00A32343"/>
    <w:rsid w:val="00A32B01"/>
    <w:rsid w:val="00A437E0"/>
    <w:rsid w:val="00A44936"/>
    <w:rsid w:val="00A46082"/>
    <w:rsid w:val="00A46515"/>
    <w:rsid w:val="00A50AF3"/>
    <w:rsid w:val="00A52AB7"/>
    <w:rsid w:val="00A53D38"/>
    <w:rsid w:val="00A552D5"/>
    <w:rsid w:val="00A62F60"/>
    <w:rsid w:val="00A645E1"/>
    <w:rsid w:val="00A70E07"/>
    <w:rsid w:val="00A73DEB"/>
    <w:rsid w:val="00A75B2A"/>
    <w:rsid w:val="00A811E8"/>
    <w:rsid w:val="00A933D3"/>
    <w:rsid w:val="00A9793E"/>
    <w:rsid w:val="00AA1407"/>
    <w:rsid w:val="00AA19F8"/>
    <w:rsid w:val="00AB0E0A"/>
    <w:rsid w:val="00AB42BB"/>
    <w:rsid w:val="00AB6F37"/>
    <w:rsid w:val="00AC0C63"/>
    <w:rsid w:val="00AC25D2"/>
    <w:rsid w:val="00AC5D98"/>
    <w:rsid w:val="00AD0B16"/>
    <w:rsid w:val="00AD1DDB"/>
    <w:rsid w:val="00AD2114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4C4C"/>
    <w:rsid w:val="00B13729"/>
    <w:rsid w:val="00B15209"/>
    <w:rsid w:val="00B17AD5"/>
    <w:rsid w:val="00B212C7"/>
    <w:rsid w:val="00B22025"/>
    <w:rsid w:val="00B22C8C"/>
    <w:rsid w:val="00B25A20"/>
    <w:rsid w:val="00B37F32"/>
    <w:rsid w:val="00B440FB"/>
    <w:rsid w:val="00B4674F"/>
    <w:rsid w:val="00B517FB"/>
    <w:rsid w:val="00B52A0F"/>
    <w:rsid w:val="00B5334A"/>
    <w:rsid w:val="00B557BA"/>
    <w:rsid w:val="00B64E96"/>
    <w:rsid w:val="00B67595"/>
    <w:rsid w:val="00B703D6"/>
    <w:rsid w:val="00B70FD2"/>
    <w:rsid w:val="00B7140C"/>
    <w:rsid w:val="00B73551"/>
    <w:rsid w:val="00B74041"/>
    <w:rsid w:val="00B81979"/>
    <w:rsid w:val="00B87C25"/>
    <w:rsid w:val="00B948DA"/>
    <w:rsid w:val="00B9609E"/>
    <w:rsid w:val="00BC0A96"/>
    <w:rsid w:val="00BC1C73"/>
    <w:rsid w:val="00BC6DE8"/>
    <w:rsid w:val="00BC7D12"/>
    <w:rsid w:val="00BE0705"/>
    <w:rsid w:val="00BE5EAB"/>
    <w:rsid w:val="00BF2997"/>
    <w:rsid w:val="00BF7C45"/>
    <w:rsid w:val="00C05DF8"/>
    <w:rsid w:val="00C06ECE"/>
    <w:rsid w:val="00C21849"/>
    <w:rsid w:val="00C25F66"/>
    <w:rsid w:val="00C3618B"/>
    <w:rsid w:val="00C36435"/>
    <w:rsid w:val="00C37CE2"/>
    <w:rsid w:val="00C44051"/>
    <w:rsid w:val="00C525FC"/>
    <w:rsid w:val="00C56C03"/>
    <w:rsid w:val="00C57A8A"/>
    <w:rsid w:val="00C57FE8"/>
    <w:rsid w:val="00C6549A"/>
    <w:rsid w:val="00C76A14"/>
    <w:rsid w:val="00C8483C"/>
    <w:rsid w:val="00C9074C"/>
    <w:rsid w:val="00C915BF"/>
    <w:rsid w:val="00CA0BB6"/>
    <w:rsid w:val="00CB3B33"/>
    <w:rsid w:val="00CB4EB5"/>
    <w:rsid w:val="00CB736B"/>
    <w:rsid w:val="00CC3101"/>
    <w:rsid w:val="00CD64BC"/>
    <w:rsid w:val="00CE0959"/>
    <w:rsid w:val="00CE7D17"/>
    <w:rsid w:val="00CF11B0"/>
    <w:rsid w:val="00CF6569"/>
    <w:rsid w:val="00D104FE"/>
    <w:rsid w:val="00D20DA4"/>
    <w:rsid w:val="00D220C3"/>
    <w:rsid w:val="00D22C95"/>
    <w:rsid w:val="00D23A52"/>
    <w:rsid w:val="00D30822"/>
    <w:rsid w:val="00D36174"/>
    <w:rsid w:val="00D3685C"/>
    <w:rsid w:val="00D37E0D"/>
    <w:rsid w:val="00D47C75"/>
    <w:rsid w:val="00D55802"/>
    <w:rsid w:val="00D60A6D"/>
    <w:rsid w:val="00D67DFC"/>
    <w:rsid w:val="00D779B6"/>
    <w:rsid w:val="00D836CC"/>
    <w:rsid w:val="00D86041"/>
    <w:rsid w:val="00D9540A"/>
    <w:rsid w:val="00D95848"/>
    <w:rsid w:val="00DA4299"/>
    <w:rsid w:val="00DA4A85"/>
    <w:rsid w:val="00DB0A75"/>
    <w:rsid w:val="00DC3B50"/>
    <w:rsid w:val="00DC4B9D"/>
    <w:rsid w:val="00DC700A"/>
    <w:rsid w:val="00DD7A53"/>
    <w:rsid w:val="00DE2FA6"/>
    <w:rsid w:val="00DF2179"/>
    <w:rsid w:val="00DF224B"/>
    <w:rsid w:val="00DF718C"/>
    <w:rsid w:val="00E0375C"/>
    <w:rsid w:val="00E03DA9"/>
    <w:rsid w:val="00E047D9"/>
    <w:rsid w:val="00E1067C"/>
    <w:rsid w:val="00E10DFF"/>
    <w:rsid w:val="00E335DA"/>
    <w:rsid w:val="00E36B77"/>
    <w:rsid w:val="00E36EA8"/>
    <w:rsid w:val="00E405C5"/>
    <w:rsid w:val="00E40648"/>
    <w:rsid w:val="00E41A62"/>
    <w:rsid w:val="00E4772D"/>
    <w:rsid w:val="00E502A7"/>
    <w:rsid w:val="00E56139"/>
    <w:rsid w:val="00E57302"/>
    <w:rsid w:val="00E642BF"/>
    <w:rsid w:val="00E660C4"/>
    <w:rsid w:val="00E70A3D"/>
    <w:rsid w:val="00E80FCB"/>
    <w:rsid w:val="00E81550"/>
    <w:rsid w:val="00E83F0C"/>
    <w:rsid w:val="00E855A2"/>
    <w:rsid w:val="00E871C8"/>
    <w:rsid w:val="00EA4F34"/>
    <w:rsid w:val="00EB1E70"/>
    <w:rsid w:val="00EB25CE"/>
    <w:rsid w:val="00EB5190"/>
    <w:rsid w:val="00EB7CD4"/>
    <w:rsid w:val="00EC52B4"/>
    <w:rsid w:val="00ED2B56"/>
    <w:rsid w:val="00ED5890"/>
    <w:rsid w:val="00EF17AC"/>
    <w:rsid w:val="00EF227D"/>
    <w:rsid w:val="00EF2FFE"/>
    <w:rsid w:val="00EF50BA"/>
    <w:rsid w:val="00F0037C"/>
    <w:rsid w:val="00F22A92"/>
    <w:rsid w:val="00F2595B"/>
    <w:rsid w:val="00F26112"/>
    <w:rsid w:val="00F2650B"/>
    <w:rsid w:val="00F36E33"/>
    <w:rsid w:val="00F40775"/>
    <w:rsid w:val="00F53807"/>
    <w:rsid w:val="00F5642E"/>
    <w:rsid w:val="00F712CE"/>
    <w:rsid w:val="00F80742"/>
    <w:rsid w:val="00F90F2E"/>
    <w:rsid w:val="00F937A5"/>
    <w:rsid w:val="00F955DA"/>
    <w:rsid w:val="00F960C6"/>
    <w:rsid w:val="00FA41A2"/>
    <w:rsid w:val="00FB3422"/>
    <w:rsid w:val="00FC245F"/>
    <w:rsid w:val="00FC28AE"/>
    <w:rsid w:val="00FD1C89"/>
    <w:rsid w:val="00FD28DC"/>
    <w:rsid w:val="00FE7AAF"/>
    <w:rsid w:val="00FE7B36"/>
    <w:rsid w:val="00FF0368"/>
    <w:rsid w:val="00FF3E04"/>
    <w:rsid w:val="2ACA3B8E"/>
    <w:rsid w:val="653E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2EC8"/>
  <w15:docId w15:val="{E17ECFFA-1CFD-4258-96B9-AA933E67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575F6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paragraph" w:styleId="Title">
    <w:name w:val="Title"/>
    <w:basedOn w:val="Normal"/>
    <w:link w:val="TitleChar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customStyle="1" w:styleId="longtext">
    <w:name w:val="long_text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1C0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20030AF-A862-49A1-9ABF-8CA4A84EA8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300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ANGELIA SALIM</cp:lastModifiedBy>
  <cp:revision>267</cp:revision>
  <dcterms:created xsi:type="dcterms:W3CDTF">2017-10-20T05:51:00Z</dcterms:created>
  <dcterms:modified xsi:type="dcterms:W3CDTF">2021-08-03T03:58:00Z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