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F9429D" w14:paraId="6F95E578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D1D8" w14:textId="77777777" w:rsidR="00811C48" w:rsidRPr="001E7ABE" w:rsidRDefault="006D673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57E0BC2" w14:textId="77777777" w:rsidR="00E0375C" w:rsidRPr="00876A58" w:rsidRDefault="006D6738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4614136" wp14:editId="320F849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415596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9D" w14:paraId="3105640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1E2F" w14:textId="6187405D" w:rsidR="00A75B2A" w:rsidRDefault="00BE5750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COMP6708</w:t>
            </w:r>
          </w:p>
          <w:p w14:paraId="2E3FD900" w14:textId="3ABD52C1" w:rsidR="00235C36" w:rsidRPr="00876A58" w:rsidRDefault="006D673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</w:t>
            </w:r>
            <w:r w:rsidR="00BE5750">
              <w:rPr>
                <w:rFonts w:ascii="Arial Narrow" w:hAnsi="Arial Narrow" w:cs="Tahoma"/>
                <w:sz w:val="36"/>
              </w:rPr>
              <w:t xml:space="preserve"> </w:t>
            </w:r>
            <w:r>
              <w:rPr>
                <w:rFonts w:ascii="Arial Narrow" w:hAnsi="Arial Narrow" w:cs="Tahoma"/>
                <w:sz w:val="36"/>
              </w:rPr>
              <w:t xml:space="preserve">Oriented </w:t>
            </w:r>
            <w:r w:rsidR="00A75B2A" w:rsidRPr="00A75B2A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74AC5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F9429D" w14:paraId="0793CA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E84B" w14:textId="77777777" w:rsidR="00F80742" w:rsidRPr="00DF718C" w:rsidRDefault="006D6738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6B471C" w14:textId="55D8D931" w:rsidR="000732DF" w:rsidRPr="0036420F" w:rsidRDefault="00081DE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1DE0">
              <w:rPr>
                <w:rFonts w:ascii="Arial" w:hAnsi="Arial" w:cs="Arial"/>
                <w:b/>
                <w:sz w:val="20"/>
              </w:rPr>
              <w:t>O221-COMP6708-LI01-02</w:t>
            </w:r>
          </w:p>
        </w:tc>
      </w:tr>
      <w:tr w:rsidR="00F9429D" w14:paraId="1CF1939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B1622" w14:textId="4A019CC3" w:rsidR="00535DA7" w:rsidRPr="006D6738" w:rsidRDefault="006D6738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66F0B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</w:t>
            </w:r>
            <w:r w:rsidR="00666F0B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4D0625" w14:textId="77777777" w:rsidR="00D37E0D" w:rsidRPr="001E7ABE" w:rsidRDefault="006D6738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AB7824F" w14:textId="77777777" w:rsidR="00643F75" w:rsidRPr="00876A58" w:rsidRDefault="006D6738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D0EFFF7" w14:textId="77777777" w:rsidR="00E40648" w:rsidRDefault="006D673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37E9CE4" w14:textId="77777777" w:rsidR="00B64E96" w:rsidRDefault="006D6738" w:rsidP="00B64E96">
      <w:pPr>
        <w:pStyle w:val="ListParagraph"/>
        <w:numPr>
          <w:ilvl w:val="0"/>
          <w:numId w:val="19"/>
        </w:numPr>
        <w:suppressAutoHyphens/>
      </w:pPr>
      <w:r>
        <w:t>The main features of OOP</w:t>
      </w:r>
    </w:p>
    <w:p w14:paraId="5B55C1E6" w14:textId="399D3B86" w:rsidR="00B64E96" w:rsidRDefault="006D6738" w:rsidP="00B64E96">
      <w:pPr>
        <w:pStyle w:val="ListParagraph"/>
        <w:numPr>
          <w:ilvl w:val="0"/>
          <w:numId w:val="19"/>
        </w:numPr>
        <w:suppressAutoHyphens/>
      </w:pPr>
      <w:r>
        <w:t>The additional features of OOP</w:t>
      </w:r>
    </w:p>
    <w:p w14:paraId="03FC8420" w14:textId="77777777" w:rsidR="00E40648" w:rsidRDefault="006D6738" w:rsidP="00B64E96">
      <w:pPr>
        <w:pStyle w:val="ListParagraph"/>
        <w:numPr>
          <w:ilvl w:val="0"/>
          <w:numId w:val="19"/>
        </w:numPr>
        <w:suppressAutoHyphens/>
        <w:contextualSpacing w:val="0"/>
      </w:pPr>
      <w:r>
        <w:t>A program using additional features of OOP</w:t>
      </w:r>
    </w:p>
    <w:p w14:paraId="096584DD" w14:textId="77777777" w:rsidR="00E40648" w:rsidRDefault="006D673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6A6BF78" w14:textId="77777777" w:rsidR="00FF60A6" w:rsidRPr="00FF60A6" w:rsidRDefault="006D6738" w:rsidP="00FF60A6">
      <w:pPr>
        <w:pStyle w:val="ListParagraph"/>
        <w:numPr>
          <w:ilvl w:val="0"/>
          <w:numId w:val="20"/>
        </w:numPr>
      </w:pPr>
      <w:r w:rsidRPr="00FF60A6">
        <w:t>Wrapper Class and Method</w:t>
      </w:r>
    </w:p>
    <w:p w14:paraId="160C2661" w14:textId="77777777" w:rsidR="00E40648" w:rsidRDefault="006D673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6B290B29" w14:textId="77777777" w:rsidR="00FF60A6" w:rsidRDefault="006D6738" w:rsidP="00FF60A6">
      <w:pPr>
        <w:numPr>
          <w:ilvl w:val="0"/>
          <w:numId w:val="21"/>
        </w:numPr>
        <w:suppressAutoHyphens/>
        <w:jc w:val="both"/>
      </w:pPr>
      <w:r>
        <w:t>Wrapper Class and Method</w:t>
      </w:r>
    </w:p>
    <w:p w14:paraId="209E1F61" w14:textId="77777777" w:rsidR="00FF60A6" w:rsidRDefault="006D6738" w:rsidP="00FF60A6">
      <w:pPr>
        <w:numPr>
          <w:ilvl w:val="0"/>
          <w:numId w:val="21"/>
        </w:numPr>
        <w:suppressAutoHyphens/>
        <w:jc w:val="both"/>
      </w:pPr>
      <w:r>
        <w:t>String Class and Method</w:t>
      </w:r>
    </w:p>
    <w:p w14:paraId="6D268CE6" w14:textId="77777777" w:rsidR="00FF60A6" w:rsidRDefault="006D6738" w:rsidP="00FF60A6">
      <w:pPr>
        <w:numPr>
          <w:ilvl w:val="0"/>
          <w:numId w:val="21"/>
        </w:numPr>
        <w:suppressAutoHyphens/>
        <w:jc w:val="both"/>
      </w:pPr>
      <w:r>
        <w:t xml:space="preserve">Build in class and method in Java (Math, String, Date, </w:t>
      </w:r>
      <w:proofErr w:type="spellStart"/>
      <w:r>
        <w:t>etc</w:t>
      </w:r>
      <w:proofErr w:type="spellEnd"/>
      <w:r>
        <w:t>)</w:t>
      </w:r>
    </w:p>
    <w:p w14:paraId="7AF84A63" w14:textId="77777777" w:rsidR="00FF60A6" w:rsidRDefault="006D6738" w:rsidP="00FF60A6">
      <w:pPr>
        <w:numPr>
          <w:ilvl w:val="0"/>
          <w:numId w:val="21"/>
        </w:numPr>
        <w:suppressAutoHyphens/>
        <w:jc w:val="both"/>
      </w:pPr>
      <w:r>
        <w:t>Type Casting Variable</w:t>
      </w:r>
    </w:p>
    <w:p w14:paraId="224ABB77" w14:textId="77777777" w:rsidR="00E40648" w:rsidRDefault="006D6738" w:rsidP="00FF60A6">
      <w:pPr>
        <w:numPr>
          <w:ilvl w:val="0"/>
          <w:numId w:val="21"/>
        </w:numPr>
        <w:suppressAutoHyphens/>
        <w:jc w:val="both"/>
      </w:pPr>
      <w:r>
        <w:t>Exception Handling</w:t>
      </w:r>
    </w:p>
    <w:p w14:paraId="280695AE" w14:textId="2755FC19" w:rsidR="00B22025" w:rsidRDefault="00B22025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1FA8F8B3" w14:textId="77777777" w:rsidR="00643F75" w:rsidRPr="00876A58" w:rsidRDefault="006D673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0599F41" w14:textId="77777777" w:rsidR="004B47B5" w:rsidRPr="001E4042" w:rsidRDefault="006D6738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93F4B3D" w14:textId="77777777" w:rsidR="0003524C" w:rsidRDefault="006D6738" w:rsidP="0003524C">
      <w:pPr>
        <w:spacing w:line="360" w:lineRule="auto"/>
        <w:jc w:val="center"/>
        <w:rPr>
          <w:b/>
          <w:sz w:val="32"/>
          <w:szCs w:val="32"/>
        </w:rPr>
      </w:pPr>
      <w:r w:rsidRPr="009A25E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ubject</w:t>
      </w:r>
    </w:p>
    <w:p w14:paraId="0C366012" w14:textId="77777777" w:rsidR="009A25E0" w:rsidRDefault="006D6738" w:rsidP="00036B12">
      <w:pPr>
        <w:spacing w:before="240" w:line="360" w:lineRule="auto"/>
        <w:ind w:firstLine="360"/>
        <w:jc w:val="both"/>
      </w:pPr>
      <w:r>
        <w:rPr>
          <w:b/>
          <w:bCs/>
        </w:rPr>
        <w:t xml:space="preserve">Subject </w:t>
      </w:r>
      <w:r>
        <w:t xml:space="preserve">is a simple program that helps to introduce </w:t>
      </w:r>
      <w:r w:rsidRPr="009A25E0">
        <w:rPr>
          <w:b/>
          <w:bCs/>
        </w:rPr>
        <w:t>Math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English </w:t>
      </w:r>
      <w:r>
        <w:t xml:space="preserve">subject to elementary students. As a popular programmer in your city, you are asked to make this simple program using several </w:t>
      </w:r>
      <w:r w:rsidR="00FF14A2">
        <w:t>topics</w:t>
      </w:r>
      <w:r>
        <w:t xml:space="preserve"> such as </w:t>
      </w:r>
      <w:r>
        <w:rPr>
          <w:b/>
          <w:bCs/>
        </w:rPr>
        <w:t>wrapper class and method</w:t>
      </w:r>
      <w:r w:rsidRPr="000A50E2">
        <w:t>,</w:t>
      </w:r>
      <w:r>
        <w:t xml:space="preserve"> </w:t>
      </w:r>
      <w:r>
        <w:rPr>
          <w:b/>
          <w:bCs/>
        </w:rPr>
        <w:t>string class and method</w:t>
      </w:r>
      <w:r w:rsidRPr="000A50E2">
        <w:t>,</w:t>
      </w:r>
      <w:r>
        <w:t xml:space="preserve"> </w:t>
      </w:r>
      <w:r>
        <w:rPr>
          <w:b/>
          <w:bCs/>
        </w:rPr>
        <w:t>build in class and method</w:t>
      </w:r>
      <w:r w:rsidRPr="000A50E2">
        <w:t>,</w:t>
      </w:r>
      <w:r>
        <w:t xml:space="preserve"> </w:t>
      </w:r>
      <w:r>
        <w:rPr>
          <w:b/>
          <w:bCs/>
        </w:rPr>
        <w:t>type casting variable</w:t>
      </w:r>
      <w:r w:rsidRPr="000A50E2">
        <w:t>,</w:t>
      </w:r>
      <w:r>
        <w:t xml:space="preserve"> and </w:t>
      </w:r>
      <w:r>
        <w:rPr>
          <w:b/>
          <w:bCs/>
        </w:rPr>
        <w:t>exception handling</w:t>
      </w:r>
      <w:r w:rsidRPr="00492318">
        <w:t>.</w:t>
      </w:r>
    </w:p>
    <w:p w14:paraId="1D103E3A" w14:textId="77777777" w:rsidR="004E4AC4" w:rsidRPr="004E4AC4" w:rsidRDefault="006D6738" w:rsidP="004E4AC4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b/>
          <w:bCs/>
          <w:color w:val="000000"/>
          <w:lang w:val="en-GB"/>
        </w:rPr>
      </w:pPr>
      <w:r w:rsidRPr="003F0BE5">
        <w:t xml:space="preserve">The program will consist of </w:t>
      </w:r>
      <w:r w:rsidRPr="00300B51">
        <w:rPr>
          <w:bCs/>
        </w:rPr>
        <w:t>3 menus</w:t>
      </w:r>
      <w:r>
        <w:t>:</w:t>
      </w:r>
    </w:p>
    <w:p w14:paraId="132FE694" w14:textId="77777777" w:rsidR="004E4AC4" w:rsidRDefault="006D6738" w:rsidP="004E4AC4">
      <w:pPr>
        <w:pStyle w:val="ListParagraph"/>
        <w:numPr>
          <w:ilvl w:val="0"/>
          <w:numId w:val="26"/>
        </w:numPr>
        <w:spacing w:before="240" w:line="360" w:lineRule="auto"/>
        <w:ind w:left="709"/>
        <w:jc w:val="both"/>
        <w:rPr>
          <w:color w:val="000000"/>
          <w:lang w:val="en-GB"/>
        </w:rPr>
      </w:pPr>
      <w:r>
        <w:rPr>
          <w:color w:val="000000"/>
          <w:lang w:val="en-GB"/>
        </w:rPr>
        <w:t>Mathematics</w:t>
      </w:r>
    </w:p>
    <w:p w14:paraId="2FAD7563" w14:textId="77777777" w:rsidR="004E4AC4" w:rsidRDefault="006D6738" w:rsidP="004E4AC4">
      <w:pPr>
        <w:pStyle w:val="ListParagraph"/>
        <w:numPr>
          <w:ilvl w:val="0"/>
          <w:numId w:val="26"/>
        </w:numPr>
        <w:spacing w:before="240" w:line="360" w:lineRule="auto"/>
        <w:ind w:left="709"/>
        <w:jc w:val="both"/>
        <w:rPr>
          <w:color w:val="000000"/>
          <w:lang w:val="en-GB"/>
        </w:rPr>
      </w:pPr>
      <w:r>
        <w:rPr>
          <w:color w:val="000000"/>
          <w:lang w:val="en-GB"/>
        </w:rPr>
        <w:tab/>
        <w:t>English</w:t>
      </w:r>
    </w:p>
    <w:p w14:paraId="2C7D2498" w14:textId="77777777" w:rsidR="004E4AC4" w:rsidRPr="004E4AC4" w:rsidRDefault="006D6738" w:rsidP="004E4AC4">
      <w:pPr>
        <w:pStyle w:val="ListParagraph"/>
        <w:numPr>
          <w:ilvl w:val="0"/>
          <w:numId w:val="26"/>
        </w:numPr>
        <w:spacing w:before="240" w:line="360" w:lineRule="auto"/>
        <w:ind w:left="709"/>
        <w:jc w:val="both"/>
        <w:rPr>
          <w:color w:val="000000"/>
          <w:lang w:val="en-GB"/>
        </w:rPr>
      </w:pPr>
      <w:r>
        <w:rPr>
          <w:color w:val="000000"/>
          <w:lang w:val="en-GB"/>
        </w:rPr>
        <w:t>Exit</w:t>
      </w:r>
    </w:p>
    <w:p w14:paraId="57F19596" w14:textId="77777777" w:rsidR="004E4AC4" w:rsidRPr="004E4AC4" w:rsidRDefault="006D6738" w:rsidP="004E4AC4">
      <w:pPr>
        <w:pStyle w:val="ListParagraph"/>
        <w:spacing w:before="240" w:line="360" w:lineRule="auto"/>
        <w:ind w:left="360"/>
        <w:jc w:val="both"/>
      </w:pPr>
      <w:r>
        <w:rPr>
          <w:noProof/>
          <w:color w:val="000000"/>
          <w:lang w:val="en-GB"/>
        </w:rPr>
        <w:drawing>
          <wp:inline distT="0" distB="0" distL="0" distR="0" wp14:anchorId="185D8140" wp14:editId="56342E2B">
            <wp:extent cx="6030000" cy="902029"/>
            <wp:effectExtent l="19050" t="19050" r="88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8109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902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48870" w14:textId="77777777" w:rsidR="004E4AC4" w:rsidRPr="00854707" w:rsidRDefault="006D6738" w:rsidP="004E4AC4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color w:val="000000"/>
          <w:lang w:val="en-GB"/>
        </w:rPr>
        <w:lastRenderedPageBreak/>
        <w:t xml:space="preserve">If the user input </w:t>
      </w:r>
      <w:r w:rsidR="00F6100D">
        <w:rPr>
          <w:color w:val="000000"/>
          <w:lang w:val="en-GB"/>
        </w:rPr>
        <w:t>1</w:t>
      </w:r>
      <w:r>
        <w:rPr>
          <w:color w:val="000000"/>
          <w:lang w:val="en-GB"/>
        </w:rPr>
        <w:t>, then:</w:t>
      </w:r>
    </w:p>
    <w:p w14:paraId="4AF30E93" w14:textId="77777777" w:rsidR="00854707" w:rsidRDefault="006D6738" w:rsidP="00854707">
      <w:pPr>
        <w:pStyle w:val="ListParagraph"/>
        <w:numPr>
          <w:ilvl w:val="0"/>
          <w:numId w:val="27"/>
        </w:numPr>
        <w:spacing w:before="240" w:line="360" w:lineRule="auto"/>
        <w:ind w:left="709"/>
        <w:jc w:val="both"/>
      </w:pPr>
      <w:r>
        <w:t>The pro</w:t>
      </w:r>
      <w:r w:rsidR="005C619F">
        <w:t xml:space="preserve">gram will show the </w:t>
      </w:r>
      <w:r w:rsidR="00287971">
        <w:t xml:space="preserve">sub </w:t>
      </w:r>
      <w:r w:rsidR="005C619F">
        <w:t xml:space="preserve">menu inside </w:t>
      </w:r>
      <w:r w:rsidR="005C619F" w:rsidRPr="00300B51">
        <w:rPr>
          <w:bCs/>
        </w:rPr>
        <w:t>Mathematics</w:t>
      </w:r>
      <w:r w:rsidR="001E0ECB" w:rsidRPr="00300B51">
        <w:rPr>
          <w:bCs/>
        </w:rPr>
        <w:t xml:space="preserve"> menu</w:t>
      </w:r>
      <w:r w:rsidR="005C619F">
        <w:t xml:space="preserve">, the </w:t>
      </w:r>
      <w:r w:rsidR="005C619F" w:rsidRPr="00300B51">
        <w:rPr>
          <w:bCs/>
        </w:rPr>
        <w:t>Mathematics</w:t>
      </w:r>
      <w:r w:rsidR="005C619F">
        <w:rPr>
          <w:b/>
          <w:bCs/>
        </w:rPr>
        <w:t xml:space="preserve"> </w:t>
      </w:r>
      <w:r w:rsidR="005C619F">
        <w:t xml:space="preserve">subject consists of </w:t>
      </w:r>
      <w:r w:rsidR="005C619F" w:rsidRPr="00300B51">
        <w:rPr>
          <w:bCs/>
        </w:rPr>
        <w:t>2 menus</w:t>
      </w:r>
      <w:r w:rsidR="005C619F">
        <w:t>:</w:t>
      </w:r>
    </w:p>
    <w:p w14:paraId="6982E7BB" w14:textId="77777777" w:rsidR="005C619F" w:rsidRDefault="006D6738" w:rsidP="005C619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C619F">
        <w:t>Calculate circle area</w:t>
      </w:r>
    </w:p>
    <w:p w14:paraId="5E00D1F7" w14:textId="77777777" w:rsidR="005C619F" w:rsidRDefault="006D6738" w:rsidP="005C619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C619F">
        <w:t>Calculate rectangle area</w:t>
      </w:r>
    </w:p>
    <w:p w14:paraId="6083D32F" w14:textId="77777777" w:rsidR="00854707" w:rsidRDefault="006D6738" w:rsidP="005C619F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2ADC111F" wp14:editId="5789A282">
            <wp:extent cx="6030000" cy="761601"/>
            <wp:effectExtent l="19050" t="19050" r="88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529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761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9A5D7" w14:textId="77777777" w:rsidR="005C619F" w:rsidRDefault="006D6738" w:rsidP="005C619F">
      <w:pPr>
        <w:pStyle w:val="ListParagraph"/>
        <w:numPr>
          <w:ilvl w:val="0"/>
          <w:numId w:val="27"/>
        </w:numPr>
        <w:spacing w:before="240" w:line="360" w:lineRule="auto"/>
        <w:ind w:left="709"/>
        <w:jc w:val="both"/>
      </w:pPr>
      <w:r>
        <w:t xml:space="preserve">If the user input 1 </w:t>
      </w:r>
      <w:r w:rsidR="001464AF" w:rsidRPr="00300B51">
        <w:t>“</w:t>
      </w:r>
      <w:r w:rsidR="001464AF" w:rsidRPr="001464AF">
        <w:rPr>
          <w:b/>
          <w:bCs/>
        </w:rPr>
        <w:t>Calculate circle area</w:t>
      </w:r>
      <w:r w:rsidR="001464AF">
        <w:t xml:space="preserve">” </w:t>
      </w:r>
      <w:r>
        <w:t>menu, then the program will ask the user to input:</w:t>
      </w:r>
    </w:p>
    <w:p w14:paraId="706BF4EE" w14:textId="77777777" w:rsidR="000C7741" w:rsidRPr="00E33798" w:rsidRDefault="006D6738" w:rsidP="000C7741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  <w:rPr>
          <w:b/>
          <w:bCs/>
        </w:rPr>
      </w:pPr>
      <w:r w:rsidRPr="00E33798">
        <w:rPr>
          <w:b/>
          <w:bCs/>
        </w:rPr>
        <w:t>Circle type</w:t>
      </w:r>
      <w:r>
        <w:t xml:space="preserve">, which </w:t>
      </w:r>
      <w:r w:rsidRPr="00300B51">
        <w:rPr>
          <w:bCs/>
        </w:rPr>
        <w:t>must be</w:t>
      </w:r>
      <w:r w:rsidRPr="00E33798">
        <w:rPr>
          <w:b/>
          <w:bCs/>
        </w:rPr>
        <w:t xml:space="preserve"> </w:t>
      </w:r>
      <w:r>
        <w:t>“</w:t>
      </w:r>
      <w:r>
        <w:rPr>
          <w:b/>
          <w:bCs/>
        </w:rPr>
        <w:t>Radius</w:t>
      </w:r>
      <w:r>
        <w:t>” or “</w:t>
      </w:r>
      <w:r>
        <w:rPr>
          <w:b/>
          <w:bCs/>
        </w:rPr>
        <w:t>Diameter</w:t>
      </w:r>
      <w:r>
        <w:t xml:space="preserve">” </w:t>
      </w:r>
      <w:r w:rsidRPr="00300B51">
        <w:rPr>
          <w:bCs/>
        </w:rPr>
        <w:t>(</w:t>
      </w:r>
      <w:r>
        <w:rPr>
          <w:b/>
          <w:bCs/>
        </w:rPr>
        <w:t>Case Insensitive</w:t>
      </w:r>
      <w:r w:rsidRPr="00300B51">
        <w:rPr>
          <w:bCs/>
        </w:rPr>
        <w:t>)</w:t>
      </w:r>
    </w:p>
    <w:p w14:paraId="78A047C4" w14:textId="77777777" w:rsidR="00036B12" w:rsidRPr="005C619F" w:rsidRDefault="006D6738" w:rsidP="00287B98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562C43AB" wp14:editId="7B2CED48">
            <wp:extent cx="6030000" cy="489034"/>
            <wp:effectExtent l="19050" t="19050" r="889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8061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489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41A2" w14:textId="18C917F5" w:rsidR="00336792" w:rsidRDefault="006D6738" w:rsidP="002601AC">
      <w:pPr>
        <w:pStyle w:val="ListParagraph"/>
        <w:numPr>
          <w:ilvl w:val="0"/>
          <w:numId w:val="27"/>
        </w:numPr>
        <w:spacing w:before="240" w:line="360" w:lineRule="auto"/>
        <w:ind w:left="709"/>
        <w:jc w:val="both"/>
      </w:pPr>
      <w:r>
        <w:t xml:space="preserve">After the user chose the </w:t>
      </w:r>
      <w:r w:rsidRPr="00287B98">
        <w:rPr>
          <w:b/>
          <w:bCs/>
        </w:rPr>
        <w:t>circle type</w:t>
      </w:r>
      <w:r>
        <w:t xml:space="preserve">, the program will </w:t>
      </w:r>
      <w:r w:rsidRPr="00300B51">
        <w:rPr>
          <w:b/>
        </w:rPr>
        <w:t>randomly</w:t>
      </w:r>
      <w:r>
        <w:t xml:space="preserve"> </w:t>
      </w:r>
      <w:r w:rsidRPr="00300B51">
        <w:rPr>
          <w:bCs/>
        </w:rPr>
        <w:t>generate</w:t>
      </w:r>
      <w:r>
        <w:t xml:space="preserve"> the </w:t>
      </w:r>
      <w:r w:rsidRPr="00AB3791">
        <w:rPr>
          <w:b/>
          <w:bCs/>
        </w:rPr>
        <w:t>radius/diameter</w:t>
      </w:r>
      <w:r>
        <w:t xml:space="preserve"> from </w:t>
      </w:r>
      <w:r w:rsidRPr="00AB3791">
        <w:rPr>
          <w:b/>
          <w:bCs/>
        </w:rPr>
        <w:t>1 – 100</w:t>
      </w:r>
      <w:r w:rsidR="00347C17">
        <w:rPr>
          <w:b/>
          <w:bCs/>
        </w:rPr>
        <w:t xml:space="preserve"> </w:t>
      </w:r>
      <w:r w:rsidR="00347C17" w:rsidRPr="00347C17">
        <w:t>(</w:t>
      </w:r>
      <w:r w:rsidR="00347C17">
        <w:rPr>
          <w:b/>
          <w:bCs/>
        </w:rPr>
        <w:t>inclusive</w:t>
      </w:r>
      <w:r w:rsidR="00347C17" w:rsidRPr="00300B51">
        <w:t>)</w:t>
      </w:r>
      <w:r w:rsidR="00A91E84">
        <w:t xml:space="preserve">, then print the </w:t>
      </w:r>
      <w:r w:rsidR="00E80371" w:rsidRPr="00300B51">
        <w:rPr>
          <w:bCs/>
        </w:rPr>
        <w:t xml:space="preserve">random result </w:t>
      </w:r>
      <w:r w:rsidR="00A7494A" w:rsidRPr="00300B51">
        <w:t xml:space="preserve">and </w:t>
      </w:r>
      <w:r w:rsidR="00E561A6" w:rsidRPr="00300B51">
        <w:t xml:space="preserve">the </w:t>
      </w:r>
      <w:r w:rsidR="00A91E84" w:rsidRPr="00300B51">
        <w:rPr>
          <w:bCs/>
        </w:rPr>
        <w:t>area</w:t>
      </w:r>
    </w:p>
    <w:p w14:paraId="6A42BCA4" w14:textId="77777777" w:rsidR="00AB3791" w:rsidRDefault="006D6738" w:rsidP="00AB3791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</w:pPr>
      <w:r>
        <w:t>The formula for finding the</w:t>
      </w:r>
      <w:r w:rsidR="009F4C66">
        <w:t xml:space="preserve"> </w:t>
      </w:r>
      <w:r w:rsidR="009F4C66">
        <w:rPr>
          <w:b/>
          <w:bCs/>
        </w:rPr>
        <w:t>Circle</w:t>
      </w:r>
      <w:r>
        <w:t xml:space="preserve"> </w:t>
      </w:r>
      <w:r>
        <w:rPr>
          <w:b/>
          <w:bCs/>
        </w:rPr>
        <w:t>Area</w:t>
      </w:r>
      <w:r>
        <w:t>, are:</w:t>
      </w:r>
    </w:p>
    <w:tbl>
      <w:tblPr>
        <w:tblStyle w:val="TableGrid"/>
        <w:tblW w:w="9497" w:type="dxa"/>
        <w:tblInd w:w="416" w:type="dxa"/>
        <w:tblLook w:val="04A0" w:firstRow="1" w:lastRow="0" w:firstColumn="1" w:lastColumn="0" w:noHBand="0" w:noVBand="1"/>
      </w:tblPr>
      <w:tblGrid>
        <w:gridCol w:w="9497"/>
      </w:tblGrid>
      <w:tr w:rsidR="00F9429D" w14:paraId="2A2FA4EC" w14:textId="77777777" w:rsidTr="005220F1">
        <w:trPr>
          <w:trHeight w:val="1296"/>
        </w:trPr>
        <w:tc>
          <w:tcPr>
            <w:tcW w:w="949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D4BC2C9" w14:textId="77777777" w:rsidR="00AB3791" w:rsidRDefault="006D6738" w:rsidP="005220F1">
            <w:pPr>
              <w:pStyle w:val="ListParagraph"/>
              <w:spacing w:before="240"/>
              <w:ind w:left="0"/>
              <w:jc w:val="center"/>
            </w:pPr>
            <w:r>
              <w:t xml:space="preserve">If the user chose </w:t>
            </w:r>
            <w:r w:rsidRPr="00436719">
              <w:rPr>
                <w:b/>
                <w:bCs/>
              </w:rPr>
              <w:t>radius</w:t>
            </w:r>
            <w:r>
              <w:t>, then:</w:t>
            </w:r>
          </w:p>
          <w:p w14:paraId="7E7C5F60" w14:textId="77777777" w:rsidR="00AB3791" w:rsidRDefault="006D6738" w:rsidP="005220F1">
            <w:pPr>
              <w:pStyle w:val="ListParagraph"/>
              <w:spacing w:before="240"/>
              <w:ind w:left="0"/>
              <w:jc w:val="center"/>
              <w:rPr>
                <w:vertAlign w:val="superscript"/>
              </w:rPr>
            </w:pPr>
            <w:r w:rsidRPr="00436719">
              <w:rPr>
                <w:b/>
                <w:bCs/>
              </w:rPr>
              <w:t>Area</w:t>
            </w:r>
            <w:r>
              <w:t xml:space="preserve"> = </w:t>
            </w:r>
            <w:r w:rsidRPr="00436719">
              <w:rPr>
                <w:b/>
                <w:bCs/>
              </w:rPr>
              <w:t>π</w:t>
            </w:r>
            <w:r>
              <w:t xml:space="preserve"> * </w:t>
            </w:r>
            <w:r w:rsidRPr="00436719">
              <w:rPr>
                <w:b/>
                <w:bCs/>
              </w:rPr>
              <w:t>radius</w:t>
            </w:r>
            <w:r w:rsidRPr="00436719">
              <w:rPr>
                <w:b/>
                <w:bCs/>
                <w:vertAlign w:val="superscript"/>
              </w:rPr>
              <w:t>2</w:t>
            </w:r>
          </w:p>
          <w:p w14:paraId="0463D539" w14:textId="77777777" w:rsidR="00436719" w:rsidRDefault="006D6738" w:rsidP="005220F1">
            <w:pPr>
              <w:pStyle w:val="ListParagraph"/>
              <w:spacing w:before="240"/>
              <w:ind w:left="0"/>
              <w:jc w:val="center"/>
            </w:pPr>
            <w:r>
              <w:t xml:space="preserve">If the user chose </w:t>
            </w:r>
            <w:r>
              <w:rPr>
                <w:b/>
                <w:bCs/>
              </w:rPr>
              <w:t>diameter</w:t>
            </w:r>
            <w:r>
              <w:t>, then:</w:t>
            </w:r>
          </w:p>
          <w:p w14:paraId="04F79C31" w14:textId="77777777" w:rsidR="00436719" w:rsidRPr="00436719" w:rsidRDefault="006D6738" w:rsidP="005220F1">
            <w:pPr>
              <w:pStyle w:val="ListParagraph"/>
              <w:spacing w:before="240"/>
              <w:ind w:left="0"/>
              <w:jc w:val="center"/>
              <w:rPr>
                <w:vertAlign w:val="superscript"/>
              </w:rPr>
            </w:pPr>
            <w:r w:rsidRPr="00436719">
              <w:rPr>
                <w:b/>
                <w:bCs/>
              </w:rPr>
              <w:t>Area</w:t>
            </w:r>
            <w:r>
              <w:t xml:space="preserve"> = </w:t>
            </w:r>
            <w:r w:rsidRPr="00436719">
              <w:rPr>
                <w:b/>
                <w:bCs/>
              </w:rPr>
              <w:t>π</w:t>
            </w:r>
            <w:r>
              <w:t xml:space="preserve"> * (</w:t>
            </w:r>
            <w:r>
              <w:rPr>
                <w:b/>
                <w:bCs/>
              </w:rPr>
              <w:t>diameter/2</w:t>
            </w:r>
            <w:r>
              <w:t>)</w:t>
            </w:r>
            <w:r w:rsidRPr="00436719">
              <w:rPr>
                <w:b/>
                <w:bCs/>
                <w:vertAlign w:val="superscript"/>
              </w:rPr>
              <w:t>2</w:t>
            </w:r>
          </w:p>
        </w:tc>
      </w:tr>
    </w:tbl>
    <w:p w14:paraId="00D6B027" w14:textId="77777777" w:rsidR="00AB3791" w:rsidRPr="005C619F" w:rsidRDefault="006D6738" w:rsidP="00075F77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</w:pPr>
      <w:r>
        <w:t>After that, d</w:t>
      </w:r>
      <w:r w:rsidR="00075F77">
        <w:t xml:space="preserve">isplay </w:t>
      </w:r>
      <w:r w:rsidR="00075F34">
        <w:t xml:space="preserve">the result </w:t>
      </w:r>
      <w:r w:rsidR="00075F77">
        <w:t>as the following:</w:t>
      </w:r>
    </w:p>
    <w:p w14:paraId="47308768" w14:textId="77777777" w:rsidR="005C619F" w:rsidRPr="005C619F" w:rsidRDefault="006D6738" w:rsidP="00287B98">
      <w:pPr>
        <w:pStyle w:val="ListParagraph"/>
        <w:spacing w:before="240" w:line="360" w:lineRule="auto"/>
        <w:ind w:left="360"/>
        <w:jc w:val="both"/>
      </w:pPr>
      <w:r>
        <w:rPr>
          <w:noProof/>
          <w:color w:val="000000"/>
          <w:lang w:val="en-GB"/>
        </w:rPr>
        <w:drawing>
          <wp:inline distT="0" distB="0" distL="0" distR="0" wp14:anchorId="0597CE28" wp14:editId="2BCC96B2">
            <wp:extent cx="6030000" cy="733551"/>
            <wp:effectExtent l="19050" t="19050" r="88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3711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733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78650" w14:textId="77777777" w:rsidR="005C619F" w:rsidRDefault="006D6738" w:rsidP="00145566">
      <w:pPr>
        <w:pStyle w:val="ListParagraph"/>
        <w:numPr>
          <w:ilvl w:val="0"/>
          <w:numId w:val="27"/>
        </w:numPr>
        <w:spacing w:before="240" w:line="360" w:lineRule="auto"/>
        <w:ind w:left="709"/>
        <w:jc w:val="both"/>
      </w:pPr>
      <w:r>
        <w:t>If the user input 2</w:t>
      </w:r>
      <w:r w:rsidR="00A50D0F">
        <w:t xml:space="preserve"> “</w:t>
      </w:r>
      <w:r w:rsidR="00A50D0F" w:rsidRPr="001464AF">
        <w:rPr>
          <w:b/>
          <w:bCs/>
        </w:rPr>
        <w:t xml:space="preserve">Calculate </w:t>
      </w:r>
      <w:r w:rsidR="00A50D0F">
        <w:rPr>
          <w:b/>
          <w:bCs/>
        </w:rPr>
        <w:t xml:space="preserve">rectangle </w:t>
      </w:r>
      <w:r w:rsidR="00A50D0F" w:rsidRPr="001464AF">
        <w:rPr>
          <w:b/>
          <w:bCs/>
        </w:rPr>
        <w:t>area</w:t>
      </w:r>
      <w:r w:rsidR="00A50D0F">
        <w:t>” menu</w:t>
      </w:r>
      <w:r>
        <w:t>, then the program will ask the user to input</w:t>
      </w:r>
      <w:r w:rsidR="00333222">
        <w:t xml:space="preserve"> rectangle details</w:t>
      </w:r>
      <w:r>
        <w:t>:</w:t>
      </w:r>
    </w:p>
    <w:p w14:paraId="20786EBA" w14:textId="77777777" w:rsidR="00145566" w:rsidRPr="004802A7" w:rsidRDefault="006D6738" w:rsidP="004802A7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  <w:rPr>
          <w:b/>
          <w:bCs/>
        </w:rPr>
      </w:pPr>
      <w:r>
        <w:rPr>
          <w:b/>
          <w:bCs/>
        </w:rPr>
        <w:t>Width</w:t>
      </w:r>
      <w:r>
        <w:t xml:space="preserve"> and </w:t>
      </w:r>
      <w:r w:rsidR="00B014FB">
        <w:rPr>
          <w:b/>
          <w:bCs/>
        </w:rPr>
        <w:t>L</w:t>
      </w:r>
      <w:r>
        <w:rPr>
          <w:b/>
          <w:bCs/>
        </w:rPr>
        <w:t>ength</w:t>
      </w:r>
      <w:r>
        <w:t xml:space="preserve">, which </w:t>
      </w:r>
      <w:r w:rsidRPr="00300B51">
        <w:rPr>
          <w:bCs/>
        </w:rPr>
        <w:t>must be</w:t>
      </w:r>
      <w:r w:rsidRPr="00E33798">
        <w:rPr>
          <w:b/>
          <w:bCs/>
        </w:rPr>
        <w:t xml:space="preserve"> </w:t>
      </w:r>
      <w:r>
        <w:t xml:space="preserve">the same with the </w:t>
      </w:r>
      <w:r w:rsidR="007E6BD8">
        <w:t xml:space="preserve">following format </w:t>
      </w:r>
      <w:r>
        <w:t>“</w:t>
      </w:r>
      <w:proofErr w:type="spellStart"/>
      <w:r>
        <w:rPr>
          <w:b/>
          <w:bCs/>
        </w:rPr>
        <w:t>Width</w:t>
      </w:r>
      <w:r>
        <w:t>x</w:t>
      </w:r>
      <w:r>
        <w:rPr>
          <w:b/>
          <w:bCs/>
        </w:rPr>
        <w:t>Length</w:t>
      </w:r>
      <w:proofErr w:type="spellEnd"/>
      <w:r>
        <w:t>”</w:t>
      </w:r>
    </w:p>
    <w:p w14:paraId="473C89DF" w14:textId="77777777" w:rsidR="005C619F" w:rsidRPr="005C619F" w:rsidRDefault="006D6738" w:rsidP="004802A7">
      <w:pPr>
        <w:pStyle w:val="ListParagraph"/>
        <w:spacing w:before="240" w:line="360" w:lineRule="auto"/>
        <w:ind w:left="360"/>
        <w:jc w:val="both"/>
      </w:pPr>
      <w:r>
        <w:rPr>
          <w:noProof/>
          <w:color w:val="000000"/>
          <w:lang w:val="en-GB"/>
        </w:rPr>
        <w:drawing>
          <wp:inline distT="0" distB="0" distL="0" distR="0" wp14:anchorId="62BDED0C" wp14:editId="2B3BE304">
            <wp:extent cx="6030000" cy="187980"/>
            <wp:effectExtent l="19050" t="19050" r="279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7293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18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2019B" w14:textId="77777777" w:rsidR="005C619F" w:rsidRPr="009F4C66" w:rsidRDefault="006D6738" w:rsidP="009F4C66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  <w:rPr>
          <w:b/>
          <w:bCs/>
        </w:rPr>
      </w:pPr>
      <w:r>
        <w:t xml:space="preserve">After the user has inputted the </w:t>
      </w:r>
      <w:r w:rsidRPr="009F4C66">
        <w:rPr>
          <w:b/>
          <w:bCs/>
        </w:rPr>
        <w:t>width</w:t>
      </w:r>
      <w:r>
        <w:t xml:space="preserve"> and </w:t>
      </w:r>
      <w:r w:rsidRPr="009F4C66">
        <w:rPr>
          <w:b/>
          <w:bCs/>
        </w:rPr>
        <w:t>length</w:t>
      </w:r>
      <w:r>
        <w:t xml:space="preserve">, calculate </w:t>
      </w:r>
      <w:r w:rsidR="00333222">
        <w:t xml:space="preserve">the </w:t>
      </w:r>
      <w:r w:rsidR="009F4C66">
        <w:rPr>
          <w:b/>
          <w:bCs/>
        </w:rPr>
        <w:t>Rectangle Area</w:t>
      </w:r>
      <w:r w:rsidR="009F4C66">
        <w:t xml:space="preserve"> with the following formula:</w:t>
      </w:r>
      <w:r w:rsidR="009F4C66" w:rsidRPr="009F4C66">
        <w:rPr>
          <w:b/>
          <w:bCs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11"/>
      </w:tblGrid>
      <w:tr w:rsidR="00F9429D" w14:paraId="2E98BB11" w14:textId="77777777" w:rsidTr="005220F1">
        <w:trPr>
          <w:trHeight w:val="432"/>
        </w:trPr>
        <w:tc>
          <w:tcPr>
            <w:tcW w:w="9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49018" w14:textId="77777777" w:rsidR="009F4C66" w:rsidRDefault="006D6738" w:rsidP="005220F1">
            <w:pPr>
              <w:pStyle w:val="ListParagraph"/>
              <w:spacing w:before="240"/>
              <w:ind w:left="0"/>
              <w:jc w:val="center"/>
            </w:pPr>
            <w:r>
              <w:rPr>
                <w:b/>
                <w:bCs/>
                <w:color w:val="000000"/>
                <w:lang w:val="en-GB"/>
              </w:rPr>
              <w:t xml:space="preserve">Area </w:t>
            </w:r>
            <w:r>
              <w:t xml:space="preserve">= </w:t>
            </w:r>
            <w:r>
              <w:rPr>
                <w:b/>
                <w:bCs/>
              </w:rPr>
              <w:t xml:space="preserve">width </w:t>
            </w:r>
            <w:r>
              <w:t xml:space="preserve">* </w:t>
            </w:r>
            <w:r>
              <w:rPr>
                <w:b/>
                <w:bCs/>
              </w:rPr>
              <w:t>length</w:t>
            </w:r>
          </w:p>
        </w:tc>
      </w:tr>
    </w:tbl>
    <w:p w14:paraId="344D468E" w14:textId="77777777" w:rsidR="004802A7" w:rsidRPr="004802A7" w:rsidRDefault="006D6738" w:rsidP="00075F34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</w:pPr>
      <w:r>
        <w:t>After that, display the result as the following:</w:t>
      </w:r>
    </w:p>
    <w:p w14:paraId="13988517" w14:textId="77777777" w:rsidR="004802A7" w:rsidRPr="004802A7" w:rsidRDefault="006D6738" w:rsidP="00416AEE">
      <w:pPr>
        <w:pStyle w:val="ListParagraph"/>
        <w:spacing w:before="240" w:line="360" w:lineRule="auto"/>
        <w:ind w:left="360"/>
        <w:jc w:val="both"/>
      </w:pPr>
      <w:r>
        <w:rPr>
          <w:noProof/>
          <w:color w:val="000000"/>
          <w:lang w:val="en-GB"/>
        </w:rPr>
        <w:lastRenderedPageBreak/>
        <w:drawing>
          <wp:inline distT="0" distB="0" distL="0" distR="0" wp14:anchorId="3380DB62" wp14:editId="716D0AA7">
            <wp:extent cx="6030000" cy="444521"/>
            <wp:effectExtent l="19050" t="19050" r="2794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452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444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66C1D" w14:textId="77777777" w:rsidR="004802A7" w:rsidRPr="004802A7" w:rsidRDefault="006D6738" w:rsidP="009C7634">
      <w:pPr>
        <w:pStyle w:val="ListParagraph"/>
        <w:numPr>
          <w:ilvl w:val="0"/>
          <w:numId w:val="24"/>
        </w:numPr>
        <w:snapToGrid w:val="0"/>
        <w:spacing w:line="360" w:lineRule="auto"/>
        <w:contextualSpacing w:val="0"/>
        <w:jc w:val="both"/>
      </w:pPr>
      <w:r>
        <w:rPr>
          <w:color w:val="000000"/>
          <w:lang w:val="en-GB"/>
        </w:rPr>
        <w:t>If the user input 2</w:t>
      </w:r>
      <w:r w:rsidR="00133C95">
        <w:rPr>
          <w:color w:val="000000"/>
          <w:lang w:val="en-GB"/>
        </w:rPr>
        <w:t xml:space="preserve"> for the </w:t>
      </w:r>
      <w:r w:rsidR="00133C95" w:rsidRPr="00133C95">
        <w:rPr>
          <w:b/>
          <w:bCs/>
          <w:color w:val="000000"/>
          <w:lang w:val="en-GB"/>
        </w:rPr>
        <w:t>main menu</w:t>
      </w:r>
      <w:r>
        <w:rPr>
          <w:color w:val="000000"/>
          <w:lang w:val="en-GB"/>
        </w:rPr>
        <w:t>, then</w:t>
      </w:r>
      <w:r w:rsidR="00801AD9">
        <w:rPr>
          <w:color w:val="000000"/>
          <w:lang w:val="en-GB"/>
        </w:rPr>
        <w:t xml:space="preserve"> the program will ask the user to input</w:t>
      </w:r>
      <w:r>
        <w:rPr>
          <w:color w:val="000000"/>
          <w:lang w:val="en-GB"/>
        </w:rPr>
        <w:t>:</w:t>
      </w:r>
    </w:p>
    <w:p w14:paraId="0BDE8D8C" w14:textId="77777777" w:rsidR="004802A7" w:rsidRPr="004802A7" w:rsidRDefault="006D6738" w:rsidP="00681069">
      <w:pPr>
        <w:pStyle w:val="ListParagraph"/>
        <w:numPr>
          <w:ilvl w:val="0"/>
          <w:numId w:val="27"/>
        </w:numPr>
        <w:spacing w:line="360" w:lineRule="auto"/>
        <w:ind w:left="709"/>
        <w:jc w:val="both"/>
      </w:pPr>
      <w:r>
        <w:rPr>
          <w:b/>
        </w:rPr>
        <w:t>Word</w:t>
      </w:r>
      <w:r>
        <w:t xml:space="preserve">, which </w:t>
      </w:r>
      <w:r w:rsidRPr="00300B51">
        <w:rPr>
          <w:bCs/>
        </w:rPr>
        <w:t>must be</w:t>
      </w:r>
      <w:r w:rsidRPr="00801AD9">
        <w:rPr>
          <w:b/>
          <w:bCs/>
        </w:rPr>
        <w:t xml:space="preserve"> </w:t>
      </w:r>
      <w:r>
        <w:t xml:space="preserve">only </w:t>
      </w:r>
      <w:r>
        <w:rPr>
          <w:b/>
          <w:bCs/>
        </w:rPr>
        <w:t>one</w:t>
      </w:r>
      <w:r w:rsidRPr="00801AD9">
        <w:rPr>
          <w:b/>
          <w:bCs/>
        </w:rPr>
        <w:t xml:space="preserve"> word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alphabet</w:t>
      </w:r>
    </w:p>
    <w:p w14:paraId="73E8F4BF" w14:textId="77777777" w:rsidR="004802A7" w:rsidRDefault="006D6738" w:rsidP="00801AD9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7F3E9084" wp14:editId="1E3B0EDE">
            <wp:extent cx="6030000" cy="460746"/>
            <wp:effectExtent l="19050" t="19050" r="889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944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460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228C4" w14:textId="77777777" w:rsidR="001F1B58" w:rsidRPr="004A21E0" w:rsidRDefault="006D6738" w:rsidP="004A21E0">
      <w:pPr>
        <w:pStyle w:val="ListParagraph"/>
        <w:numPr>
          <w:ilvl w:val="0"/>
          <w:numId w:val="27"/>
        </w:numPr>
        <w:spacing w:before="240" w:line="360" w:lineRule="auto"/>
        <w:ind w:left="709"/>
        <w:jc w:val="both"/>
        <w:rPr>
          <w:b/>
          <w:bCs/>
        </w:rPr>
      </w:pPr>
      <w:r w:rsidRPr="004A21E0">
        <w:rPr>
          <w:b/>
          <w:bCs/>
        </w:rPr>
        <w:t>Tenses type</w:t>
      </w:r>
      <w:r>
        <w:t xml:space="preserve">, which </w:t>
      </w:r>
      <w:r w:rsidRPr="00300B51">
        <w:rPr>
          <w:bCs/>
        </w:rPr>
        <w:t>must be</w:t>
      </w:r>
      <w:r>
        <w:rPr>
          <w:b/>
          <w:bCs/>
        </w:rPr>
        <w:t xml:space="preserve"> </w:t>
      </w:r>
      <w:r>
        <w:t>“</w:t>
      </w:r>
      <w:r>
        <w:rPr>
          <w:b/>
          <w:bCs/>
        </w:rPr>
        <w:t>Present</w:t>
      </w:r>
      <w:r>
        <w:t>” or “</w:t>
      </w:r>
      <w:r>
        <w:rPr>
          <w:b/>
          <w:bCs/>
        </w:rPr>
        <w:t>Past</w:t>
      </w:r>
      <w:r>
        <w:t>” (</w:t>
      </w:r>
      <w:r>
        <w:rPr>
          <w:b/>
          <w:bCs/>
        </w:rPr>
        <w:t>Case Sensitive</w:t>
      </w:r>
      <w:r>
        <w:t>)</w:t>
      </w:r>
    </w:p>
    <w:p w14:paraId="2CE2B7E7" w14:textId="77777777" w:rsidR="001F1B58" w:rsidRDefault="006D6738" w:rsidP="004A21E0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5AB61850" wp14:editId="16CFA1B6">
            <wp:extent cx="6030000" cy="460746"/>
            <wp:effectExtent l="19050" t="19050" r="889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6895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460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5E473" w14:textId="77777777" w:rsidR="00E7787A" w:rsidRPr="00E7787A" w:rsidRDefault="006D6738" w:rsidP="006C1567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</w:pPr>
      <w:r>
        <w:t>If the user chose “</w:t>
      </w:r>
      <w:r>
        <w:rPr>
          <w:b/>
          <w:bCs/>
        </w:rPr>
        <w:t>Present</w:t>
      </w:r>
      <w:r>
        <w:t xml:space="preserve">”, </w:t>
      </w:r>
      <w:r w:rsidR="00F2437C">
        <w:t xml:space="preserve">then check whether the </w:t>
      </w:r>
      <w:r w:rsidR="006451C8" w:rsidRPr="00300B51">
        <w:rPr>
          <w:bCs/>
        </w:rPr>
        <w:t>end</w:t>
      </w:r>
      <w:r w:rsidR="006451C8">
        <w:t xml:space="preserve"> of the </w:t>
      </w:r>
      <w:r w:rsidR="00F2437C" w:rsidRPr="00300B51">
        <w:rPr>
          <w:bCs/>
        </w:rPr>
        <w:t>word</w:t>
      </w:r>
      <w:r w:rsidR="00F2437C">
        <w:t xml:space="preserve"> </w:t>
      </w:r>
      <w:r w:rsidR="006451C8" w:rsidRPr="006451C8">
        <w:rPr>
          <w:b/>
          <w:bCs/>
        </w:rPr>
        <w:t>ends</w:t>
      </w:r>
      <w:r w:rsidR="006451C8">
        <w:t xml:space="preserve"> </w:t>
      </w:r>
      <w:r w:rsidR="006451C8" w:rsidRPr="006451C8">
        <w:rPr>
          <w:b/>
          <w:bCs/>
        </w:rPr>
        <w:t>with</w:t>
      </w:r>
      <w:r w:rsidR="006451C8">
        <w:rPr>
          <w:b/>
          <w:bCs/>
        </w:rPr>
        <w:t xml:space="preserve"> </w:t>
      </w:r>
      <w:r w:rsidR="00F2437C">
        <w:t>‘</w:t>
      </w:r>
      <w:r w:rsidR="00F2437C">
        <w:rPr>
          <w:b/>
          <w:bCs/>
        </w:rPr>
        <w:t>s</w:t>
      </w:r>
      <w:r w:rsidR="00F2437C">
        <w:t>’ or ‘</w:t>
      </w:r>
      <w:r w:rsidR="00F2437C" w:rsidRPr="00F2437C">
        <w:rPr>
          <w:b/>
          <w:bCs/>
        </w:rPr>
        <w:t>es</w:t>
      </w:r>
      <w:r w:rsidR="00F2437C">
        <w:t xml:space="preserve">’. If it </w:t>
      </w:r>
      <w:r w:rsidR="00CB6876" w:rsidRPr="00300B51">
        <w:rPr>
          <w:bCs/>
        </w:rPr>
        <w:t>ends with</w:t>
      </w:r>
      <w:r w:rsidR="00F2437C">
        <w:t xml:space="preserve"> </w:t>
      </w:r>
      <w:r w:rsidR="00F2437C" w:rsidRPr="00300B51">
        <w:rPr>
          <w:b/>
        </w:rPr>
        <w:t>either</w:t>
      </w:r>
      <w:r w:rsidR="00F2437C">
        <w:t xml:space="preserve"> one of it, then display the </w:t>
      </w:r>
      <w:r w:rsidR="00F2437C" w:rsidRPr="00300B51">
        <w:rPr>
          <w:bCs/>
        </w:rPr>
        <w:t>word</w:t>
      </w:r>
      <w:r w:rsidR="00F2437C">
        <w:t xml:space="preserve"> as a “</w:t>
      </w:r>
      <w:r w:rsidR="00F2437C" w:rsidRPr="00F2437C">
        <w:rPr>
          <w:b/>
          <w:bCs/>
        </w:rPr>
        <w:t>plural word</w:t>
      </w:r>
      <w:r w:rsidR="00F2437C">
        <w:t xml:space="preserve">”. If it </w:t>
      </w:r>
      <w:r w:rsidR="00F2437C" w:rsidRPr="00300B51">
        <w:rPr>
          <w:b/>
        </w:rPr>
        <w:t>doesn’t</w:t>
      </w:r>
      <w:r w:rsidR="00F2437C">
        <w:t xml:space="preserve"> </w:t>
      </w:r>
      <w:r w:rsidR="00DC1ACD" w:rsidRPr="00300B51">
        <w:rPr>
          <w:bCs/>
        </w:rPr>
        <w:t>end</w:t>
      </w:r>
      <w:r w:rsidR="00DC1ACD" w:rsidRPr="00DC1ACD">
        <w:rPr>
          <w:b/>
          <w:bCs/>
        </w:rPr>
        <w:t xml:space="preserve"> </w:t>
      </w:r>
      <w:r w:rsidR="00DC1ACD" w:rsidRPr="00300B51">
        <w:rPr>
          <w:bCs/>
        </w:rPr>
        <w:t>with</w:t>
      </w:r>
      <w:r w:rsidR="00DC1ACD">
        <w:t xml:space="preserve"> </w:t>
      </w:r>
      <w:r w:rsidR="00F2437C" w:rsidRPr="00300B51">
        <w:rPr>
          <w:b/>
        </w:rPr>
        <w:t>either</w:t>
      </w:r>
      <w:r w:rsidR="00F2437C">
        <w:t xml:space="preserve"> one of it, then display the </w:t>
      </w:r>
      <w:r w:rsidR="00F2437C" w:rsidRPr="00300B51">
        <w:rPr>
          <w:bCs/>
        </w:rPr>
        <w:t>word</w:t>
      </w:r>
      <w:r w:rsidR="00F2437C">
        <w:t xml:space="preserve"> as a “</w:t>
      </w:r>
      <w:r w:rsidR="00F2437C">
        <w:rPr>
          <w:b/>
          <w:bCs/>
        </w:rPr>
        <w:t>singular</w:t>
      </w:r>
      <w:r w:rsidR="00F2437C" w:rsidRPr="00F2437C">
        <w:rPr>
          <w:b/>
          <w:bCs/>
        </w:rPr>
        <w:t xml:space="preserve"> word</w:t>
      </w:r>
      <w:r w:rsidR="00F2437C">
        <w:t>”.</w:t>
      </w:r>
      <w:r w:rsidR="00B26885">
        <w:t xml:space="preserve"> After that, display how many </w:t>
      </w:r>
      <w:r w:rsidR="00B26885" w:rsidRPr="00300B51">
        <w:rPr>
          <w:bCs/>
        </w:rPr>
        <w:t xml:space="preserve">characters </w:t>
      </w:r>
      <w:r w:rsidR="00B26885" w:rsidRPr="00300B51">
        <w:t xml:space="preserve">the </w:t>
      </w:r>
      <w:r w:rsidR="00B26885" w:rsidRPr="00300B51">
        <w:rPr>
          <w:bCs/>
        </w:rPr>
        <w:t>word</w:t>
      </w:r>
      <w:r w:rsidR="002D33C7">
        <w:rPr>
          <w:b/>
          <w:bCs/>
        </w:rPr>
        <w:t xml:space="preserve"> </w:t>
      </w:r>
      <w:r w:rsidR="002D33C7">
        <w:t>has</w:t>
      </w:r>
    </w:p>
    <w:p w14:paraId="2D09C6DA" w14:textId="77777777" w:rsidR="001F1B58" w:rsidRDefault="006D6738" w:rsidP="006451C8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367B8521" wp14:editId="3BAF1DCD">
            <wp:extent cx="6030000" cy="751919"/>
            <wp:effectExtent l="19050" t="19050" r="2794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4251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751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6013" w14:textId="77777777" w:rsidR="001F1B58" w:rsidRDefault="006D6738" w:rsidP="006C1567">
      <w:pPr>
        <w:pStyle w:val="ListParagraph"/>
        <w:numPr>
          <w:ilvl w:val="0"/>
          <w:numId w:val="30"/>
        </w:numPr>
        <w:spacing w:before="240" w:line="360" w:lineRule="auto"/>
        <w:ind w:left="1134" w:hanging="425"/>
        <w:jc w:val="both"/>
      </w:pPr>
      <w:r>
        <w:t>If the user chose “</w:t>
      </w:r>
      <w:r>
        <w:rPr>
          <w:b/>
          <w:bCs/>
        </w:rPr>
        <w:t>Past</w:t>
      </w:r>
      <w:r>
        <w:t xml:space="preserve">”, then check whether the </w:t>
      </w:r>
      <w:r w:rsidRPr="00300B51">
        <w:rPr>
          <w:bCs/>
        </w:rPr>
        <w:t>end</w:t>
      </w:r>
      <w:r>
        <w:t xml:space="preserve"> of the </w:t>
      </w:r>
      <w:r w:rsidRPr="00300B51">
        <w:rPr>
          <w:bCs/>
        </w:rPr>
        <w:t>word</w:t>
      </w:r>
      <w:r>
        <w:t xml:space="preserve"> </w:t>
      </w:r>
      <w:r w:rsidRPr="006451C8">
        <w:rPr>
          <w:b/>
          <w:bCs/>
        </w:rPr>
        <w:t>ends</w:t>
      </w:r>
      <w:r>
        <w:t xml:space="preserve"> </w:t>
      </w:r>
      <w:r w:rsidRPr="006451C8">
        <w:rPr>
          <w:b/>
          <w:bCs/>
        </w:rPr>
        <w:t>with</w:t>
      </w:r>
      <w:r>
        <w:rPr>
          <w:b/>
          <w:bCs/>
        </w:rPr>
        <w:t xml:space="preserve"> </w:t>
      </w:r>
      <w:r>
        <w:t>‘</w:t>
      </w:r>
      <w:r w:rsidR="00CB6876">
        <w:rPr>
          <w:b/>
          <w:bCs/>
        </w:rPr>
        <w:t>d</w:t>
      </w:r>
      <w:r>
        <w:t xml:space="preserve">’ or </w:t>
      </w:r>
      <w:r w:rsidRPr="00300B51">
        <w:t>‘</w:t>
      </w:r>
      <w:r w:rsidRPr="00F2437C">
        <w:rPr>
          <w:b/>
          <w:bCs/>
        </w:rPr>
        <w:t>e</w:t>
      </w:r>
      <w:r w:rsidR="00CB6876">
        <w:rPr>
          <w:b/>
          <w:bCs/>
        </w:rPr>
        <w:t>d</w:t>
      </w:r>
      <w:r>
        <w:t xml:space="preserve">’. If it </w:t>
      </w:r>
      <w:r w:rsidR="00CB6876" w:rsidRPr="00300B51">
        <w:rPr>
          <w:bCs/>
        </w:rPr>
        <w:t>ends with</w:t>
      </w:r>
      <w:r>
        <w:t xml:space="preserve"> </w:t>
      </w:r>
      <w:r w:rsidRPr="00300B51">
        <w:rPr>
          <w:b/>
        </w:rPr>
        <w:t>either</w:t>
      </w:r>
      <w:r>
        <w:t xml:space="preserve"> one of it, then display the </w:t>
      </w:r>
      <w:r w:rsidRPr="00300B51">
        <w:rPr>
          <w:bCs/>
        </w:rPr>
        <w:t>word</w:t>
      </w:r>
      <w:r>
        <w:t xml:space="preserve"> as a “</w:t>
      </w:r>
      <w:r w:rsidR="00DC1ACD">
        <w:rPr>
          <w:b/>
          <w:bCs/>
        </w:rPr>
        <w:t>regular</w:t>
      </w:r>
      <w:r w:rsidRPr="00F2437C">
        <w:rPr>
          <w:b/>
          <w:bCs/>
        </w:rPr>
        <w:t xml:space="preserve"> </w:t>
      </w:r>
      <w:r w:rsidR="001D2FBB">
        <w:rPr>
          <w:b/>
          <w:bCs/>
        </w:rPr>
        <w:t>verb</w:t>
      </w:r>
      <w:r>
        <w:t xml:space="preserve">”. If it </w:t>
      </w:r>
      <w:r w:rsidRPr="00300B51">
        <w:rPr>
          <w:b/>
        </w:rPr>
        <w:t>doesn’t</w:t>
      </w:r>
      <w:r>
        <w:t xml:space="preserve"> </w:t>
      </w:r>
      <w:r w:rsidR="00DC1ACD" w:rsidRPr="00300B51">
        <w:rPr>
          <w:bCs/>
        </w:rPr>
        <w:t>end with</w:t>
      </w:r>
      <w:r>
        <w:t xml:space="preserve"> </w:t>
      </w:r>
      <w:r w:rsidRPr="00300B51">
        <w:rPr>
          <w:b/>
        </w:rPr>
        <w:t>either</w:t>
      </w:r>
      <w:r>
        <w:t xml:space="preserve"> one of it, then display the </w:t>
      </w:r>
      <w:r w:rsidRPr="00300B51">
        <w:rPr>
          <w:bCs/>
        </w:rPr>
        <w:t>word</w:t>
      </w:r>
      <w:r>
        <w:t xml:space="preserve"> as an "</w:t>
      </w:r>
      <w:r w:rsidR="007D6436">
        <w:rPr>
          <w:b/>
          <w:bCs/>
        </w:rPr>
        <w:t>irregular</w:t>
      </w:r>
      <w:r w:rsidRPr="00F2437C">
        <w:rPr>
          <w:b/>
          <w:bCs/>
        </w:rPr>
        <w:t xml:space="preserve"> </w:t>
      </w:r>
      <w:r w:rsidR="002A3147">
        <w:rPr>
          <w:b/>
          <w:bCs/>
        </w:rPr>
        <w:t>verb</w:t>
      </w:r>
      <w:r>
        <w:t xml:space="preserve">”. After that, display how many </w:t>
      </w:r>
      <w:r w:rsidRPr="00300B51">
        <w:rPr>
          <w:bCs/>
        </w:rPr>
        <w:t xml:space="preserve">characters </w:t>
      </w:r>
      <w:r w:rsidRPr="00300B51">
        <w:t xml:space="preserve">the </w:t>
      </w:r>
      <w:r w:rsidRPr="00300B51">
        <w:rPr>
          <w:bCs/>
        </w:rPr>
        <w:t>word</w:t>
      </w:r>
      <w:r w:rsidR="002D33C7">
        <w:rPr>
          <w:b/>
          <w:bCs/>
        </w:rPr>
        <w:t xml:space="preserve"> </w:t>
      </w:r>
      <w:r w:rsidR="002D33C7">
        <w:t>has</w:t>
      </w:r>
    </w:p>
    <w:p w14:paraId="0758B2AA" w14:textId="77777777" w:rsidR="001F1B58" w:rsidRDefault="006D6738" w:rsidP="003D1FD7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48172102" wp14:editId="3A5A13E8">
            <wp:extent cx="6030000" cy="751628"/>
            <wp:effectExtent l="19050" t="19050" r="889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4614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751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ADDAD" w14:textId="77777777" w:rsidR="009A25E0" w:rsidRPr="009C7634" w:rsidRDefault="006D6738" w:rsidP="00EB0558">
      <w:pPr>
        <w:pStyle w:val="ListParagraph"/>
        <w:numPr>
          <w:ilvl w:val="0"/>
          <w:numId w:val="24"/>
        </w:numPr>
        <w:snapToGrid w:val="0"/>
        <w:spacing w:after="240" w:line="360" w:lineRule="auto"/>
        <w:contextualSpacing w:val="0"/>
        <w:jc w:val="both"/>
      </w:pPr>
      <w:r>
        <w:rPr>
          <w:color w:val="000000"/>
          <w:lang w:val="en-GB"/>
        </w:rPr>
        <w:t xml:space="preserve">If the user input </w:t>
      </w:r>
      <w:r w:rsidR="00032B61">
        <w:rPr>
          <w:color w:val="000000"/>
          <w:lang w:val="en-GB"/>
        </w:rPr>
        <w:t>3</w:t>
      </w:r>
      <w:r>
        <w:rPr>
          <w:color w:val="000000"/>
          <w:lang w:val="en-GB"/>
        </w:rPr>
        <w:t xml:space="preserve"> for the </w:t>
      </w:r>
      <w:r w:rsidRPr="00300B51">
        <w:rPr>
          <w:bCs/>
          <w:color w:val="000000"/>
          <w:lang w:val="en-GB"/>
        </w:rPr>
        <w:t>main menu</w:t>
      </w:r>
      <w:r>
        <w:rPr>
          <w:color w:val="000000"/>
          <w:lang w:val="en-GB"/>
        </w:rPr>
        <w:t>, then</w:t>
      </w:r>
      <w:r w:rsidR="00032B61">
        <w:rPr>
          <w:color w:val="000000"/>
          <w:lang w:val="en-GB"/>
        </w:rPr>
        <w:t xml:space="preserve"> the program will exit</w:t>
      </w:r>
    </w:p>
    <w:p w14:paraId="31A71F59" w14:textId="77777777" w:rsidR="00AD6BC8" w:rsidRDefault="006D6738" w:rsidP="0003524C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736A6994" w14:textId="77777777" w:rsidR="00BC6DE8" w:rsidRPr="00A32343" w:rsidRDefault="00BC6DE8" w:rsidP="0003524C">
      <w:pPr>
        <w:spacing w:line="360" w:lineRule="auto"/>
      </w:pPr>
    </w:p>
    <w:sectPr w:rsidR="00BC6DE8" w:rsidRPr="00A32343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D201" w14:textId="77777777" w:rsidR="00135EBC" w:rsidRDefault="00135EBC">
      <w:r>
        <w:separator/>
      </w:r>
    </w:p>
  </w:endnote>
  <w:endnote w:type="continuationSeparator" w:id="0">
    <w:p w14:paraId="001F457E" w14:textId="77777777" w:rsidR="00135EBC" w:rsidRDefault="0013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78AA" w14:textId="77777777" w:rsidR="005B66A9" w:rsidRDefault="006D6738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7C21C7" wp14:editId="7528998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198F0886" w14:textId="77777777" w:rsidR="005B66A9" w:rsidRPr="00127F6B" w:rsidRDefault="006D6738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</w:t>
        </w:r>
        <w:r w:rsidRPr="00127F6B">
          <w:rPr>
            <w:sz w:val="22"/>
            <w:szCs w:val="22"/>
            <w:lang w:val="id-ID"/>
          </w:rPr>
          <w:t xml:space="preserve">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1F46AC5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0F47" w14:textId="77777777" w:rsidR="005B66A9" w:rsidRDefault="006D673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9769ED" wp14:editId="18C7697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0E87E998" w14:textId="77777777" w:rsidR="005B66A9" w:rsidRPr="005F794B" w:rsidRDefault="006D6738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F1914AF" w14:textId="77777777" w:rsidR="005B66A9" w:rsidRPr="005F794B" w:rsidRDefault="006D6738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3B345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EEA7" w14:textId="77777777" w:rsidR="00135EBC" w:rsidRDefault="00135EBC">
      <w:r>
        <w:separator/>
      </w:r>
    </w:p>
  </w:footnote>
  <w:footnote w:type="continuationSeparator" w:id="0">
    <w:p w14:paraId="70D47A3B" w14:textId="77777777" w:rsidR="00135EBC" w:rsidRDefault="0013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F9429D" w14:paraId="3E426253" w14:textId="77777777" w:rsidTr="005D0782">
      <w:tc>
        <w:tcPr>
          <w:tcW w:w="5220" w:type="dxa"/>
        </w:tcPr>
        <w:p w14:paraId="366BC43E" w14:textId="0985D41C" w:rsidR="005D0782" w:rsidRPr="009C7634" w:rsidRDefault="00666F0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6D6738">
            <w:rPr>
              <w:b/>
              <w:sz w:val="20"/>
            </w:rPr>
            <w:t>0920</w:t>
          </w:r>
        </w:p>
      </w:tc>
      <w:tc>
        <w:tcPr>
          <w:tcW w:w="5220" w:type="dxa"/>
        </w:tcPr>
        <w:p w14:paraId="5F5440AF" w14:textId="77777777" w:rsidR="005D0782" w:rsidRDefault="006D6738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C2E172" w14:textId="77777777" w:rsidR="005B66A9" w:rsidRDefault="006D6738" w:rsidP="005D0782">
    <w:pPr>
      <w:pStyle w:val="Header"/>
      <w:tabs>
        <w:tab w:val="clear" w:pos="9360"/>
      </w:tabs>
    </w:pPr>
    <w:r>
      <w:tab/>
    </w:r>
  </w:p>
  <w:p w14:paraId="364F9D58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4BDB" w14:textId="77777777" w:rsidR="005B66A9" w:rsidRDefault="006D6738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028BE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1E4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2E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7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AC3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7ED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E4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457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3C4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DE3DB9"/>
    <w:multiLevelType w:val="hybridMultilevel"/>
    <w:tmpl w:val="6888C45E"/>
    <w:lvl w:ilvl="0" w:tplc="5A26E3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AA7A75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1C45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F2ABD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4646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CADB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54C8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5C7C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8E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37286F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8805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1CBF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164E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BA59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6EA41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CE42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F0BB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54EC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E5D67"/>
    <w:multiLevelType w:val="hybridMultilevel"/>
    <w:tmpl w:val="7F30B806"/>
    <w:lvl w:ilvl="0" w:tplc="BBFEACEC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69C066A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28BA4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D6A65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5EF72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03E177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CD64D3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E76C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64B9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9615EB"/>
    <w:multiLevelType w:val="hybridMultilevel"/>
    <w:tmpl w:val="13E0D000"/>
    <w:lvl w:ilvl="0" w:tplc="3A6A63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776E1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FA4B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5A01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E803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9696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A4E0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6C3D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96B4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5BAEA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59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814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EC1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CAB2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8E97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6C4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AC7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AC28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B040CF"/>
    <w:multiLevelType w:val="hybridMultilevel"/>
    <w:tmpl w:val="21AC0A1A"/>
    <w:lvl w:ilvl="0" w:tplc="709EDF0A">
      <w:start w:val="1"/>
      <w:numFmt w:val="decimal"/>
      <w:lvlText w:val="%1."/>
      <w:lvlJc w:val="left"/>
      <w:pPr>
        <w:ind w:left="1080" w:hanging="360"/>
      </w:pPr>
    </w:lvl>
    <w:lvl w:ilvl="1" w:tplc="2CF663D2" w:tentative="1">
      <w:start w:val="1"/>
      <w:numFmt w:val="lowerLetter"/>
      <w:lvlText w:val="%2."/>
      <w:lvlJc w:val="left"/>
      <w:pPr>
        <w:ind w:left="1800" w:hanging="360"/>
      </w:pPr>
    </w:lvl>
    <w:lvl w:ilvl="2" w:tplc="C8842C66" w:tentative="1">
      <w:start w:val="1"/>
      <w:numFmt w:val="lowerRoman"/>
      <w:lvlText w:val="%3."/>
      <w:lvlJc w:val="right"/>
      <w:pPr>
        <w:ind w:left="2520" w:hanging="180"/>
      </w:pPr>
    </w:lvl>
    <w:lvl w:ilvl="3" w:tplc="AC4ED8B4" w:tentative="1">
      <w:start w:val="1"/>
      <w:numFmt w:val="decimal"/>
      <w:lvlText w:val="%4."/>
      <w:lvlJc w:val="left"/>
      <w:pPr>
        <w:ind w:left="3240" w:hanging="360"/>
      </w:pPr>
    </w:lvl>
    <w:lvl w:ilvl="4" w:tplc="2188CE12" w:tentative="1">
      <w:start w:val="1"/>
      <w:numFmt w:val="lowerLetter"/>
      <w:lvlText w:val="%5."/>
      <w:lvlJc w:val="left"/>
      <w:pPr>
        <w:ind w:left="3960" w:hanging="360"/>
      </w:pPr>
    </w:lvl>
    <w:lvl w:ilvl="5" w:tplc="18724D18" w:tentative="1">
      <w:start w:val="1"/>
      <w:numFmt w:val="lowerRoman"/>
      <w:lvlText w:val="%6."/>
      <w:lvlJc w:val="right"/>
      <w:pPr>
        <w:ind w:left="4680" w:hanging="180"/>
      </w:pPr>
    </w:lvl>
    <w:lvl w:ilvl="6" w:tplc="02A0F320" w:tentative="1">
      <w:start w:val="1"/>
      <w:numFmt w:val="decimal"/>
      <w:lvlText w:val="%7."/>
      <w:lvlJc w:val="left"/>
      <w:pPr>
        <w:ind w:left="5400" w:hanging="360"/>
      </w:pPr>
    </w:lvl>
    <w:lvl w:ilvl="7" w:tplc="CCBC0378" w:tentative="1">
      <w:start w:val="1"/>
      <w:numFmt w:val="lowerLetter"/>
      <w:lvlText w:val="%8."/>
      <w:lvlJc w:val="left"/>
      <w:pPr>
        <w:ind w:left="6120" w:hanging="360"/>
      </w:pPr>
    </w:lvl>
    <w:lvl w:ilvl="8" w:tplc="53F09F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40D26"/>
    <w:multiLevelType w:val="hybridMultilevel"/>
    <w:tmpl w:val="A51820D2"/>
    <w:lvl w:ilvl="0" w:tplc="209C7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64AAFE" w:tentative="1">
      <w:start w:val="1"/>
      <w:numFmt w:val="lowerLetter"/>
      <w:lvlText w:val="%2."/>
      <w:lvlJc w:val="left"/>
      <w:pPr>
        <w:ind w:left="1789" w:hanging="360"/>
      </w:pPr>
    </w:lvl>
    <w:lvl w:ilvl="2" w:tplc="57608202" w:tentative="1">
      <w:start w:val="1"/>
      <w:numFmt w:val="lowerRoman"/>
      <w:lvlText w:val="%3."/>
      <w:lvlJc w:val="right"/>
      <w:pPr>
        <w:ind w:left="2509" w:hanging="180"/>
      </w:pPr>
    </w:lvl>
    <w:lvl w:ilvl="3" w:tplc="F3E41206" w:tentative="1">
      <w:start w:val="1"/>
      <w:numFmt w:val="decimal"/>
      <w:lvlText w:val="%4."/>
      <w:lvlJc w:val="left"/>
      <w:pPr>
        <w:ind w:left="3229" w:hanging="360"/>
      </w:pPr>
    </w:lvl>
    <w:lvl w:ilvl="4" w:tplc="BC3CD480" w:tentative="1">
      <w:start w:val="1"/>
      <w:numFmt w:val="lowerLetter"/>
      <w:lvlText w:val="%5."/>
      <w:lvlJc w:val="left"/>
      <w:pPr>
        <w:ind w:left="3949" w:hanging="360"/>
      </w:pPr>
    </w:lvl>
    <w:lvl w:ilvl="5" w:tplc="C1CE791E" w:tentative="1">
      <w:start w:val="1"/>
      <w:numFmt w:val="lowerRoman"/>
      <w:lvlText w:val="%6."/>
      <w:lvlJc w:val="right"/>
      <w:pPr>
        <w:ind w:left="4669" w:hanging="180"/>
      </w:pPr>
    </w:lvl>
    <w:lvl w:ilvl="6" w:tplc="EAFA20AC" w:tentative="1">
      <w:start w:val="1"/>
      <w:numFmt w:val="decimal"/>
      <w:lvlText w:val="%7."/>
      <w:lvlJc w:val="left"/>
      <w:pPr>
        <w:ind w:left="5389" w:hanging="360"/>
      </w:pPr>
    </w:lvl>
    <w:lvl w:ilvl="7" w:tplc="E5881D54" w:tentative="1">
      <w:start w:val="1"/>
      <w:numFmt w:val="lowerLetter"/>
      <w:lvlText w:val="%8."/>
      <w:lvlJc w:val="left"/>
      <w:pPr>
        <w:ind w:left="6109" w:hanging="360"/>
      </w:pPr>
    </w:lvl>
    <w:lvl w:ilvl="8" w:tplc="829CFE6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D96959"/>
    <w:multiLevelType w:val="hybridMultilevel"/>
    <w:tmpl w:val="92E0295E"/>
    <w:lvl w:ilvl="0" w:tplc="2FCE4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7AC15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3F026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EED6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6A05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E302A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9AAA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18EF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F216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5008D1"/>
    <w:multiLevelType w:val="hybridMultilevel"/>
    <w:tmpl w:val="E7AE8CE8"/>
    <w:lvl w:ilvl="0" w:tplc="84A2D90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CB8D0B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0CC975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64820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F7ECB8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DA22F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E48F9B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FEEF3A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742BB6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4838D2"/>
    <w:multiLevelType w:val="hybridMultilevel"/>
    <w:tmpl w:val="40520AF4"/>
    <w:lvl w:ilvl="0" w:tplc="0D7CD0DC">
      <w:start w:val="1"/>
      <w:numFmt w:val="decimal"/>
      <w:lvlText w:val="%1."/>
      <w:lvlJc w:val="left"/>
      <w:pPr>
        <w:ind w:left="1800" w:hanging="360"/>
      </w:pPr>
    </w:lvl>
    <w:lvl w:ilvl="1" w:tplc="2DDA646E" w:tentative="1">
      <w:start w:val="1"/>
      <w:numFmt w:val="lowerLetter"/>
      <w:lvlText w:val="%2."/>
      <w:lvlJc w:val="left"/>
      <w:pPr>
        <w:ind w:left="2520" w:hanging="360"/>
      </w:pPr>
    </w:lvl>
    <w:lvl w:ilvl="2" w:tplc="2438CC7E" w:tentative="1">
      <w:start w:val="1"/>
      <w:numFmt w:val="lowerRoman"/>
      <w:lvlText w:val="%3."/>
      <w:lvlJc w:val="right"/>
      <w:pPr>
        <w:ind w:left="3240" w:hanging="180"/>
      </w:pPr>
    </w:lvl>
    <w:lvl w:ilvl="3" w:tplc="7E482700" w:tentative="1">
      <w:start w:val="1"/>
      <w:numFmt w:val="decimal"/>
      <w:lvlText w:val="%4."/>
      <w:lvlJc w:val="left"/>
      <w:pPr>
        <w:ind w:left="3960" w:hanging="360"/>
      </w:pPr>
    </w:lvl>
    <w:lvl w:ilvl="4" w:tplc="6F14B270" w:tentative="1">
      <w:start w:val="1"/>
      <w:numFmt w:val="lowerLetter"/>
      <w:lvlText w:val="%5."/>
      <w:lvlJc w:val="left"/>
      <w:pPr>
        <w:ind w:left="4680" w:hanging="360"/>
      </w:pPr>
    </w:lvl>
    <w:lvl w:ilvl="5" w:tplc="E13A32BE" w:tentative="1">
      <w:start w:val="1"/>
      <w:numFmt w:val="lowerRoman"/>
      <w:lvlText w:val="%6."/>
      <w:lvlJc w:val="right"/>
      <w:pPr>
        <w:ind w:left="5400" w:hanging="180"/>
      </w:pPr>
    </w:lvl>
    <w:lvl w:ilvl="6" w:tplc="FAE85F42" w:tentative="1">
      <w:start w:val="1"/>
      <w:numFmt w:val="decimal"/>
      <w:lvlText w:val="%7."/>
      <w:lvlJc w:val="left"/>
      <w:pPr>
        <w:ind w:left="6120" w:hanging="360"/>
      </w:pPr>
    </w:lvl>
    <w:lvl w:ilvl="7" w:tplc="05085B90" w:tentative="1">
      <w:start w:val="1"/>
      <w:numFmt w:val="lowerLetter"/>
      <w:lvlText w:val="%8."/>
      <w:lvlJc w:val="left"/>
      <w:pPr>
        <w:ind w:left="6840" w:hanging="360"/>
      </w:pPr>
    </w:lvl>
    <w:lvl w:ilvl="8" w:tplc="140C817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lowerLetter"/>
      <w:lvlText w:val="%3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106324"/>
    <w:multiLevelType w:val="hybridMultilevel"/>
    <w:tmpl w:val="4E36037A"/>
    <w:lvl w:ilvl="0" w:tplc="E25A39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EA5F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769D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EC76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AED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0EA2C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60AB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A8B4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F6805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A15CC"/>
    <w:multiLevelType w:val="hybridMultilevel"/>
    <w:tmpl w:val="B0F639E6"/>
    <w:lvl w:ilvl="0" w:tplc="A03A6DC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6E6B3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7C270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2AEF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28E6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7C67B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9EA0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52C8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29F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13409"/>
    <w:multiLevelType w:val="hybridMultilevel"/>
    <w:tmpl w:val="171CF3AC"/>
    <w:lvl w:ilvl="0" w:tplc="816EC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2E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EA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2E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A5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5E9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6A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25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C0C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7C86BC1"/>
    <w:multiLevelType w:val="hybridMultilevel"/>
    <w:tmpl w:val="1E62E2FE"/>
    <w:lvl w:ilvl="0" w:tplc="BDC4AE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B08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2A4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8D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0C4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1CD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AF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895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D0B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42A95"/>
    <w:multiLevelType w:val="hybridMultilevel"/>
    <w:tmpl w:val="8870BD8C"/>
    <w:lvl w:ilvl="0" w:tplc="88EC4CF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BF66D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3CE13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8667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5EC1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41A3F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240E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D892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34D1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065773"/>
    <w:multiLevelType w:val="hybridMultilevel"/>
    <w:tmpl w:val="1E669394"/>
    <w:lvl w:ilvl="0" w:tplc="476A3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AB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E2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85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20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703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04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2CE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AA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83630"/>
    <w:multiLevelType w:val="hybridMultilevel"/>
    <w:tmpl w:val="1EAABED0"/>
    <w:lvl w:ilvl="0" w:tplc="F80C71A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E926E7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73242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AE16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54CE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F491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687E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5483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4960E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272850"/>
    <w:multiLevelType w:val="hybridMultilevel"/>
    <w:tmpl w:val="E3D402EE"/>
    <w:lvl w:ilvl="0" w:tplc="2D5ED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028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2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008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6D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C6C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A7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3A7C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76C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91167"/>
    <w:multiLevelType w:val="hybridMultilevel"/>
    <w:tmpl w:val="9FCE23BC"/>
    <w:lvl w:ilvl="0" w:tplc="F274D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8CEA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9490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84E6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C491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58FD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D219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B63D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64DD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3767C0"/>
    <w:multiLevelType w:val="hybridMultilevel"/>
    <w:tmpl w:val="B3BE086A"/>
    <w:lvl w:ilvl="0" w:tplc="EA9AB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A4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C878F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1E2AB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090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C65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09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2ED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CEB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1FC"/>
    <w:multiLevelType w:val="hybridMultilevel"/>
    <w:tmpl w:val="DAC07698"/>
    <w:lvl w:ilvl="0" w:tplc="93C2F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44CC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CCD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50BA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A4A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8602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C1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FCD0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E8E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12"/>
  </w:num>
  <w:num w:numId="5">
    <w:abstractNumId w:val="25"/>
  </w:num>
  <w:num w:numId="6">
    <w:abstractNumId w:val="20"/>
  </w:num>
  <w:num w:numId="7">
    <w:abstractNumId w:val="27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23"/>
  </w:num>
  <w:num w:numId="15">
    <w:abstractNumId w:val="10"/>
  </w:num>
  <w:num w:numId="16">
    <w:abstractNumId w:val="4"/>
  </w:num>
  <w:num w:numId="17">
    <w:abstractNumId w:val="22"/>
  </w:num>
  <w:num w:numId="18">
    <w:abstractNumId w:val="6"/>
  </w:num>
  <w:num w:numId="19">
    <w:abstractNumId w:val="19"/>
  </w:num>
  <w:num w:numId="20">
    <w:abstractNumId w:val="15"/>
  </w:num>
  <w:num w:numId="21">
    <w:abstractNumId w:val="2"/>
  </w:num>
  <w:num w:numId="22">
    <w:abstractNumId w:val="24"/>
  </w:num>
  <w:num w:numId="23">
    <w:abstractNumId w:val="16"/>
  </w:num>
  <w:num w:numId="24">
    <w:abstractNumId w:val="26"/>
  </w:num>
  <w:num w:numId="25">
    <w:abstractNumId w:val="3"/>
  </w:num>
  <w:num w:numId="26">
    <w:abstractNumId w:val="14"/>
  </w:num>
  <w:num w:numId="27">
    <w:abstractNumId w:val="17"/>
  </w:num>
  <w:num w:numId="28">
    <w:abstractNumId w:val="9"/>
  </w:num>
  <w:num w:numId="29">
    <w:abstractNumId w:val="1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6794"/>
    <w:rsid w:val="00016BAC"/>
    <w:rsid w:val="00020F10"/>
    <w:rsid w:val="00032B61"/>
    <w:rsid w:val="0003524C"/>
    <w:rsid w:val="00036A14"/>
    <w:rsid w:val="00036B12"/>
    <w:rsid w:val="00051154"/>
    <w:rsid w:val="00064F15"/>
    <w:rsid w:val="00071EBF"/>
    <w:rsid w:val="00072DE7"/>
    <w:rsid w:val="000732DF"/>
    <w:rsid w:val="00075F34"/>
    <w:rsid w:val="00075F77"/>
    <w:rsid w:val="00076432"/>
    <w:rsid w:val="00076F75"/>
    <w:rsid w:val="00081DE0"/>
    <w:rsid w:val="00081FF6"/>
    <w:rsid w:val="00097DED"/>
    <w:rsid w:val="000A0C90"/>
    <w:rsid w:val="000A23D8"/>
    <w:rsid w:val="000A3F41"/>
    <w:rsid w:val="000A3F55"/>
    <w:rsid w:val="000A50E2"/>
    <w:rsid w:val="000B69D0"/>
    <w:rsid w:val="000C3015"/>
    <w:rsid w:val="000C7741"/>
    <w:rsid w:val="000D24FC"/>
    <w:rsid w:val="000F057A"/>
    <w:rsid w:val="000F1EBF"/>
    <w:rsid w:val="000F3EB6"/>
    <w:rsid w:val="000F7CFC"/>
    <w:rsid w:val="000F7FC6"/>
    <w:rsid w:val="00111124"/>
    <w:rsid w:val="001128D4"/>
    <w:rsid w:val="001135F4"/>
    <w:rsid w:val="001152DC"/>
    <w:rsid w:val="00122BC2"/>
    <w:rsid w:val="00124C41"/>
    <w:rsid w:val="00126822"/>
    <w:rsid w:val="00127F6B"/>
    <w:rsid w:val="00131DAA"/>
    <w:rsid w:val="00133C95"/>
    <w:rsid w:val="00135EBC"/>
    <w:rsid w:val="001421F5"/>
    <w:rsid w:val="00145566"/>
    <w:rsid w:val="00145C2E"/>
    <w:rsid w:val="001464AF"/>
    <w:rsid w:val="00150E94"/>
    <w:rsid w:val="00151847"/>
    <w:rsid w:val="0015698F"/>
    <w:rsid w:val="00157787"/>
    <w:rsid w:val="00183F26"/>
    <w:rsid w:val="00194706"/>
    <w:rsid w:val="001955A6"/>
    <w:rsid w:val="001A300E"/>
    <w:rsid w:val="001B2582"/>
    <w:rsid w:val="001B2586"/>
    <w:rsid w:val="001B3A2E"/>
    <w:rsid w:val="001B6EBD"/>
    <w:rsid w:val="001D2FBB"/>
    <w:rsid w:val="001D4810"/>
    <w:rsid w:val="001E0ECB"/>
    <w:rsid w:val="001E4042"/>
    <w:rsid w:val="001E637E"/>
    <w:rsid w:val="001E6C35"/>
    <w:rsid w:val="001E7852"/>
    <w:rsid w:val="001E7ABE"/>
    <w:rsid w:val="001F1B58"/>
    <w:rsid w:val="001F64B6"/>
    <w:rsid w:val="0021706F"/>
    <w:rsid w:val="00224780"/>
    <w:rsid w:val="00235C36"/>
    <w:rsid w:val="002376FA"/>
    <w:rsid w:val="002570A8"/>
    <w:rsid w:val="002601AC"/>
    <w:rsid w:val="0026655E"/>
    <w:rsid w:val="00273E4A"/>
    <w:rsid w:val="00281799"/>
    <w:rsid w:val="002841B3"/>
    <w:rsid w:val="00287971"/>
    <w:rsid w:val="00287B98"/>
    <w:rsid w:val="002956DC"/>
    <w:rsid w:val="00296DA6"/>
    <w:rsid w:val="002A07C0"/>
    <w:rsid w:val="002A138B"/>
    <w:rsid w:val="002A3147"/>
    <w:rsid w:val="002A3DC6"/>
    <w:rsid w:val="002A66E0"/>
    <w:rsid w:val="002B00F2"/>
    <w:rsid w:val="002B7CDD"/>
    <w:rsid w:val="002C3AC5"/>
    <w:rsid w:val="002C3B2B"/>
    <w:rsid w:val="002C7FC0"/>
    <w:rsid w:val="002D1472"/>
    <w:rsid w:val="002D33C7"/>
    <w:rsid w:val="002D7F31"/>
    <w:rsid w:val="002E3324"/>
    <w:rsid w:val="002F7698"/>
    <w:rsid w:val="003002A2"/>
    <w:rsid w:val="00300B51"/>
    <w:rsid w:val="00304194"/>
    <w:rsid w:val="00305136"/>
    <w:rsid w:val="003054E4"/>
    <w:rsid w:val="00310F09"/>
    <w:rsid w:val="00316E2C"/>
    <w:rsid w:val="00320C87"/>
    <w:rsid w:val="00321362"/>
    <w:rsid w:val="00321C67"/>
    <w:rsid w:val="00323347"/>
    <w:rsid w:val="00333222"/>
    <w:rsid w:val="00336792"/>
    <w:rsid w:val="003432E6"/>
    <w:rsid w:val="003439D3"/>
    <w:rsid w:val="003449FC"/>
    <w:rsid w:val="00347C17"/>
    <w:rsid w:val="00363D72"/>
    <w:rsid w:val="0036420F"/>
    <w:rsid w:val="0036669F"/>
    <w:rsid w:val="00366844"/>
    <w:rsid w:val="0037553B"/>
    <w:rsid w:val="0038376D"/>
    <w:rsid w:val="00384C7B"/>
    <w:rsid w:val="00385E52"/>
    <w:rsid w:val="00387D06"/>
    <w:rsid w:val="00390B5E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C6B52"/>
    <w:rsid w:val="003D1FD7"/>
    <w:rsid w:val="003D7084"/>
    <w:rsid w:val="003F0BE5"/>
    <w:rsid w:val="003F71D2"/>
    <w:rsid w:val="004047C7"/>
    <w:rsid w:val="004074A1"/>
    <w:rsid w:val="0041367E"/>
    <w:rsid w:val="00416AEE"/>
    <w:rsid w:val="00420AFF"/>
    <w:rsid w:val="00422134"/>
    <w:rsid w:val="00434733"/>
    <w:rsid w:val="00434FFC"/>
    <w:rsid w:val="00436719"/>
    <w:rsid w:val="00446550"/>
    <w:rsid w:val="00446D31"/>
    <w:rsid w:val="0045325D"/>
    <w:rsid w:val="004564E4"/>
    <w:rsid w:val="004633AF"/>
    <w:rsid w:val="0046440B"/>
    <w:rsid w:val="00470964"/>
    <w:rsid w:val="004716A8"/>
    <w:rsid w:val="004763FA"/>
    <w:rsid w:val="004802A7"/>
    <w:rsid w:val="00483C02"/>
    <w:rsid w:val="00492318"/>
    <w:rsid w:val="00494E4C"/>
    <w:rsid w:val="004969D1"/>
    <w:rsid w:val="004A21E0"/>
    <w:rsid w:val="004A6F1F"/>
    <w:rsid w:val="004B47B5"/>
    <w:rsid w:val="004B6AFE"/>
    <w:rsid w:val="004C0F0C"/>
    <w:rsid w:val="004C160D"/>
    <w:rsid w:val="004C6A63"/>
    <w:rsid w:val="004D0EDA"/>
    <w:rsid w:val="004D176C"/>
    <w:rsid w:val="004D4DED"/>
    <w:rsid w:val="004E4AC4"/>
    <w:rsid w:val="004E7352"/>
    <w:rsid w:val="004F7E58"/>
    <w:rsid w:val="00520E03"/>
    <w:rsid w:val="005220F1"/>
    <w:rsid w:val="005314B7"/>
    <w:rsid w:val="0053235A"/>
    <w:rsid w:val="00535DA7"/>
    <w:rsid w:val="00544391"/>
    <w:rsid w:val="005447D7"/>
    <w:rsid w:val="0054589E"/>
    <w:rsid w:val="00552DE5"/>
    <w:rsid w:val="0055410B"/>
    <w:rsid w:val="00554CFB"/>
    <w:rsid w:val="00556E41"/>
    <w:rsid w:val="00571B72"/>
    <w:rsid w:val="00582417"/>
    <w:rsid w:val="00582E4C"/>
    <w:rsid w:val="00585B4E"/>
    <w:rsid w:val="005A004F"/>
    <w:rsid w:val="005A072D"/>
    <w:rsid w:val="005A32DD"/>
    <w:rsid w:val="005B07D4"/>
    <w:rsid w:val="005B3392"/>
    <w:rsid w:val="005B353E"/>
    <w:rsid w:val="005B66A9"/>
    <w:rsid w:val="005C156C"/>
    <w:rsid w:val="005C19B6"/>
    <w:rsid w:val="005C619F"/>
    <w:rsid w:val="005D0782"/>
    <w:rsid w:val="005E1A18"/>
    <w:rsid w:val="005E6009"/>
    <w:rsid w:val="005F0359"/>
    <w:rsid w:val="005F47E6"/>
    <w:rsid w:val="005F794B"/>
    <w:rsid w:val="0060201C"/>
    <w:rsid w:val="0060486C"/>
    <w:rsid w:val="0061003F"/>
    <w:rsid w:val="006229B0"/>
    <w:rsid w:val="006334C3"/>
    <w:rsid w:val="00635EE5"/>
    <w:rsid w:val="006422D9"/>
    <w:rsid w:val="00643F75"/>
    <w:rsid w:val="006451C8"/>
    <w:rsid w:val="00664137"/>
    <w:rsid w:val="00666F0B"/>
    <w:rsid w:val="0067443D"/>
    <w:rsid w:val="006775F6"/>
    <w:rsid w:val="00681069"/>
    <w:rsid w:val="006A6DD2"/>
    <w:rsid w:val="006B0BF8"/>
    <w:rsid w:val="006B6C0E"/>
    <w:rsid w:val="006C1567"/>
    <w:rsid w:val="006C4E2B"/>
    <w:rsid w:val="006D36BC"/>
    <w:rsid w:val="006D6738"/>
    <w:rsid w:val="006F00E5"/>
    <w:rsid w:val="006F4D80"/>
    <w:rsid w:val="00701ECA"/>
    <w:rsid w:val="00711DAD"/>
    <w:rsid w:val="00720962"/>
    <w:rsid w:val="0072245D"/>
    <w:rsid w:val="00737595"/>
    <w:rsid w:val="0074592C"/>
    <w:rsid w:val="00753638"/>
    <w:rsid w:val="00770722"/>
    <w:rsid w:val="00787247"/>
    <w:rsid w:val="00796BB7"/>
    <w:rsid w:val="007B5A6A"/>
    <w:rsid w:val="007B6FC3"/>
    <w:rsid w:val="007C1C37"/>
    <w:rsid w:val="007D6436"/>
    <w:rsid w:val="007E0EE7"/>
    <w:rsid w:val="007E2F2A"/>
    <w:rsid w:val="007E6BD8"/>
    <w:rsid w:val="007F3C8E"/>
    <w:rsid w:val="00801AD9"/>
    <w:rsid w:val="0080332C"/>
    <w:rsid w:val="008106C1"/>
    <w:rsid w:val="00810737"/>
    <w:rsid w:val="00811C48"/>
    <w:rsid w:val="00815DB3"/>
    <w:rsid w:val="0083459F"/>
    <w:rsid w:val="0083780E"/>
    <w:rsid w:val="00854707"/>
    <w:rsid w:val="00856103"/>
    <w:rsid w:val="008674E6"/>
    <w:rsid w:val="00867EBD"/>
    <w:rsid w:val="00870919"/>
    <w:rsid w:val="00872187"/>
    <w:rsid w:val="00876001"/>
    <w:rsid w:val="00876A58"/>
    <w:rsid w:val="008776DB"/>
    <w:rsid w:val="00886873"/>
    <w:rsid w:val="008869BC"/>
    <w:rsid w:val="008939EF"/>
    <w:rsid w:val="00894072"/>
    <w:rsid w:val="00895B8D"/>
    <w:rsid w:val="008B212E"/>
    <w:rsid w:val="008B35CC"/>
    <w:rsid w:val="008B7541"/>
    <w:rsid w:val="008C1A4A"/>
    <w:rsid w:val="008D1588"/>
    <w:rsid w:val="008D1B94"/>
    <w:rsid w:val="008D411F"/>
    <w:rsid w:val="008D4D84"/>
    <w:rsid w:val="009010C1"/>
    <w:rsid w:val="009015A1"/>
    <w:rsid w:val="00901A30"/>
    <w:rsid w:val="0090372F"/>
    <w:rsid w:val="00932B6E"/>
    <w:rsid w:val="0093677F"/>
    <w:rsid w:val="00937B93"/>
    <w:rsid w:val="00944ADA"/>
    <w:rsid w:val="009568C5"/>
    <w:rsid w:val="00961A2D"/>
    <w:rsid w:val="00971D1A"/>
    <w:rsid w:val="0097243E"/>
    <w:rsid w:val="00973849"/>
    <w:rsid w:val="009832E4"/>
    <w:rsid w:val="00991ABF"/>
    <w:rsid w:val="00995927"/>
    <w:rsid w:val="009A2464"/>
    <w:rsid w:val="009A25E0"/>
    <w:rsid w:val="009A3737"/>
    <w:rsid w:val="009C7634"/>
    <w:rsid w:val="009C7801"/>
    <w:rsid w:val="009E29D9"/>
    <w:rsid w:val="009F4C66"/>
    <w:rsid w:val="009F59DA"/>
    <w:rsid w:val="00A13FD2"/>
    <w:rsid w:val="00A1473C"/>
    <w:rsid w:val="00A155CA"/>
    <w:rsid w:val="00A1688D"/>
    <w:rsid w:val="00A244EB"/>
    <w:rsid w:val="00A32343"/>
    <w:rsid w:val="00A46082"/>
    <w:rsid w:val="00A50AF3"/>
    <w:rsid w:val="00A50D0F"/>
    <w:rsid w:val="00A52AB7"/>
    <w:rsid w:val="00A53D38"/>
    <w:rsid w:val="00A552D5"/>
    <w:rsid w:val="00A645E1"/>
    <w:rsid w:val="00A67EC6"/>
    <w:rsid w:val="00A7494A"/>
    <w:rsid w:val="00A75B2A"/>
    <w:rsid w:val="00A827E2"/>
    <w:rsid w:val="00A86EA0"/>
    <w:rsid w:val="00A91E84"/>
    <w:rsid w:val="00A933D3"/>
    <w:rsid w:val="00AA1407"/>
    <w:rsid w:val="00AB0E0A"/>
    <w:rsid w:val="00AB3791"/>
    <w:rsid w:val="00AB42BB"/>
    <w:rsid w:val="00AC0C63"/>
    <w:rsid w:val="00AC2927"/>
    <w:rsid w:val="00AC5D98"/>
    <w:rsid w:val="00AD0B16"/>
    <w:rsid w:val="00AD2114"/>
    <w:rsid w:val="00AD2C6B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14FB"/>
    <w:rsid w:val="00B04C4C"/>
    <w:rsid w:val="00B13729"/>
    <w:rsid w:val="00B15209"/>
    <w:rsid w:val="00B17AD5"/>
    <w:rsid w:val="00B212C7"/>
    <w:rsid w:val="00B22025"/>
    <w:rsid w:val="00B22C8C"/>
    <w:rsid w:val="00B25A20"/>
    <w:rsid w:val="00B26885"/>
    <w:rsid w:val="00B34CC6"/>
    <w:rsid w:val="00B440FB"/>
    <w:rsid w:val="00B4674F"/>
    <w:rsid w:val="00B517FB"/>
    <w:rsid w:val="00B64E96"/>
    <w:rsid w:val="00B67595"/>
    <w:rsid w:val="00B7140C"/>
    <w:rsid w:val="00B73551"/>
    <w:rsid w:val="00B81979"/>
    <w:rsid w:val="00B82831"/>
    <w:rsid w:val="00B948DA"/>
    <w:rsid w:val="00B9609E"/>
    <w:rsid w:val="00BA4014"/>
    <w:rsid w:val="00BA469E"/>
    <w:rsid w:val="00BC6DE8"/>
    <w:rsid w:val="00BC7D12"/>
    <w:rsid w:val="00BE0705"/>
    <w:rsid w:val="00BE5750"/>
    <w:rsid w:val="00BF2997"/>
    <w:rsid w:val="00BF7C45"/>
    <w:rsid w:val="00C06ECE"/>
    <w:rsid w:val="00C21849"/>
    <w:rsid w:val="00C25F66"/>
    <w:rsid w:val="00C36435"/>
    <w:rsid w:val="00C37CE2"/>
    <w:rsid w:val="00C44051"/>
    <w:rsid w:val="00C525FC"/>
    <w:rsid w:val="00C56C03"/>
    <w:rsid w:val="00C57A8A"/>
    <w:rsid w:val="00C57FE8"/>
    <w:rsid w:val="00C6549A"/>
    <w:rsid w:val="00C701A9"/>
    <w:rsid w:val="00C8483C"/>
    <w:rsid w:val="00C9074C"/>
    <w:rsid w:val="00C915BF"/>
    <w:rsid w:val="00CA188D"/>
    <w:rsid w:val="00CB3B33"/>
    <w:rsid w:val="00CB3FFB"/>
    <w:rsid w:val="00CB4EB5"/>
    <w:rsid w:val="00CB6876"/>
    <w:rsid w:val="00CB736B"/>
    <w:rsid w:val="00CC0D23"/>
    <w:rsid w:val="00CC3101"/>
    <w:rsid w:val="00CD03E4"/>
    <w:rsid w:val="00CD56AE"/>
    <w:rsid w:val="00CD64BC"/>
    <w:rsid w:val="00CF11B0"/>
    <w:rsid w:val="00D00550"/>
    <w:rsid w:val="00D20DA4"/>
    <w:rsid w:val="00D22C95"/>
    <w:rsid w:val="00D30822"/>
    <w:rsid w:val="00D3685C"/>
    <w:rsid w:val="00D37E0D"/>
    <w:rsid w:val="00D45581"/>
    <w:rsid w:val="00D47C75"/>
    <w:rsid w:val="00D60A6D"/>
    <w:rsid w:val="00D67DFC"/>
    <w:rsid w:val="00D913FA"/>
    <w:rsid w:val="00D95848"/>
    <w:rsid w:val="00DA4A85"/>
    <w:rsid w:val="00DB0A75"/>
    <w:rsid w:val="00DC1ACD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60A3"/>
    <w:rsid w:val="00E335DA"/>
    <w:rsid w:val="00E33798"/>
    <w:rsid w:val="00E36B77"/>
    <w:rsid w:val="00E36EA8"/>
    <w:rsid w:val="00E405C5"/>
    <w:rsid w:val="00E40648"/>
    <w:rsid w:val="00E41A62"/>
    <w:rsid w:val="00E45725"/>
    <w:rsid w:val="00E469FD"/>
    <w:rsid w:val="00E502A7"/>
    <w:rsid w:val="00E561A6"/>
    <w:rsid w:val="00E642BF"/>
    <w:rsid w:val="00E660C4"/>
    <w:rsid w:val="00E70A3D"/>
    <w:rsid w:val="00E7787A"/>
    <w:rsid w:val="00E80371"/>
    <w:rsid w:val="00E83F0C"/>
    <w:rsid w:val="00EA4F34"/>
    <w:rsid w:val="00EB0558"/>
    <w:rsid w:val="00EB0C04"/>
    <w:rsid w:val="00EB5190"/>
    <w:rsid w:val="00EB7CD4"/>
    <w:rsid w:val="00ED5890"/>
    <w:rsid w:val="00EF17AC"/>
    <w:rsid w:val="00F0037C"/>
    <w:rsid w:val="00F22A92"/>
    <w:rsid w:val="00F2437C"/>
    <w:rsid w:val="00F2595B"/>
    <w:rsid w:val="00F36E33"/>
    <w:rsid w:val="00F40775"/>
    <w:rsid w:val="00F53807"/>
    <w:rsid w:val="00F6100D"/>
    <w:rsid w:val="00F712CE"/>
    <w:rsid w:val="00F80742"/>
    <w:rsid w:val="00F9429D"/>
    <w:rsid w:val="00F955DA"/>
    <w:rsid w:val="00FA41A2"/>
    <w:rsid w:val="00FC245F"/>
    <w:rsid w:val="00FC28AE"/>
    <w:rsid w:val="00FD7E42"/>
    <w:rsid w:val="00FF14A2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E87D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8F78-CC6E-4865-A127-D01EA9EF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228</cp:revision>
  <dcterms:created xsi:type="dcterms:W3CDTF">2017-10-20T05:51:00Z</dcterms:created>
  <dcterms:modified xsi:type="dcterms:W3CDTF">2021-08-03T03:51:00Z</dcterms:modified>
</cp:coreProperties>
</file>